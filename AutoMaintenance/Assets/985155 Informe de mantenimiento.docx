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p w14:paraId="57512D98" w14:textId="6CC51E83" w:rsidR="000D3532" w:rsidRPr="00231042" w:rsidRDefault="00693F0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>
              <w:t>&lt;MaintenanceDate&gt;</w:t>
            </w:r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1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3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3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4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46190617" w:rsidR="004A7685" w:rsidRPr="00231042" w:rsidRDefault="00744334" w:rsidP="00AE2F41">
            <w:pPr>
              <w:spacing w:before="40" w:after="40"/>
              <w:jc w:val="center"/>
            </w:pPr>
            <w:r>
              <w:t>NoType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EEBBB4" w14:textId="77777777" w:rsidR="00744334" w:rsidRDefault="00744334" w:rsidP="00BC007F">
            <w:pPr>
              <w:spacing w:before="40" w:after="40"/>
              <w:jc w:val="center"/>
            </w:pPr>
            <w:r>
              <w:t>985155</w:t>
            </w:r>
          </w:p>
          <w:p w14:paraId="3DF04D9A" w14:textId="3AA3C24E" w:rsidR="00744334" w:rsidRDefault="00744334" w:rsidP="00BC007F">
            <w:pPr>
              <w:spacing w:before="40" w:after="40"/>
              <w:jc w:val="center"/>
            </w:pPr>
            <w:r>
              <w:t xml:space="preserve">
</w:t>
            </w:r>
          </w:p>
          <w:p w14:paraId="3DF04D9A" w14:textId="3AA3C24E" w:rsidR="004A7685" w:rsidRPr="00231042" w:rsidRDefault="00744334" w:rsidP="00BC007F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AC753C" w14:textId="77777777" w:rsidR="00744334" w:rsidRDefault="00744334" w:rsidP="00E855C3">
            <w:pPr>
              <w:spacing w:before="40" w:after="40"/>
              <w:jc w:val="center"/>
            </w:pPr>
            <w:r>
              <w:t>SOLDADURA 1</w:t>
            </w:r>
          </w:p>
          <w:p w14:paraId="4A80F7F7" w14:textId="311A5C89" w:rsidR="004A7685" w:rsidRPr="00231042" w:rsidRDefault="00744334" w:rsidP="00E855C3">
            <w:pPr>
              <w:spacing w:before="40" w:after="40"/>
              <w:jc w:val="center"/>
            </w:pPr>
            <w:r>
              <w:t xml:space="preserve">
</w:t>
            </w:r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5" w:name="Dropdown4"/>
            <w:r>
              <w:instrText xml:space="preserve"> FORMDROPDOWN </w:instrText>
            </w:r>
            <w:r w:rsidR="00744334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8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9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9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EFE2C" w14:textId="77777777" w:rsidR="00744334" w:rsidRDefault="00744334" w:rsidP="00075653">
            <w:pPr>
              <w:spacing w:before="40" w:after="40"/>
              <w:jc w:val="center"/>
            </w:pPr>
          </w:p>
          <w:p w14:paraId="32B5FC6E" w14:textId="3EC99954" w:rsidR="00744334" w:rsidRDefault="00744334" w:rsidP="00075653">
            <w:pPr>
              <w:spacing w:before="40" w:after="40"/>
              <w:jc w:val="center"/>
            </w:pPr>
            <w:r>
              <w:t xml:space="preserve">
Version=V5.5.6</w:t>
            </w:r>
          </w:p>
          <w:p w14:paraId="32B5FC6E" w14:textId="3EC99954" w:rsidR="00DB7485" w:rsidRPr="00231042" w:rsidRDefault="00744334" w:rsidP="00075653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74F0C" w14:textId="77777777" w:rsidR="00744334" w:rsidRDefault="00744334" w:rsidP="00DB7485">
            <w:pPr>
              <w:spacing w:before="40" w:after="40"/>
            </w:pPr>
          </w:p>
          <w:p w14:paraId="7F5D6745" w14:textId="50502832" w:rsidR="00744334" w:rsidRDefault="00744334" w:rsidP="00DB7485">
            <w:pPr>
              <w:spacing w:before="40" w:after="40"/>
            </w:pPr>
            <w:r>
              <w:t xml:space="preserve">
TechPacks=ArcTechDigital|Gripper-&amp;SpotTech|</w:t>
            </w:r>
          </w:p>
          <w:p w14:paraId="7F5D6745" w14:textId="50502832" w:rsidR="00744334" w:rsidRDefault="00744334" w:rsidP="00DB7485">
            <w:pPr>
              <w:spacing w:before="40" w:after="40"/>
            </w:pPr>
            <w:r>
              <w:t xml:space="preserve">
ArcTechDigital=V2.3.0</w:t>
            </w:r>
          </w:p>
          <w:p w14:paraId="7F5D6745" w14:textId="50502832" w:rsidR="00744334" w:rsidRDefault="00744334" w:rsidP="00DB7485">
            <w:pPr>
              <w:spacing w:before="40" w:after="40"/>
            </w:pPr>
            <w:r>
              <w:t xml:space="preserve">
Gripper-&amp;SpotTech=V2.3.1</w:t>
            </w:r>
          </w:p>
          <w:p w14:paraId="7F5D6745" w14:textId="50502832" w:rsidR="00DB7485" w:rsidRPr="00231042" w:rsidRDefault="00744334" w:rsidP="00DB7485">
            <w:pPr>
              <w:spacing w:before="40" w:after="40"/>
            </w:pPr>
            <w:r>
              <w:t xml:space="preserve">
</w:t>
            </w:r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744334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744334">
              <w:rPr>
                <w:sz w:val="18"/>
                <w:szCs w:val="18"/>
              </w:rPr>
            </w:r>
            <w:r w:rsidR="00744334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744334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744334">
              <w:rPr>
                <w:b/>
                <w:color w:val="FF0000"/>
                <w:u w:val="single"/>
              </w:rPr>
            </w:r>
            <w:r w:rsidR="00744334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744334">
              <w:rPr>
                <w:b/>
                <w:color w:val="FF0000"/>
                <w:u w:val="single"/>
              </w:rPr>
            </w:r>
            <w:r w:rsidR="00744334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6ED0962F" w14:textId="50AB86C8" w:rsidR="007712A7" w:rsidRPr="00231042" w:rsidRDefault="00BE2872" w:rsidP="00A52269">
            <w:pPr>
              <w:spacing w:before="40" w:after="40"/>
              <w:ind w:right="-70" w:firstLine="284"/>
            </w:pPr>
            <w:r>
              <w:t>&lt;</w:t>
            </w:r>
            <w:r w:rsidR="002571D5">
              <w:t>Maintenance</w:t>
            </w:r>
            <w:r>
              <w:t>Date&gt;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744334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p w14:paraId="1A80D213" w14:textId="3E435C66" w:rsidR="007712A7" w:rsidRPr="00231042" w:rsidRDefault="00BE2872" w:rsidP="00A52269">
            <w:pPr>
              <w:spacing w:before="40" w:after="40"/>
              <w:ind w:right="-70" w:firstLine="1101"/>
            </w:pPr>
            <w:r>
              <w:t>Alexander Kalis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744334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9E03" w14:textId="77777777" w:rsidR="00D40550" w:rsidRDefault="00D40550">
      <w:r>
        <w:separator/>
      </w:r>
    </w:p>
  </w:endnote>
  <w:endnote w:type="continuationSeparator" w:id="0">
    <w:p w14:paraId="2376B0F1" w14:textId="77777777" w:rsidR="00D40550" w:rsidRDefault="00D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744334">
            <w:fldChar w:fldCharType="begin"/>
          </w:r>
          <w:r w:rsidR="00744334">
            <w:instrText xml:space="preserve"> NUMPAGES  \* MERGEFORMAT </w:instrText>
          </w:r>
          <w:r w:rsidR="00744334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744334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AA4A" w14:textId="77777777" w:rsidR="00D40550" w:rsidRDefault="00D40550">
      <w:r>
        <w:separator/>
      </w:r>
    </w:p>
  </w:footnote>
  <w:footnote w:type="continuationSeparator" w:id="0">
    <w:p w14:paraId="074C1C42" w14:textId="77777777" w:rsidR="00D40550" w:rsidRDefault="00D4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00EDD707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744334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23591">
    <w:abstractNumId w:val="0"/>
  </w:num>
  <w:num w:numId="2" w16cid:durableId="547961533">
    <w:abstractNumId w:val="3"/>
  </w:num>
  <w:num w:numId="3" w16cid:durableId="418676282">
    <w:abstractNumId w:val="2"/>
  </w:num>
  <w:num w:numId="4" w16cid:durableId="790130873">
    <w:abstractNumId w:val="5"/>
  </w:num>
  <w:num w:numId="5" w16cid:durableId="1622567079">
    <w:abstractNumId w:val="6"/>
  </w:num>
  <w:num w:numId="6" w16cid:durableId="1692027846">
    <w:abstractNumId w:val="7"/>
  </w:num>
  <w:num w:numId="7" w16cid:durableId="1587689258">
    <w:abstractNumId w:val="4"/>
  </w:num>
  <w:num w:numId="8" w16cid:durableId="197355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2FF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B7BF6"/>
    <w:rsid w:val="001E2FF3"/>
    <w:rsid w:val="0020084A"/>
    <w:rsid w:val="00206CA9"/>
    <w:rsid w:val="002166FC"/>
    <w:rsid w:val="00227E28"/>
    <w:rsid w:val="00231042"/>
    <w:rsid w:val="00231487"/>
    <w:rsid w:val="00250872"/>
    <w:rsid w:val="002571D5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93F02"/>
    <w:rsid w:val="006B60B7"/>
    <w:rsid w:val="006B7F53"/>
    <w:rsid w:val="006D2F33"/>
    <w:rsid w:val="006E05A7"/>
    <w:rsid w:val="006E2052"/>
    <w:rsid w:val="006E59EA"/>
    <w:rsid w:val="006F6C9C"/>
    <w:rsid w:val="006F7140"/>
    <w:rsid w:val="00721433"/>
    <w:rsid w:val="00724190"/>
    <w:rsid w:val="00737CCC"/>
    <w:rsid w:val="00744334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B7507"/>
    <w:rsid w:val="00BC007F"/>
    <w:rsid w:val="00BC3C63"/>
    <w:rsid w:val="00BC688D"/>
    <w:rsid w:val="00BD17BB"/>
    <w:rsid w:val="00BD6188"/>
    <w:rsid w:val="00BE2872"/>
    <w:rsid w:val="00BE701C"/>
    <w:rsid w:val="00C0382B"/>
    <w:rsid w:val="00C11354"/>
    <w:rsid w:val="00C1380E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50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DF342C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92439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1843</Words>
  <Characters>10507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2022-06-17T19:11:00Z</dcterms:created>
  <dcterms:modified xsi:type="dcterms:W3CDTF">2022-06-17T19:11:00Z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