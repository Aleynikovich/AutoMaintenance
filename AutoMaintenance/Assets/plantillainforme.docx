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36"/>
        <w:gridCol w:w="766"/>
        <w:gridCol w:w="514"/>
        <w:gridCol w:w="279"/>
        <w:gridCol w:w="1137"/>
        <w:gridCol w:w="771"/>
        <w:gridCol w:w="366"/>
        <w:gridCol w:w="279"/>
        <w:gridCol w:w="429"/>
        <w:gridCol w:w="1752"/>
        <w:gridCol w:w="92"/>
        <w:gridCol w:w="2551"/>
      </w:tblGrid>
      <w:tr w:rsidR="007712A7" w:rsidRPr="00231042" w14:paraId="458CD77E" w14:textId="77777777" w:rsidTr="007712A7">
        <w:trPr>
          <w:trHeight w:hRule="exact" w:val="13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CAD9A" w14:textId="77777777" w:rsidR="007712A7" w:rsidRPr="00231042" w:rsidRDefault="007712A7" w:rsidP="007712A7">
            <w:pPr>
              <w:tabs>
                <w:tab w:val="left" w:pos="255"/>
              </w:tabs>
              <w:ind w:right="-70"/>
              <w:jc w:val="center"/>
              <w:rPr>
                <w:b/>
              </w:rPr>
            </w:pPr>
          </w:p>
        </w:tc>
      </w:tr>
      <w:tr w:rsidR="007712A7" w:rsidRPr="00231042" w14:paraId="2C6C434F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4733E1DA" w14:textId="77777777" w:rsidR="007712A7" w:rsidRPr="00231042" w:rsidRDefault="00A7343A" w:rsidP="00AE2F41">
            <w:pPr>
              <w:tabs>
                <w:tab w:val="left" w:pos="255"/>
              </w:tabs>
              <w:spacing w:before="40" w:after="40"/>
              <w:ind w:right="-7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SERVICIO</w:t>
            </w:r>
          </w:p>
        </w:tc>
      </w:tr>
      <w:tr w:rsidR="000D3532" w:rsidRPr="00D1065B" w14:paraId="58BCE660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F02BE" w14:textId="77777777" w:rsidR="000D3532" w:rsidRPr="00231042" w:rsidRDefault="000D3532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Cliente :</w:t>
            </w:r>
          </w:p>
        </w:tc>
        <w:bookmarkStart w:id="0" w:name="Text73"/>
        <w:tc>
          <w:tcPr>
            <w:tcW w:w="4677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91314" w14:textId="4D7CA1BB" w:rsidR="000D3532" w:rsidRPr="00231042" w:rsidRDefault="00054545" w:rsidP="00F876B0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bookmarkStart w:id="1" w:name="_GoBack"/>
            <w:r w:rsidR="00AF04B2">
              <w:rPr>
                <w:noProof/>
              </w:rPr>
              <w:t>Ingeteam Electronics</w:t>
            </w:r>
            <w:bookmarkEnd w:id="1"/>
            <w:r w:rsidRPr="00231042">
              <w:fldChar w:fldCharType="end"/>
            </w:r>
            <w:bookmarkEnd w:id="0"/>
          </w:p>
        </w:tc>
        <w:tc>
          <w:tcPr>
            <w:tcW w:w="4395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95DE139" w14:textId="6E9A3108" w:rsidR="000D3532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AF04B2">
              <w:rPr>
                <w:b/>
                <w:lang w:val="es-ES"/>
              </w:rPr>
              <w:t>Técnico</w:t>
            </w:r>
          </w:p>
          <w:p w14:paraId="2C57ED27" w14:textId="49286D39" w:rsidR="00AF04B2" w:rsidRPr="00AF04B2" w:rsidRDefault="00AF04B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231042"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AF04B2">
              <w:rPr>
                <w:lang w:val="es-ES"/>
              </w:rPr>
              <w:instrText xml:space="preserve"> FORMTEXT </w:instrText>
            </w:r>
            <w:r w:rsidRPr="00231042">
              <w:fldChar w:fldCharType="separate"/>
            </w:r>
            <w:r w:rsidRPr="00AF04B2">
              <w:rPr>
                <w:noProof/>
                <w:lang w:val="es-ES"/>
              </w:rPr>
              <w:t>Alexander Kalis</w:t>
            </w:r>
            <w:r w:rsidRPr="00231042">
              <w:fldChar w:fldCharType="end"/>
            </w:r>
          </w:p>
          <w:p w14:paraId="77FC24BE" w14:textId="77777777" w:rsidR="000D3532" w:rsidRPr="00AF04B2" w:rsidRDefault="000D353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b/>
                <w:lang w:val="es-ES"/>
              </w:rPr>
            </w:pPr>
            <w:r w:rsidRPr="00AF04B2">
              <w:rPr>
                <w:b/>
                <w:lang w:val="es-ES"/>
              </w:rPr>
              <w:t>Fecha de Mant.</w:t>
            </w:r>
          </w:p>
          <w:p w14:paraId="1F1A8DC1" w14:textId="49EF029C" w:rsidR="000D3532" w:rsidRPr="00AF04B2" w:rsidRDefault="00AF04B2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  <w:rPr>
                <w:lang w:val="es-ES"/>
              </w:rPr>
            </w:pPr>
            <w:r w:rsidRPr="00231042"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AF04B2">
              <w:rPr>
                <w:lang w:val="es-ES"/>
              </w:rPr>
              <w:instrText xml:space="preserve"> FORMTEXT </w:instrText>
            </w:r>
            <w:r w:rsidRPr="00231042">
              <w:fldChar w:fldCharType="separate"/>
            </w:r>
            <w:r w:rsidRPr="00D1065B">
              <w:rPr>
                <w:noProof/>
                <w:lang w:val="es-ES"/>
              </w:rPr>
              <w:t>15/01/2020</w:t>
            </w:r>
            <w:r w:rsidRPr="00231042">
              <w:fldChar w:fldCharType="end"/>
            </w:r>
          </w:p>
        </w:tc>
      </w:tr>
      <w:tr w:rsidR="004A7685" w:rsidRPr="00231042" w14:paraId="57A0AEDF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ED2BB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Ubicación:</w:t>
            </w:r>
          </w:p>
        </w:tc>
        <w:bookmarkStart w:id="2" w:name="Text110"/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73251" w14:textId="25C584BC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AF04B2">
              <w:rPr>
                <w:noProof/>
              </w:rPr>
              <w:t>Bizkaia</w:t>
            </w:r>
            <w:r w:rsidRPr="00231042">
              <w:fldChar w:fldCharType="end"/>
            </w:r>
            <w:bookmarkEnd w:id="2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6213DD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2BD28E31" w14:textId="77777777" w:rsidTr="00880C14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17395" w14:textId="77777777" w:rsidR="004A7685" w:rsidRPr="00231042" w:rsidRDefault="004A7685" w:rsidP="00756A27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Contacto:</w:t>
            </w:r>
          </w:p>
        </w:tc>
        <w:tc>
          <w:tcPr>
            <w:tcW w:w="46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BFB6A" w14:textId="4CA7A8B2" w:rsidR="004A7685" w:rsidRPr="00231042" w:rsidRDefault="00054545" w:rsidP="00F876B0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3" w:name="Text95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AF04B2">
              <w:rPr>
                <w:noProof/>
              </w:rPr>
              <w:t>Endika Torres</w:t>
            </w:r>
            <w:r w:rsidRPr="00231042">
              <w:fldChar w:fldCharType="end"/>
            </w:r>
            <w:bookmarkEnd w:id="3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8D4A4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3F3E4728" w14:textId="77777777" w:rsidTr="004A7685">
        <w:trPr>
          <w:trHeight w:hRule="exact" w:val="34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5B5E2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bookmarkStart w:id="4" w:name="Text2"/>
            <w:r w:rsidRPr="00231042">
              <w:rPr>
                <w:b/>
              </w:rPr>
              <w:t>Nº de Cliente: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3F6EE7" w14:textId="3BD3A536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633CC8">
              <w:rPr>
                <w:noProof/>
              </w:rPr>
              <w:t> </w:t>
            </w:r>
            <w:r w:rsidR="00633CC8">
              <w:rPr>
                <w:noProof/>
              </w:rPr>
              <w:t> </w:t>
            </w:r>
            <w:r w:rsidR="00633CC8">
              <w:rPr>
                <w:noProof/>
              </w:rPr>
              <w:t> </w:t>
            </w:r>
            <w:r w:rsidR="00633CC8">
              <w:rPr>
                <w:noProof/>
              </w:rPr>
              <w:t> </w:t>
            </w:r>
            <w:r w:rsidR="00633CC8">
              <w:rPr>
                <w:noProof/>
              </w:rPr>
              <w:t> </w:t>
            </w:r>
            <w:r w:rsidRPr="00231042">
              <w:fldChar w:fldCharType="end"/>
            </w:r>
          </w:p>
        </w:tc>
        <w:bookmarkEnd w:id="4"/>
        <w:tc>
          <w:tcPr>
            <w:tcW w:w="141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E588E" w14:textId="77777777" w:rsidR="004A7685" w:rsidRPr="00231042" w:rsidRDefault="004A7685" w:rsidP="00DA49F8">
            <w:pPr>
              <w:spacing w:before="40" w:after="40"/>
              <w:jc w:val="center"/>
              <w:rPr>
                <w:b/>
              </w:rPr>
            </w:pPr>
            <w:r w:rsidRPr="00231042">
              <w:rPr>
                <w:b/>
              </w:rPr>
              <w:t>Nº de Orden:</w:t>
            </w:r>
          </w:p>
        </w:tc>
        <w:bookmarkStart w:id="5" w:name="Text111"/>
        <w:tc>
          <w:tcPr>
            <w:tcW w:w="1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801BF" w14:textId="14693F01" w:rsidR="004A7685" w:rsidRPr="00231042" w:rsidRDefault="00054545" w:rsidP="004A7685">
            <w:pPr>
              <w:spacing w:before="40" w:after="40"/>
              <w:jc w:val="center"/>
              <w:rPr>
                <w:b/>
              </w:rPr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AF04B2">
              <w:rPr>
                <w:noProof/>
              </w:rPr>
              <w:t>93763</w:t>
            </w:r>
            <w:r w:rsidRPr="00231042">
              <w:fldChar w:fldCharType="end"/>
            </w:r>
            <w:bookmarkEnd w:id="5"/>
          </w:p>
        </w:tc>
        <w:tc>
          <w:tcPr>
            <w:tcW w:w="439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7E523" w14:textId="77777777" w:rsidR="004A7685" w:rsidRPr="00231042" w:rsidRDefault="004A7685" w:rsidP="00AE2F41">
            <w:pPr>
              <w:pStyle w:val="Header"/>
              <w:tabs>
                <w:tab w:val="clear" w:pos="4536"/>
                <w:tab w:val="clear" w:pos="9072"/>
                <w:tab w:val="left" w:pos="780"/>
              </w:tabs>
              <w:spacing w:before="40" w:after="40"/>
              <w:jc w:val="center"/>
            </w:pPr>
          </w:p>
        </w:tc>
      </w:tr>
      <w:tr w:rsidR="004A7685" w:rsidRPr="00231042" w14:paraId="582EE6DD" w14:textId="77777777" w:rsidTr="007712A7">
        <w:trPr>
          <w:trHeight w:hRule="exact" w:val="257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CA265" w14:textId="77777777" w:rsidR="004A7685" w:rsidRPr="00231042" w:rsidRDefault="004A7685" w:rsidP="00AE2F41">
            <w:pPr>
              <w:tabs>
                <w:tab w:val="left" w:pos="72"/>
              </w:tabs>
              <w:spacing w:before="40" w:after="40"/>
              <w:jc w:val="center"/>
            </w:pPr>
          </w:p>
        </w:tc>
      </w:tr>
      <w:tr w:rsidR="004A7685" w:rsidRPr="00231042" w14:paraId="466B91D2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1A5B94E3" w14:textId="77777777" w:rsidR="004A7685" w:rsidRPr="00231042" w:rsidRDefault="004A7685" w:rsidP="004A2247">
            <w:pPr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DATOS ROBOT</w:t>
            </w:r>
          </w:p>
        </w:tc>
      </w:tr>
      <w:tr w:rsidR="004A7685" w:rsidRPr="00231042" w14:paraId="7B67B476" w14:textId="77777777" w:rsidTr="0034516B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5F876" w14:textId="77777777" w:rsidR="004A7685" w:rsidRPr="00231042" w:rsidRDefault="004A7685" w:rsidP="00756A27">
            <w:pPr>
              <w:spacing w:before="40" w:after="40"/>
            </w:pPr>
            <w:r w:rsidRPr="00231042">
              <w:rPr>
                <w:b/>
              </w:rPr>
              <w:t>Tipo Robot: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D9922B" w14:textId="6598ED8B" w:rsidR="004A7685" w:rsidRPr="00231042" w:rsidRDefault="00054545" w:rsidP="00F96E3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6" w:name="Text79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AF04B2">
              <w:rPr>
                <w:noProof/>
              </w:rPr>
              <w:t>KR</w:t>
            </w:r>
            <w:r w:rsidR="00D1065B">
              <w:rPr>
                <w:noProof/>
              </w:rPr>
              <w:t>5scara R550</w:t>
            </w:r>
            <w:r w:rsidRPr="00231042">
              <w:fldChar w:fldCharType="end"/>
            </w:r>
            <w:bookmarkEnd w:id="6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96A83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Nº Serie:</w:t>
            </w:r>
          </w:p>
        </w:tc>
        <w:bookmarkStart w:id="7" w:name="Text77"/>
        <w:tc>
          <w:tcPr>
            <w:tcW w:w="14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081D32" w14:textId="5C635319" w:rsidR="004A7685" w:rsidRPr="00231042" w:rsidRDefault="00054545" w:rsidP="00BC007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7"/>
                  <w:enabled/>
                  <w:calcOnExit/>
                  <w:textInput/>
                </w:ffData>
              </w:fldChar>
            </w:r>
            <w:r w:rsidR="004A2247" w:rsidRPr="00231042">
              <w:instrText xml:space="preserve"> FORMTEXT </w:instrText>
            </w:r>
            <w:r w:rsidRPr="00231042">
              <w:fldChar w:fldCharType="separate"/>
            </w:r>
            <w:r w:rsidR="00D1065B">
              <w:rPr>
                <w:noProof/>
              </w:rPr>
              <w:t>958205</w:t>
            </w:r>
            <w:r w:rsidRPr="00231042">
              <w:fldChar w:fldCharType="end"/>
            </w:r>
            <w:bookmarkEnd w:id="7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4FFC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Robot: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E62008" w14:textId="3787D769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8" w:name="Text82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D1065B">
              <w:rPr>
                <w:noProof/>
              </w:rPr>
              <w:t>KR5ScaraR550-Z200</w:t>
            </w:r>
            <w:r w:rsidRPr="00231042">
              <w:fldChar w:fldCharType="end"/>
            </w:r>
            <w:bookmarkEnd w:id="8"/>
          </w:p>
        </w:tc>
      </w:tr>
      <w:tr w:rsidR="004A7685" w:rsidRPr="00231042" w14:paraId="5B198799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30B3D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Tipo Control: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5308D7" w14:textId="4E8B3C6B" w:rsidR="004A7685" w:rsidRPr="00231042" w:rsidRDefault="004F559C" w:rsidP="00AE2F41">
            <w:pPr>
              <w:spacing w:before="40" w:after="40"/>
              <w:jc w:val="center"/>
            </w:pPr>
            <w:r>
              <w:fldChar w:fldCharType="begin">
                <w:ffData>
                  <w:name w:val="Dropdown4"/>
                  <w:enabled/>
                  <w:calcOnExit w:val="0"/>
                  <w:ddList>
                    <w:result w:val="6"/>
                    <w:listEntry w:val="         "/>
                    <w:listEntry w:val="KRC 1"/>
                    <w:listEntry w:val="KRC 1A"/>
                    <w:listEntry w:val="KRC 2"/>
                    <w:listEntry w:val="KRC2 con DSE C33"/>
                    <w:listEntry w:val="KRC 2 ed05"/>
                    <w:listEntry w:val="KRC 2 sr"/>
                    <w:listEntry w:val="KRC 3"/>
                    <w:listEntry w:val="KRC 4"/>
                    <w:listEntry w:val="KRC 4 Compact"/>
                    <w:listEntry w:val="KRC 4 SmallSize"/>
                    <w:listEntry w:val="(V) KRC 1"/>
                    <w:listEntry w:val="(V) KRC 1A"/>
                    <w:listEntry w:val="(V) KRC 2"/>
                    <w:listEntry w:val="(V) KRC 2 ed05"/>
                    <w:listEntry w:val="(V) KRC 4"/>
                  </w:ddList>
                </w:ffData>
              </w:fldChar>
            </w:r>
            <w:bookmarkStart w:id="9" w:name="Dropdown4"/>
            <w:r>
              <w:instrText xml:space="preserve"> FORMDROPDOWN </w:instrText>
            </w:r>
            <w:r w:rsidR="00415B50">
              <w:fldChar w:fldCharType="separate"/>
            </w:r>
            <w:r>
              <w:fldChar w:fldCharType="end"/>
            </w:r>
            <w:bookmarkEnd w:id="9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6E63E" w14:textId="77777777" w:rsidR="004A7685" w:rsidRPr="00231042" w:rsidRDefault="004A7685" w:rsidP="00AE2F41">
            <w:pPr>
              <w:spacing w:before="40" w:after="40"/>
            </w:pPr>
            <w:r w:rsidRPr="00231042">
              <w:rPr>
                <w:b/>
              </w:rPr>
              <w:t>Nº Serie: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3B8C9A" w14:textId="59E5F28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D1065B">
              <w:rPr>
                <w:noProof/>
              </w:rPr>
              <w:t>643</w:t>
            </w:r>
            <w:r w:rsidRPr="00231042">
              <w:fldChar w:fldCharType="end"/>
            </w:r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DACA4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Nombre Estación: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24C800" w14:textId="251224DF" w:rsidR="004A7685" w:rsidRPr="00231042" w:rsidRDefault="00054545" w:rsidP="00B23A6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10" w:name="Text83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AF04B2">
              <w:rPr>
                <w:noProof/>
              </w:rPr>
              <w:t>Inali</w:t>
            </w:r>
            <w:r w:rsidRPr="00231042">
              <w:fldChar w:fldCharType="end"/>
            </w:r>
            <w:bookmarkEnd w:id="10"/>
          </w:p>
        </w:tc>
      </w:tr>
      <w:tr w:rsidR="004A7685" w:rsidRPr="00231042" w14:paraId="46082130" w14:textId="77777777" w:rsidTr="00DB7485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3E0CE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Horas Trabajo: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843213" w14:textId="2F4A84F8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11" w:name="Text80"/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30156C">
              <w:rPr>
                <w:noProof/>
              </w:rPr>
              <w:t>No registrado</w:t>
            </w:r>
            <w:r w:rsidRPr="00231042">
              <w:fldChar w:fldCharType="end"/>
            </w:r>
            <w:bookmarkEnd w:id="11"/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1EAD4" w14:textId="77777777" w:rsidR="004A7685" w:rsidRPr="00231042" w:rsidRDefault="004A7685" w:rsidP="00264D1D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Año Fabr.:</w:t>
            </w:r>
          </w:p>
        </w:tc>
        <w:bookmarkStart w:id="12" w:name="Text81"/>
        <w:tc>
          <w:tcPr>
            <w:tcW w:w="14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1A9E62" w14:textId="5EFAA477" w:rsidR="004A7685" w:rsidRPr="00231042" w:rsidRDefault="00054545" w:rsidP="00AE2F41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="004A7685" w:rsidRPr="00231042">
              <w:instrText xml:space="preserve"> FORMTEXT </w:instrText>
            </w:r>
            <w:r w:rsidRPr="00231042">
              <w:fldChar w:fldCharType="separate"/>
            </w:r>
            <w:r w:rsidR="00AF04B2">
              <w:rPr>
                <w:noProof/>
              </w:rPr>
              <w:t>2007</w:t>
            </w:r>
            <w:r w:rsidRPr="00231042">
              <w:fldChar w:fldCharType="end"/>
            </w:r>
            <w:bookmarkEnd w:id="12"/>
          </w:p>
        </w:tc>
        <w:tc>
          <w:tcPr>
            <w:tcW w:w="22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E780" w14:textId="77777777" w:rsidR="004A7685" w:rsidRPr="00231042" w:rsidRDefault="004A7685" w:rsidP="00AE2F41">
            <w:pPr>
              <w:spacing w:before="40" w:after="40"/>
              <w:rPr>
                <w:b/>
              </w:rPr>
            </w:pPr>
            <w:r w:rsidRPr="00231042">
              <w:rPr>
                <w:b/>
              </w:rPr>
              <w:t>Aplicación:</w:t>
            </w:r>
          </w:p>
        </w:tc>
        <w:bookmarkStart w:id="13" w:name="Dropdown5"/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CFE16E" w14:textId="5A2AE160" w:rsidR="004A7685" w:rsidRPr="00231042" w:rsidRDefault="00054545" w:rsidP="00E855C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Dropdown5"/>
                  <w:enabled/>
                  <w:calcOnExit w:val="0"/>
                  <w:ddList>
                    <w:result w:val="4"/>
                    <w:listEntry w:val="         "/>
                    <w:listEntry w:val="Mecanizado"/>
                    <w:listEntry w:val="Paletizado"/>
                    <w:listEntry w:val="Soladura Puntos"/>
                    <w:listEntry w:val="Soldadura Arco"/>
                    <w:listEntry w:val="Pulido"/>
                    <w:listEntry w:val="Sellado"/>
                    <w:listEntry w:val="Soldadura Laser"/>
                    <w:listEntry w:val="Corte Laser"/>
                    <w:listEntry w:val="Manipulación"/>
                    <w:listEntry w:val="Pegado"/>
                  </w:ddList>
                </w:ffData>
              </w:fldChar>
            </w:r>
            <w:r w:rsidR="004A7685" w:rsidRPr="00231042">
              <w:instrText xml:space="preserve"> FORMDROPDOWN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13"/>
          </w:p>
        </w:tc>
      </w:tr>
      <w:tr w:rsidR="00DB7485" w:rsidRPr="00231042" w14:paraId="41AC16D4" w14:textId="77777777" w:rsidTr="00075653">
        <w:trPr>
          <w:trHeight w:hRule="exact" w:val="340"/>
        </w:trPr>
        <w:tc>
          <w:tcPr>
            <w:tcW w:w="17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DFB50" w14:textId="77777777" w:rsidR="00DB7485" w:rsidRPr="00231042" w:rsidRDefault="00DB7485" w:rsidP="00075653">
            <w:pPr>
              <w:spacing w:before="40" w:after="40"/>
              <w:ind w:right="-75"/>
              <w:rPr>
                <w:b/>
                <w:sz w:val="18"/>
                <w:szCs w:val="18"/>
              </w:rPr>
            </w:pPr>
            <w:r w:rsidRPr="00231042">
              <w:rPr>
                <w:b/>
              </w:rPr>
              <w:t>Ver. Software</w:t>
            </w:r>
            <w:r w:rsidRPr="00231042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CF13D8" w14:textId="2B1731D7" w:rsidR="00DB7485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DB7485" w:rsidRPr="00231042">
              <w:instrText xml:space="preserve"> FORMTEXT </w:instrText>
            </w:r>
            <w:r w:rsidRPr="00231042">
              <w:fldChar w:fldCharType="separate"/>
            </w:r>
            <w:r w:rsidR="00AF04B2">
              <w:rPr>
                <w:noProof/>
              </w:rPr>
              <w:t>KSS 7</w:t>
            </w:r>
            <w:r w:rsidR="00D1065B">
              <w:rPr>
                <w:noProof/>
              </w:rPr>
              <w:t>.0.9</w:t>
            </w:r>
            <w:r w:rsidRPr="00231042">
              <w:fldChar w:fldCharType="end"/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8E88A" w14:textId="77777777" w:rsidR="00DB7485" w:rsidRPr="00231042" w:rsidRDefault="00DB7485" w:rsidP="0049713F">
            <w:pPr>
              <w:spacing w:before="40" w:after="40"/>
              <w:ind w:right="-73"/>
              <w:rPr>
                <w:b/>
              </w:rPr>
            </w:pPr>
            <w:r w:rsidRPr="00231042">
              <w:rPr>
                <w:b/>
              </w:rPr>
              <w:t>Opc. Soft.:</w:t>
            </w:r>
          </w:p>
        </w:tc>
        <w:bookmarkStart w:id="14" w:name="Text78"/>
        <w:tc>
          <w:tcPr>
            <w:tcW w:w="62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3DA9E8" w14:textId="3CF1CE37" w:rsidR="00DB7485" w:rsidRPr="00231042" w:rsidRDefault="00054545" w:rsidP="00DB7485">
            <w:pPr>
              <w:spacing w:before="40" w:after="40"/>
            </w:pPr>
            <w:r w:rsidRPr="00231042"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="00DB7485" w:rsidRPr="00231042">
              <w:instrText xml:space="preserve"> FORMTEXT </w:instrText>
            </w:r>
            <w:r w:rsidRPr="00231042">
              <w:fldChar w:fldCharType="separate"/>
            </w:r>
            <w:r w:rsidR="00D1065B">
              <w:rPr>
                <w:noProof/>
              </w:rPr>
              <w:t>KUKA.USB</w:t>
            </w:r>
            <w:r w:rsidRPr="00231042">
              <w:fldChar w:fldCharType="end"/>
            </w:r>
            <w:bookmarkEnd w:id="14"/>
          </w:p>
        </w:tc>
      </w:tr>
      <w:tr w:rsidR="0049713F" w:rsidRPr="001926F5" w14:paraId="4779BC51" w14:textId="77777777" w:rsidTr="004F559C">
        <w:trPr>
          <w:trHeight w:hRule="exact" w:val="340"/>
        </w:trPr>
        <w:tc>
          <w:tcPr>
            <w:tcW w:w="559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48C13" w14:textId="120E8ED5" w:rsidR="0049713F" w:rsidRPr="00AF04B2" w:rsidRDefault="004F559C" w:rsidP="00A7343A">
            <w:pPr>
              <w:spacing w:before="40" w:after="40"/>
              <w:ind w:right="-37"/>
              <w:rPr>
                <w:lang w:val="es-ES"/>
              </w:rPr>
            </w:pPr>
            <w:r w:rsidRPr="00AF04B2">
              <w:rPr>
                <w:b/>
                <w:lang w:val="es-ES"/>
              </w:rPr>
              <w:t xml:space="preserve"> </w:t>
            </w:r>
            <w:r w:rsidR="0049713F" w:rsidRPr="00AF04B2">
              <w:rPr>
                <w:b/>
                <w:lang w:val="es-ES"/>
              </w:rPr>
              <w:t xml:space="preserve">Posición Montaje: </w:t>
            </w:r>
            <w:r w:rsidR="00054545" w:rsidRPr="00231042">
              <w:fldChar w:fldCharType="begin">
                <w:ffData>
                  <w:name w:val="Kontrollkästchen11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9713F" w:rsidRPr="00AF04B2">
              <w:rPr>
                <w:lang w:val="es-ES"/>
              </w:rPr>
              <w:instrText xml:space="preserve"> FORMCHECKBOX </w:instrText>
            </w:r>
            <w:r w:rsidR="00415B50">
              <w:fldChar w:fldCharType="separate"/>
            </w:r>
            <w:r w:rsidR="00054545" w:rsidRPr="00231042">
              <w:fldChar w:fldCharType="end"/>
            </w:r>
            <w:r w:rsidR="0049713F" w:rsidRPr="00AF04B2">
              <w:rPr>
                <w:lang w:val="es-ES"/>
              </w:rPr>
              <w:t xml:space="preserve">Suelo </w:t>
            </w:r>
            <w:r w:rsidR="00054545" w:rsidRPr="00231042">
              <w:fldChar w:fldCharType="begin">
                <w:ffData>
                  <w:name w:val="Kontrollkästchen1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AF04B2">
              <w:rPr>
                <w:lang w:val="es-ES"/>
              </w:rPr>
              <w:instrText xml:space="preserve"> FORMCHECKBOX </w:instrText>
            </w:r>
            <w:r w:rsidR="00415B50">
              <w:fldChar w:fldCharType="separate"/>
            </w:r>
            <w:r w:rsidR="00054545" w:rsidRPr="00231042">
              <w:fldChar w:fldCharType="end"/>
            </w:r>
            <w:r w:rsidR="0049713F" w:rsidRPr="00AF04B2">
              <w:rPr>
                <w:lang w:val="es-ES"/>
              </w:rPr>
              <w:t>Techo</w:t>
            </w:r>
            <w:r w:rsidRPr="00AF04B2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AF04B2">
              <w:rPr>
                <w:lang w:val="es-ES"/>
              </w:rPr>
              <w:instrText xml:space="preserve"> FORMCHECKBOX </w:instrText>
            </w:r>
            <w:r w:rsidR="00415B50">
              <w:fldChar w:fldCharType="separate"/>
            </w:r>
            <w:r w:rsidR="00054545" w:rsidRPr="00231042">
              <w:fldChar w:fldCharType="end"/>
            </w:r>
            <w:r w:rsidR="0049713F" w:rsidRPr="00AF04B2">
              <w:rPr>
                <w:lang w:val="es-ES"/>
              </w:rPr>
              <w:t>Pared</w:t>
            </w:r>
            <w:r w:rsidRPr="00AF04B2">
              <w:rPr>
                <w:lang w:val="es-ES"/>
              </w:rPr>
              <w:t xml:space="preserve"> </w:t>
            </w:r>
            <w:r w:rsidR="00054545" w:rsidRPr="00231042">
              <w:fldChar w:fldCharType="begin">
                <w:ffData>
                  <w:name w:val="Kontrollkästchen1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AF04B2">
              <w:rPr>
                <w:lang w:val="es-ES"/>
              </w:rPr>
              <w:instrText xml:space="preserve"> FORMCHECKBOX </w:instrText>
            </w:r>
            <w:r w:rsidR="00415B50">
              <w:fldChar w:fldCharType="separate"/>
            </w:r>
            <w:r w:rsidR="00054545" w:rsidRPr="00231042">
              <w:fldChar w:fldCharType="end"/>
            </w:r>
            <w:r w:rsidR="0049713F" w:rsidRPr="00AF04B2">
              <w:rPr>
                <w:lang w:val="es-ES"/>
              </w:rPr>
              <w:t>Pedestal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E6C34" w14:textId="77777777" w:rsidR="0049713F" w:rsidRPr="00AF04B2" w:rsidRDefault="004F559C" w:rsidP="00A7343A">
            <w:pPr>
              <w:spacing w:before="40" w:after="40"/>
              <w:rPr>
                <w:lang w:val="en-GB"/>
              </w:rPr>
            </w:pPr>
            <w:r w:rsidRPr="00AF04B2">
              <w:rPr>
                <w:b/>
                <w:lang w:val="es-ES"/>
              </w:rPr>
              <w:t xml:space="preserve">        </w:t>
            </w:r>
            <w:r w:rsidR="0049713F" w:rsidRPr="00AF04B2">
              <w:rPr>
                <w:b/>
                <w:lang w:val="en-GB"/>
              </w:rPr>
              <w:t>Variante:</w:t>
            </w:r>
            <w:r w:rsidR="00054545" w:rsidRPr="00231042">
              <w:fldChar w:fldCharType="begin">
                <w:ffData>
                  <w:name w:val="Kontrollkästchen16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Kontrollkästchen161"/>
            <w:r w:rsidR="0049713F" w:rsidRPr="00AF04B2">
              <w:rPr>
                <w:lang w:val="en-GB"/>
              </w:rPr>
              <w:instrText xml:space="preserve"> FORMCHECKBOX </w:instrText>
            </w:r>
            <w:r w:rsidR="00415B50">
              <w:fldChar w:fldCharType="separate"/>
            </w:r>
            <w:r w:rsidR="00054545" w:rsidRPr="00231042">
              <w:fldChar w:fldCharType="end"/>
            </w:r>
            <w:bookmarkEnd w:id="15"/>
            <w:r w:rsidR="0049713F" w:rsidRPr="00AF04B2">
              <w:rPr>
                <w:lang w:val="en-GB"/>
              </w:rPr>
              <w:t xml:space="preserve">Foundry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Kontrollkästchen163"/>
            <w:r w:rsidR="0049713F" w:rsidRPr="00AF04B2">
              <w:rPr>
                <w:lang w:val="en-GB"/>
              </w:rPr>
              <w:instrText xml:space="preserve"> FORMCHECKBOX </w:instrText>
            </w:r>
            <w:r w:rsidR="00415B50">
              <w:fldChar w:fldCharType="separate"/>
            </w:r>
            <w:r w:rsidR="00054545" w:rsidRPr="00231042">
              <w:fldChar w:fldCharType="end"/>
            </w:r>
            <w:bookmarkEnd w:id="16"/>
            <w:r w:rsidR="0049713F" w:rsidRPr="00AF04B2">
              <w:rPr>
                <w:lang w:val="en-GB"/>
              </w:rPr>
              <w:t>Artic</w:t>
            </w:r>
            <w:r w:rsidRPr="00AF04B2">
              <w:rPr>
                <w:lang w:val="en-GB"/>
              </w:rPr>
              <w:t xml:space="preserve">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AF04B2">
              <w:rPr>
                <w:lang w:val="en-GB"/>
              </w:rPr>
              <w:instrText xml:space="preserve"> FORMCHECKBOX </w:instrText>
            </w:r>
            <w:r w:rsidR="00415B50">
              <w:fldChar w:fldCharType="separate"/>
            </w:r>
            <w:r w:rsidR="00054545" w:rsidRPr="00231042">
              <w:fldChar w:fldCharType="end"/>
            </w:r>
            <w:r w:rsidR="0049713F" w:rsidRPr="00AF04B2">
              <w:rPr>
                <w:lang w:val="en-GB"/>
              </w:rPr>
              <w:t xml:space="preserve">Inox </w:t>
            </w:r>
            <w:r w:rsidR="00054545" w:rsidRPr="00231042">
              <w:fldChar w:fldCharType="begin">
                <w:ffData>
                  <w:name w:val="Kontrollkästchen1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AF04B2">
              <w:rPr>
                <w:lang w:val="en-GB"/>
              </w:rPr>
              <w:instrText xml:space="preserve"> FORMCHECKBOX </w:instrText>
            </w:r>
            <w:r w:rsidR="00415B50">
              <w:fldChar w:fldCharType="separate"/>
            </w:r>
            <w:r w:rsidR="00054545" w:rsidRPr="00231042">
              <w:fldChar w:fldCharType="end"/>
            </w:r>
            <w:r w:rsidR="0049713F" w:rsidRPr="00AF04B2">
              <w:rPr>
                <w:lang w:val="en-GB"/>
              </w:rPr>
              <w:t>Food</w:t>
            </w:r>
          </w:p>
        </w:tc>
      </w:tr>
      <w:tr w:rsidR="0049713F" w:rsidRPr="001926F5" w14:paraId="6BBA8021" w14:textId="77777777" w:rsidTr="007712A7">
        <w:trPr>
          <w:trHeight w:hRule="exact" w:val="263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4D76" w14:textId="77777777" w:rsidR="0049713F" w:rsidRPr="00AF04B2" w:rsidRDefault="0049713F" w:rsidP="00AE2F41">
            <w:pPr>
              <w:spacing w:before="40" w:after="40"/>
              <w:jc w:val="center"/>
              <w:rPr>
                <w:lang w:val="en-GB"/>
              </w:rPr>
            </w:pPr>
          </w:p>
        </w:tc>
      </w:tr>
      <w:tr w:rsidR="0049713F" w:rsidRPr="00231042" w14:paraId="604B555B" w14:textId="77777777" w:rsidTr="00841342">
        <w:trPr>
          <w:trHeight w:hRule="exact" w:val="340"/>
        </w:trPr>
        <w:tc>
          <w:tcPr>
            <w:tcW w:w="1070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6CD27124" w14:textId="77777777" w:rsidR="0049713F" w:rsidRPr="00231042" w:rsidRDefault="0049713F" w:rsidP="00AE2F41">
            <w:pPr>
              <w:tabs>
                <w:tab w:val="left" w:pos="284"/>
              </w:tabs>
              <w:spacing w:before="40" w:after="40"/>
              <w:jc w:val="center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TIPO DE SERVICIO</w:t>
            </w:r>
          </w:p>
        </w:tc>
      </w:tr>
      <w:tr w:rsidR="0049713F" w:rsidRPr="00231042" w14:paraId="3C819725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677D3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415B50">
              <w:rPr>
                <w:sz w:val="18"/>
                <w:szCs w:val="18"/>
              </w:rPr>
            </w:r>
            <w:r w:rsidR="00415B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Inspección Básica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FA57C" w14:textId="61F6E9C1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415B50">
              <w:rPr>
                <w:sz w:val="18"/>
                <w:szCs w:val="18"/>
              </w:rPr>
            </w:r>
            <w:r w:rsidR="00415B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Mantenimiento Muñeca</w:t>
            </w:r>
          </w:p>
        </w:tc>
        <w:bookmarkStart w:id="17" w:name="Kontrollkästchen126"/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C32A1" w14:textId="66893A89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415B50">
              <w:rPr>
                <w:sz w:val="18"/>
                <w:szCs w:val="18"/>
              </w:rPr>
            </w:r>
            <w:r w:rsidR="00415B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7"/>
            <w:r w:rsidR="0049713F" w:rsidRPr="00231042">
              <w:rPr>
                <w:sz w:val="18"/>
                <w:szCs w:val="18"/>
              </w:rPr>
              <w:t>Mant. Eléctrico Mayor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F2740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415B50">
              <w:rPr>
                <w:sz w:val="18"/>
                <w:szCs w:val="18"/>
              </w:rPr>
            </w:r>
            <w:r w:rsidR="00415B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r w:rsidR="0049713F" w:rsidRPr="00231042">
              <w:rPr>
                <w:sz w:val="18"/>
                <w:szCs w:val="18"/>
              </w:rPr>
              <w:t>Medición de Holguras</w:t>
            </w:r>
          </w:p>
        </w:tc>
      </w:tr>
      <w:tr w:rsidR="0049713F" w:rsidRPr="00231042" w14:paraId="543F3179" w14:textId="77777777" w:rsidTr="0034516B">
        <w:trPr>
          <w:trHeight w:hRule="exact" w:val="340"/>
        </w:trPr>
        <w:tc>
          <w:tcPr>
            <w:tcW w:w="25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03890" w14:textId="77777777" w:rsidR="0049713F" w:rsidRPr="0023104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8" w:name="Kontrollkästchen122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415B50">
              <w:rPr>
                <w:sz w:val="18"/>
                <w:szCs w:val="18"/>
              </w:rPr>
            </w:r>
            <w:r w:rsidR="00415B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8"/>
            <w:r w:rsidR="0049713F" w:rsidRPr="00231042">
              <w:rPr>
                <w:sz w:val="18"/>
                <w:szCs w:val="18"/>
              </w:rPr>
              <w:t>Mant. Eléctrico Menor</w:t>
            </w:r>
          </w:p>
        </w:tc>
        <w:tc>
          <w:tcPr>
            <w:tcW w:w="27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6C927" w14:textId="27890460" w:rsidR="0049713F" w:rsidRPr="00231042" w:rsidRDefault="00054545" w:rsidP="00CF188A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9" w:name="Kontrollkästchen123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415B50">
              <w:rPr>
                <w:sz w:val="18"/>
                <w:szCs w:val="18"/>
              </w:rPr>
            </w:r>
            <w:r w:rsidR="00415B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19"/>
            <w:r w:rsidR="0049713F" w:rsidRPr="00231042">
              <w:rPr>
                <w:sz w:val="18"/>
                <w:szCs w:val="18"/>
              </w:rPr>
              <w:t xml:space="preserve"> Mantenimiento Ejes Princ.</w:t>
            </w:r>
          </w:p>
        </w:tc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F92AB" w14:textId="77777777" w:rsidR="0049713F" w:rsidRPr="00AF04B2" w:rsidRDefault="00054545" w:rsidP="000C0530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  <w:lang w:val="es-ES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0" w:name="Kontrollkästchen124"/>
            <w:r w:rsidR="0049713F" w:rsidRPr="00AF04B2">
              <w:rPr>
                <w:sz w:val="18"/>
                <w:szCs w:val="18"/>
                <w:lang w:val="es-ES"/>
              </w:rPr>
              <w:instrText xml:space="preserve"> FORMCHECKBOX </w:instrText>
            </w:r>
            <w:r w:rsidR="00415B50">
              <w:rPr>
                <w:sz w:val="18"/>
                <w:szCs w:val="18"/>
              </w:rPr>
            </w:r>
            <w:r w:rsidR="00415B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20"/>
            <w:r w:rsidR="0049713F" w:rsidRPr="00AF04B2">
              <w:rPr>
                <w:sz w:val="18"/>
                <w:szCs w:val="18"/>
                <w:lang w:val="es-ES"/>
              </w:rPr>
              <w:t xml:space="preserve"> Imagen sobre HDD de rec.</w:t>
            </w:r>
          </w:p>
        </w:tc>
        <w:tc>
          <w:tcPr>
            <w:tcW w:w="26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A7820" w14:textId="77777777" w:rsidR="0049713F" w:rsidRPr="00231042" w:rsidRDefault="00054545" w:rsidP="00AE2F41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  <w:r w:rsidRPr="00231042">
              <w:rPr>
                <w:sz w:val="18"/>
                <w:szCs w:val="18"/>
              </w:rPr>
              <w:fldChar w:fldCharType="begin">
                <w:ffData>
                  <w:name w:val="Kontrollkästchen12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1" w:name="Kontrollkästchen125"/>
            <w:r w:rsidR="0049713F" w:rsidRPr="00231042">
              <w:rPr>
                <w:sz w:val="18"/>
                <w:szCs w:val="18"/>
              </w:rPr>
              <w:instrText xml:space="preserve"> FORMCHECKBOX </w:instrText>
            </w:r>
            <w:r w:rsidR="00415B50">
              <w:rPr>
                <w:sz w:val="18"/>
                <w:szCs w:val="18"/>
              </w:rPr>
            </w:r>
            <w:r w:rsidR="00415B50">
              <w:rPr>
                <w:sz w:val="18"/>
                <w:szCs w:val="18"/>
              </w:rPr>
              <w:fldChar w:fldCharType="separate"/>
            </w:r>
            <w:r w:rsidRPr="00231042">
              <w:rPr>
                <w:sz w:val="18"/>
                <w:szCs w:val="18"/>
              </w:rPr>
              <w:fldChar w:fldCharType="end"/>
            </w:r>
            <w:bookmarkEnd w:id="21"/>
            <w:r w:rsidR="0049713F" w:rsidRPr="00231042">
              <w:rPr>
                <w:sz w:val="18"/>
                <w:szCs w:val="18"/>
              </w:rPr>
              <w:t xml:space="preserve"> Inspeción SafeOperation</w:t>
            </w:r>
          </w:p>
        </w:tc>
      </w:tr>
    </w:tbl>
    <w:p w14:paraId="1759E499" w14:textId="77777777" w:rsidR="007712A7" w:rsidRPr="00231042" w:rsidRDefault="000C0530" w:rsidP="007712A7">
      <w:pPr>
        <w:tabs>
          <w:tab w:val="right" w:pos="10490"/>
        </w:tabs>
        <w:spacing w:before="160"/>
        <w:rPr>
          <w:b/>
          <w:color w:val="FF6600"/>
        </w:rPr>
      </w:pPr>
      <w:r w:rsidRPr="00231042">
        <w:rPr>
          <w:b/>
          <w:color w:val="FF6600"/>
        </w:rPr>
        <w:t>Inspección Básica</w:t>
      </w:r>
      <w:r w:rsidR="00264D1D" w:rsidRPr="00231042">
        <w:rPr>
          <w:b/>
          <w:color w:val="FF6600"/>
        </w:rPr>
        <w:t>:</w:t>
      </w:r>
      <w:r w:rsidR="007712A7" w:rsidRPr="00231042">
        <w:rPr>
          <w:b/>
          <w:color w:val="FF6600"/>
        </w:rPr>
        <w:tab/>
      </w:r>
    </w:p>
    <w:tbl>
      <w:tblPr>
        <w:tblW w:w="1668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1231"/>
        <w:gridCol w:w="1466"/>
        <w:gridCol w:w="624"/>
        <w:gridCol w:w="624"/>
        <w:gridCol w:w="624"/>
        <w:gridCol w:w="519"/>
        <w:gridCol w:w="624"/>
        <w:gridCol w:w="2686"/>
        <w:gridCol w:w="5947"/>
      </w:tblGrid>
      <w:tr w:rsidR="007712A7" w:rsidRPr="00231042" w14:paraId="52FC349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A37BCC" w14:textId="77777777" w:rsidR="007712A7" w:rsidRPr="00231042" w:rsidRDefault="00F21DDA" w:rsidP="007712A7">
            <w:pPr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D1467C" w14:textId="77777777" w:rsidR="007712A7" w:rsidRPr="00231042" w:rsidRDefault="000C0530" w:rsidP="007712A7">
            <w:pPr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89C2D0" w14:textId="77777777" w:rsidR="007712A7" w:rsidRPr="00231042" w:rsidRDefault="00691B6E" w:rsidP="007712A7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036F25" w14:textId="77777777" w:rsidR="007712A7" w:rsidRPr="00231042" w:rsidRDefault="00691B6E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7712A7" w:rsidRPr="00231042">
              <w:rPr>
                <w:sz w:val="16"/>
                <w:szCs w:val="16"/>
              </w:rPr>
              <w:t>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CBA028" w14:textId="77777777" w:rsidR="007712A7" w:rsidRPr="00231042" w:rsidRDefault="00691B6E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CBDD79" w14:textId="77777777" w:rsidR="007712A7" w:rsidRPr="00231042" w:rsidRDefault="007712A7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</w:t>
            </w:r>
            <w:r w:rsidR="00691B6E" w:rsidRPr="00231042">
              <w:t>mentarios</w:t>
            </w:r>
            <w:r w:rsidRPr="00231042">
              <w:t xml:space="preserve"> / Result</w:t>
            </w:r>
            <w:r w:rsidR="00691B6E" w:rsidRPr="00231042">
              <w:t>ado</w:t>
            </w:r>
            <w:r w:rsidR="00336DD8" w:rsidRPr="00231042">
              <w:t>s /</w:t>
            </w:r>
            <w:r w:rsidR="00264D1D" w:rsidRPr="00231042">
              <w:t xml:space="preserve"> Nº Artí</w:t>
            </w:r>
            <w:r w:rsidR="00336DD8" w:rsidRPr="00231042">
              <w:t>culo</w:t>
            </w:r>
          </w:p>
        </w:tc>
      </w:tr>
      <w:tr w:rsidR="00FE599F" w:rsidRPr="00231042" w14:paraId="56F7DC62" w14:textId="77777777" w:rsidTr="001160F0">
        <w:trPr>
          <w:gridAfter w:val="1"/>
          <w:wAfter w:w="5947" w:type="dxa"/>
          <w:cantSplit/>
          <w:trHeight w:val="397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33B8" w14:textId="77777777" w:rsidR="00FE599F" w:rsidRPr="00231042" w:rsidRDefault="00FE599F" w:rsidP="001160F0">
            <w:pPr>
              <w:jc w:val="center"/>
            </w:pPr>
            <w:r w:rsidRPr="00231042">
              <w:t>Grado de suciedad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4AB" w14:textId="77777777" w:rsidR="00FE599F" w:rsidRPr="00231042" w:rsidRDefault="00FE599F" w:rsidP="001160F0">
            <w:pPr>
              <w:jc w:val="center"/>
            </w:pPr>
            <w:r w:rsidRPr="00231042">
              <w:t>Evaluación</w:t>
            </w:r>
          </w:p>
        </w:tc>
        <w:bookmarkStart w:id="22" w:name="Kontrollkästchen132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A47CA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A7AB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22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D58A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D0D91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bookmarkStart w:id="23" w:name="Kontrollkästchen144"/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E6CFC" w14:textId="77777777" w:rsidR="00FE599F" w:rsidRPr="00231042" w:rsidRDefault="00054545" w:rsidP="001160F0">
            <w:pPr>
              <w:ind w:right="-70"/>
              <w:jc w:val="center"/>
            </w:pPr>
            <w:r w:rsidRPr="00231042">
              <w:fldChar w:fldCharType="begin">
                <w:ffData>
                  <w:name w:val="Kontrollkästchen14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23"/>
            <w:r w:rsidR="00FE599F" w:rsidRPr="00231042">
              <w:t>Suciedad excesiva</w:t>
            </w:r>
          </w:p>
        </w:tc>
      </w:tr>
      <w:tr w:rsidR="007712A7" w:rsidRPr="00231042" w14:paraId="3D9BAF03" w14:textId="77777777" w:rsidTr="003E5F77">
        <w:trPr>
          <w:cantSplit/>
          <w:trHeight w:val="186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7776" w14:textId="77777777" w:rsidR="007712A7" w:rsidRPr="00231042" w:rsidRDefault="00F3768F" w:rsidP="00A83A3D">
            <w:pPr>
              <w:spacing w:after="40"/>
              <w:contextualSpacing/>
              <w:jc w:val="center"/>
            </w:pPr>
            <w:r w:rsidRPr="00231042">
              <w:t>Reductores</w:t>
            </w:r>
          </w:p>
          <w:p w14:paraId="74C9DE3A" w14:textId="77777777" w:rsidR="007712A7" w:rsidRPr="00231042" w:rsidRDefault="007712A7" w:rsidP="0090782A">
            <w:pPr>
              <w:spacing w:before="40" w:after="40"/>
            </w:pPr>
          </w:p>
          <w:p w14:paraId="7F5F5AB7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Ruidos</w:t>
            </w:r>
          </w:p>
          <w:p w14:paraId="0828243B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Sellado</w:t>
            </w:r>
          </w:p>
          <w:p w14:paraId="0702A7C1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Holguras</w:t>
            </w:r>
          </w:p>
          <w:p w14:paraId="0BEA530F" w14:textId="77777777" w:rsidR="007712A7" w:rsidRPr="00231042" w:rsidRDefault="007712A7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125EA" w14:textId="77777777" w:rsidR="007712A7" w:rsidRPr="00AF04B2" w:rsidRDefault="00E07925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Prueba</w:t>
            </w:r>
            <w:r w:rsidR="007712A7" w:rsidRPr="00AF04B2">
              <w:rPr>
                <w:u w:val="single"/>
                <w:lang w:val="es-ES"/>
              </w:rPr>
              <w:t xml:space="preserve"> / </w:t>
            </w:r>
            <w:r w:rsidRPr="00AF04B2">
              <w:rPr>
                <w:u w:val="single"/>
                <w:lang w:val="es-ES"/>
              </w:rPr>
              <w:t>Inspección Visual</w:t>
            </w:r>
          </w:p>
          <w:p w14:paraId="70985613" w14:textId="77777777" w:rsidR="007712A7" w:rsidRPr="00AF04B2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</w:t>
            </w:r>
            <w:r w:rsidR="007712A7" w:rsidRPr="00AF04B2">
              <w:rPr>
                <w:lang w:val="es-ES"/>
              </w:rPr>
              <w:t xml:space="preserve"> 1</w:t>
            </w:r>
          </w:p>
          <w:p w14:paraId="1F2B0F77" w14:textId="77777777" w:rsidR="007712A7" w:rsidRPr="00AF04B2" w:rsidRDefault="00F3768F" w:rsidP="0090782A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</w:t>
            </w:r>
            <w:r w:rsidR="007712A7" w:rsidRPr="00AF04B2">
              <w:rPr>
                <w:lang w:val="es-ES"/>
              </w:rPr>
              <w:t xml:space="preserve"> 2</w:t>
            </w:r>
          </w:p>
          <w:p w14:paraId="51FD05BF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3</w:t>
            </w:r>
          </w:p>
          <w:p w14:paraId="72D24F18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4</w:t>
            </w:r>
          </w:p>
          <w:p w14:paraId="09313C57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5</w:t>
            </w:r>
          </w:p>
          <w:p w14:paraId="40E48962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Eje</w:t>
            </w:r>
            <w:r w:rsidR="007712A7" w:rsidRPr="00231042">
              <w:t xml:space="preserve">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3BC9" w14:textId="77777777" w:rsidR="007712A7" w:rsidRPr="00231042" w:rsidRDefault="007712A7" w:rsidP="0090782A">
            <w:pPr>
              <w:spacing w:before="40" w:after="40"/>
            </w:pPr>
          </w:p>
          <w:p w14:paraId="6B3D56E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4" w:name="Kontrollkästchen134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24"/>
          </w:p>
          <w:p w14:paraId="2B3C91D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Kontrollkästchen145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25"/>
          </w:p>
          <w:p w14:paraId="4DB30951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6" w:name="Kontrollkästchen146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26"/>
          </w:p>
          <w:p w14:paraId="6879551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7" w:name="Kontrollkästchen147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27"/>
          </w:p>
          <w:p w14:paraId="11C17BEB" w14:textId="5FC168B2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8" w:name="Kontrollkästchen148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28"/>
          </w:p>
          <w:p w14:paraId="46BB9AD2" w14:textId="1B69AC12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Kontrollkästchen149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29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F49D3" w14:textId="77777777" w:rsidR="007712A7" w:rsidRPr="00231042" w:rsidRDefault="007712A7" w:rsidP="0090782A">
            <w:pPr>
              <w:spacing w:before="40" w:after="40"/>
            </w:pPr>
          </w:p>
          <w:p w14:paraId="7F2FEDD4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6CC3D779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302E27BB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5B704A0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9396A36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AAC454C" w14:textId="77777777" w:rsidR="007712A7" w:rsidRPr="00231042" w:rsidRDefault="00054545" w:rsidP="005667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70D7" w14:textId="77777777" w:rsidR="007712A7" w:rsidRPr="00231042" w:rsidRDefault="007712A7" w:rsidP="0090782A">
            <w:pPr>
              <w:spacing w:before="40" w:after="40"/>
            </w:pPr>
          </w:p>
          <w:p w14:paraId="0C54C83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2B92A7B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34393CB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12DA665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5F95AE43" w14:textId="1EBD6DF9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C4B2E30" w14:textId="3A5D0B1F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7A5DA" w14:textId="77777777" w:rsidR="00B96F7A" w:rsidRPr="00231042" w:rsidRDefault="00B96F7A" w:rsidP="0090782A">
            <w:pPr>
              <w:spacing w:before="40" w:after="40"/>
              <w:jc w:val="center"/>
            </w:pPr>
          </w:p>
          <w:p w14:paraId="60E281CC" w14:textId="77777777" w:rsidR="004C2CC5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Start w:id="30" w:name="Text101"/>
          </w:p>
          <w:p w14:paraId="6C9A54A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0"/>
          </w:p>
          <w:p w14:paraId="77ADCFC5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31" w:name="Text102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1"/>
          </w:p>
          <w:p w14:paraId="6208C1C2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32" w:name="Text103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2"/>
          </w:p>
          <w:p w14:paraId="04FE1FC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33" w:name="Text104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3"/>
          </w:p>
          <w:p w14:paraId="2416934D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34" w:name="Text105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34"/>
          </w:p>
        </w:tc>
        <w:tc>
          <w:tcPr>
            <w:tcW w:w="5947" w:type="dxa"/>
            <w:tcBorders>
              <w:left w:val="single" w:sz="4" w:space="0" w:color="auto"/>
            </w:tcBorders>
            <w:vAlign w:val="center"/>
          </w:tcPr>
          <w:p w14:paraId="111DC1AC" w14:textId="77777777" w:rsidR="007712A7" w:rsidRPr="00231042" w:rsidRDefault="007712A7" w:rsidP="007712A7">
            <w:pPr>
              <w:ind w:right="-70"/>
              <w:jc w:val="center"/>
            </w:pPr>
          </w:p>
        </w:tc>
      </w:tr>
      <w:tr w:rsidR="007712A7" w:rsidRPr="00D1065B" w14:paraId="51043B0E" w14:textId="77777777" w:rsidTr="003E5F77">
        <w:trPr>
          <w:gridAfter w:val="1"/>
          <w:wAfter w:w="5947" w:type="dxa"/>
          <w:cantSplit/>
          <w:trHeight w:val="169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5E387" w14:textId="77777777" w:rsidR="007712A7" w:rsidRPr="00231042" w:rsidRDefault="00F3768F" w:rsidP="0090782A">
            <w:pPr>
              <w:spacing w:before="40" w:after="40"/>
              <w:jc w:val="center"/>
            </w:pPr>
            <w:r w:rsidRPr="00231042">
              <w:t>Control de Ajuste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78ED" w14:textId="77777777" w:rsidR="007712A7" w:rsidRPr="00AF04B2" w:rsidRDefault="00F3768F" w:rsidP="00A83A3D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Comprobación</w:t>
            </w:r>
          </w:p>
          <w:p w14:paraId="2F99EF7F" w14:textId="77777777" w:rsidR="00F3768F" w:rsidRPr="00AF04B2" w:rsidRDefault="00F3768F" w:rsidP="00A83A3D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1</w:t>
            </w:r>
          </w:p>
          <w:p w14:paraId="3F8594FB" w14:textId="77777777" w:rsidR="00F3768F" w:rsidRPr="00AF04B2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2</w:t>
            </w:r>
          </w:p>
          <w:p w14:paraId="02B143B8" w14:textId="77777777" w:rsidR="00F3768F" w:rsidRPr="00AF04B2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3</w:t>
            </w:r>
          </w:p>
          <w:p w14:paraId="657F97D9" w14:textId="77777777" w:rsidR="00F3768F" w:rsidRPr="00AF04B2" w:rsidRDefault="00F3768F" w:rsidP="00F3768F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4</w:t>
            </w:r>
          </w:p>
          <w:p w14:paraId="6AF14DE7" w14:textId="77777777" w:rsidR="00F3768F" w:rsidRPr="00231042" w:rsidRDefault="00F3768F" w:rsidP="00F3768F">
            <w:pPr>
              <w:spacing w:before="40" w:after="40"/>
              <w:jc w:val="center"/>
            </w:pPr>
            <w:r w:rsidRPr="00231042">
              <w:t>Eje 5</w:t>
            </w:r>
          </w:p>
          <w:p w14:paraId="4646813E" w14:textId="77777777" w:rsidR="007712A7" w:rsidRPr="00231042" w:rsidRDefault="00F3768F" w:rsidP="00F3768F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8F7C6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3A62F0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96655E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35F9D07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BBF2764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F571013" w14:textId="0D39301A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A10A68F" w14:textId="210E48E3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286F3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569011A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002641F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26C7F066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5F5E4BB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3F8AF947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5189FE2C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AE9C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A7F5B3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2DBC7FE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49421C9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1E0CC93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6814F1DA" w14:textId="3EF9AEAD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68F18DB" w14:textId="293998AB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492C" w14:textId="77777777" w:rsidR="007712A7" w:rsidRPr="00AF04B2" w:rsidRDefault="00F3768F" w:rsidP="0090782A">
            <w:pPr>
              <w:spacing w:before="40" w:after="40"/>
              <w:ind w:right="-7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Desviació</w:t>
            </w:r>
            <w:r w:rsidR="007712A7" w:rsidRPr="00AF04B2">
              <w:rPr>
                <w:u w:val="single"/>
                <w:lang w:val="es-ES"/>
              </w:rPr>
              <w:t>n</w:t>
            </w:r>
          </w:p>
          <w:p w14:paraId="7138FEFD" w14:textId="4CEA7A45" w:rsidR="007712A7" w:rsidRPr="00AF04B2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Valor</w:t>
            </w:r>
            <w:bookmarkStart w:id="35" w:name="Text106"/>
            <w:r w:rsidR="00054545" w:rsidRPr="00231042">
              <w:rPr>
                <w:u w:val="single"/>
              </w:rPr>
              <w:fldChar w:fldCharType="begin">
                <w:ffData>
                  <w:name w:val="Text106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AC4980" w:rsidRPr="00AF04B2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212219" w:rsidRPr="00AF04B2">
              <w:rPr>
                <w:noProof/>
                <w:lang w:val="es-ES"/>
              </w:rPr>
              <w:t>Ajustado</w:t>
            </w:r>
            <w:r w:rsidR="00054545" w:rsidRPr="00231042">
              <w:rPr>
                <w:u w:val="single"/>
              </w:rPr>
              <w:fldChar w:fldCharType="end"/>
            </w:r>
            <w:bookmarkEnd w:id="35"/>
            <w:r w:rsidR="00F21DDA" w:rsidRPr="00AF04B2">
              <w:rPr>
                <w:lang w:val="es-ES"/>
              </w:rPr>
              <w:t>º</w:t>
            </w:r>
          </w:p>
          <w:p w14:paraId="329B203B" w14:textId="0887C499" w:rsidR="007712A7" w:rsidRPr="00AF04B2" w:rsidRDefault="00F3768F" w:rsidP="00F3768F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Valor</w:t>
            </w:r>
            <w:bookmarkStart w:id="36" w:name="Text89"/>
            <w:r w:rsidR="00054545" w:rsidRPr="00231042">
              <w:rPr>
                <w:u w:val="single"/>
              </w:rPr>
              <w:fldChar w:fldCharType="begin">
                <w:ffData>
                  <w:name w:val="Text89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AF04B2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212219" w:rsidRPr="00AF04B2">
              <w:rPr>
                <w:noProof/>
                <w:lang w:val="es-ES"/>
              </w:rPr>
              <w:t>Ajustado</w:t>
            </w:r>
            <w:r w:rsidR="00054545" w:rsidRPr="00231042">
              <w:rPr>
                <w:u w:val="single"/>
              </w:rPr>
              <w:fldChar w:fldCharType="end"/>
            </w:r>
            <w:bookmarkEnd w:id="36"/>
            <w:r w:rsidR="00F21DDA" w:rsidRPr="00AF04B2">
              <w:rPr>
                <w:lang w:val="es-ES"/>
              </w:rPr>
              <w:t>º</w:t>
            </w:r>
          </w:p>
          <w:p w14:paraId="043035B4" w14:textId="55C0E2FD" w:rsidR="007712A7" w:rsidRPr="00AF04B2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AF04B2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212219" w:rsidRPr="00AF04B2">
              <w:rPr>
                <w:noProof/>
                <w:lang w:val="es-ES"/>
              </w:rPr>
              <w:t>Ajustado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AF04B2">
              <w:rPr>
                <w:lang w:val="es-ES"/>
              </w:rPr>
              <w:t>º</w:t>
            </w:r>
          </w:p>
          <w:p w14:paraId="4888EBB1" w14:textId="7AD3B777" w:rsidR="007712A7" w:rsidRPr="00AF04B2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AF04B2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32794F" w:rsidRPr="00AF04B2">
              <w:rPr>
                <w:noProof/>
                <w:lang w:val="es-ES"/>
              </w:rPr>
              <w:t>Ajustado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AF04B2">
              <w:rPr>
                <w:lang w:val="es-ES"/>
              </w:rPr>
              <w:t>º</w:t>
            </w:r>
          </w:p>
          <w:p w14:paraId="47C6D312" w14:textId="1CF60F5E" w:rsidR="007712A7" w:rsidRPr="00AF04B2" w:rsidRDefault="00F3768F" w:rsidP="0090782A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AF04B2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D1065B">
              <w:rPr>
                <w:noProof/>
                <w:u w:val="single"/>
              </w:rPr>
              <w:t> </w:t>
            </w:r>
            <w:r w:rsidR="00D1065B">
              <w:rPr>
                <w:noProof/>
                <w:u w:val="single"/>
              </w:rPr>
              <w:t> </w:t>
            </w:r>
            <w:r w:rsidR="00D1065B">
              <w:rPr>
                <w:noProof/>
                <w:u w:val="single"/>
              </w:rPr>
              <w:t> </w:t>
            </w:r>
            <w:r w:rsidR="00D1065B">
              <w:rPr>
                <w:noProof/>
                <w:u w:val="single"/>
              </w:rPr>
              <w:t> </w:t>
            </w:r>
            <w:r w:rsidR="00D1065B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AF04B2">
              <w:rPr>
                <w:lang w:val="es-ES"/>
              </w:rPr>
              <w:t>º</w:t>
            </w:r>
          </w:p>
          <w:p w14:paraId="319C375A" w14:textId="081877FC" w:rsidR="007712A7" w:rsidRPr="00AF04B2" w:rsidRDefault="00F3768F" w:rsidP="00137620">
            <w:pPr>
              <w:spacing w:before="40" w:after="40"/>
              <w:ind w:right="-7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Valor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/>
                  <w:helpText w:type="text" w:val="Valor Máximo 0,5º"/>
                  <w:statusText w:type="text" w:val="Valor Máximo 0,5º"/>
                  <w:textInput/>
                </w:ffData>
              </w:fldChar>
            </w:r>
            <w:r w:rsidR="00137620" w:rsidRPr="00AF04B2">
              <w:rPr>
                <w:u w:val="single"/>
                <w:lang w:val="es-ES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D1065B">
              <w:rPr>
                <w:noProof/>
                <w:u w:val="single"/>
              </w:rPr>
              <w:t> </w:t>
            </w:r>
            <w:r w:rsidR="00D1065B">
              <w:rPr>
                <w:noProof/>
                <w:u w:val="single"/>
              </w:rPr>
              <w:t> </w:t>
            </w:r>
            <w:r w:rsidR="00D1065B">
              <w:rPr>
                <w:noProof/>
                <w:u w:val="single"/>
              </w:rPr>
              <w:t> </w:t>
            </w:r>
            <w:r w:rsidR="00D1065B">
              <w:rPr>
                <w:noProof/>
                <w:u w:val="single"/>
              </w:rPr>
              <w:t> </w:t>
            </w:r>
            <w:r w:rsidR="00D1065B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="00F21DDA" w:rsidRPr="00AF04B2">
              <w:rPr>
                <w:lang w:val="es-ES"/>
              </w:rPr>
              <w:t>º</w:t>
            </w:r>
          </w:p>
        </w:tc>
      </w:tr>
      <w:tr w:rsidR="004F559C" w:rsidRPr="00231042" w14:paraId="02018125" w14:textId="77777777" w:rsidTr="004F559C">
        <w:trPr>
          <w:gridAfter w:val="1"/>
          <w:wAfter w:w="5947" w:type="dxa"/>
          <w:cantSplit/>
          <w:trHeight w:val="65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A6D3E" w14:textId="77777777" w:rsidR="004F559C" w:rsidRPr="00AF04B2" w:rsidRDefault="004F559C" w:rsidP="004F559C">
            <w:pPr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Cubiertas eje A2 y A3</w:t>
            </w:r>
          </w:p>
          <w:p w14:paraId="6A1D9F3D" w14:textId="77777777" w:rsidR="004F559C" w:rsidRPr="00AF04B2" w:rsidRDefault="004F559C" w:rsidP="004F559C">
            <w:pPr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(Sólo Agilus)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DE73" w14:textId="77777777" w:rsidR="004F559C" w:rsidRPr="00AF04B2" w:rsidRDefault="004F559C" w:rsidP="004F559C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Lubricación</w:t>
            </w:r>
          </w:p>
          <w:p w14:paraId="0ACC9BDA" w14:textId="77777777" w:rsidR="004F559C" w:rsidRPr="00AF04B2" w:rsidRDefault="004F559C" w:rsidP="004F559C">
            <w:pPr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Interior cubiertas A2 y A3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A4E7" w14:textId="77777777" w:rsidR="004F559C" w:rsidRPr="00AF04B2" w:rsidRDefault="004F559C" w:rsidP="004F559C">
            <w:pPr>
              <w:spacing w:before="40" w:after="40"/>
              <w:jc w:val="center"/>
              <w:rPr>
                <w:lang w:val="es-ES"/>
              </w:rPr>
            </w:pPr>
          </w:p>
          <w:p w14:paraId="635A2049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7FB7" w14:textId="77777777" w:rsidR="004F559C" w:rsidRDefault="004F559C" w:rsidP="004F559C">
            <w:pPr>
              <w:spacing w:before="40" w:after="40"/>
              <w:jc w:val="center"/>
            </w:pPr>
          </w:p>
          <w:p w14:paraId="6951583C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2DDF2" w14:textId="77777777" w:rsidR="004F559C" w:rsidRDefault="004F559C" w:rsidP="004F559C">
            <w:pPr>
              <w:spacing w:before="40" w:after="40"/>
              <w:jc w:val="center"/>
            </w:pPr>
          </w:p>
          <w:p w14:paraId="18F97930" w14:textId="77777777" w:rsidR="004F559C" w:rsidRPr="00231042" w:rsidRDefault="004F559C" w:rsidP="004F559C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EC0C" w14:textId="77777777" w:rsidR="004F559C" w:rsidRDefault="004F559C" w:rsidP="004F559C">
            <w:pPr>
              <w:ind w:right="-70"/>
              <w:jc w:val="center"/>
            </w:pPr>
          </w:p>
          <w:p w14:paraId="792E5861" w14:textId="77777777" w:rsidR="004F559C" w:rsidRPr="00231042" w:rsidRDefault="00775868" w:rsidP="0077586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CD7F374" w14:textId="77777777" w:rsidTr="0036443F">
        <w:trPr>
          <w:gridAfter w:val="1"/>
          <w:wAfter w:w="5947" w:type="dxa"/>
          <w:cantSplit/>
          <w:trHeight w:val="1111"/>
        </w:trPr>
        <w:tc>
          <w:tcPr>
            <w:tcW w:w="233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41E51" w14:textId="77777777" w:rsidR="00922416" w:rsidRPr="00AF04B2" w:rsidRDefault="00914D29" w:rsidP="0090782A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Paquete de Energía</w:t>
            </w:r>
          </w:p>
          <w:p w14:paraId="14CBD3E9" w14:textId="77777777" w:rsidR="007712A7" w:rsidRPr="00AF04B2" w:rsidRDefault="00922416" w:rsidP="00914D29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(</w:t>
            </w:r>
            <w:r w:rsidR="00914D29" w:rsidRPr="00AF04B2">
              <w:rPr>
                <w:lang w:val="es-ES"/>
              </w:rPr>
              <w:t>Tubos Protección</w:t>
            </w:r>
            <w:r w:rsidRPr="00AF04B2">
              <w:rPr>
                <w:lang w:val="es-ES"/>
              </w:rPr>
              <w:t>)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4AE3" w14:textId="77777777" w:rsidR="00180C78" w:rsidRPr="00AF04B2" w:rsidRDefault="00180C78" w:rsidP="00983D25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Inspección Visual</w:t>
            </w:r>
          </w:p>
          <w:p w14:paraId="497EDDFA" w14:textId="77777777" w:rsidR="00180C78" w:rsidRPr="00AF04B2" w:rsidRDefault="00180C78" w:rsidP="00983D25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Paquete Energ. Tec</w:t>
            </w:r>
            <w:r w:rsidR="0036443F" w:rsidRPr="00AF04B2">
              <w:rPr>
                <w:lang w:val="es-ES"/>
              </w:rPr>
              <w:t>. Int.</w:t>
            </w:r>
          </w:p>
          <w:p w14:paraId="23168ECC" w14:textId="77777777" w:rsidR="007712A7" w:rsidRPr="00AF04B2" w:rsidRDefault="0036443F" w:rsidP="0036443F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Paquete Energ. Tec. Ext.</w:t>
            </w:r>
          </w:p>
          <w:p w14:paraId="3370ECD2" w14:textId="77777777" w:rsidR="0036443F" w:rsidRPr="00231042" w:rsidRDefault="0036443F" w:rsidP="0036443F">
            <w:pPr>
              <w:spacing w:before="40" w:after="40"/>
              <w:jc w:val="center"/>
            </w:pPr>
            <w:r w:rsidRPr="00AF04B2">
              <w:rPr>
                <w:lang w:val="es-ES"/>
              </w:rPr>
              <w:t xml:space="preserve">Paquete Energ. </w:t>
            </w:r>
            <w:r w:rsidRPr="00231042">
              <w:t>Motores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9FD6C" w14:textId="77777777" w:rsidR="00A83A3D" w:rsidRPr="00231042" w:rsidRDefault="00A83A3D" w:rsidP="00A83A3D">
            <w:pPr>
              <w:spacing w:before="40" w:after="40"/>
              <w:jc w:val="center"/>
            </w:pPr>
          </w:p>
          <w:bookmarkStart w:id="37" w:name="Kontrollkästchen153"/>
          <w:p w14:paraId="61BBD680" w14:textId="60D2AAD6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7618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37"/>
          </w:p>
          <w:p w14:paraId="7E20C42A" w14:textId="4ACD261F" w:rsidR="007712A7" w:rsidRPr="00231042" w:rsidRDefault="00054545" w:rsidP="00A83A3D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8" w:name="Kontrollkästchen175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38"/>
          </w:p>
          <w:p w14:paraId="4A126D07" w14:textId="5A14949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9" w:name="Kontrollkästchen154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39"/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D836E" w14:textId="77777777" w:rsidR="007712A7" w:rsidRPr="00231042" w:rsidRDefault="007712A7" w:rsidP="0090782A">
            <w:pPr>
              <w:spacing w:before="40" w:after="40"/>
            </w:pPr>
          </w:p>
          <w:p w14:paraId="15D7DD4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155140EB" w14:textId="77777777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0" w:name="Kontrollkästchen176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40"/>
          </w:p>
          <w:p w14:paraId="69343376" w14:textId="77777777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729A2" w14:textId="77777777" w:rsidR="007712A7" w:rsidRPr="00231042" w:rsidRDefault="007712A7" w:rsidP="0090782A">
            <w:pPr>
              <w:spacing w:before="40" w:after="40"/>
              <w:jc w:val="center"/>
            </w:pPr>
          </w:p>
          <w:p w14:paraId="31F4F7AE" w14:textId="4F226B85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1DCEA129" w14:textId="6937990A" w:rsidR="007712A7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1" w:name="Kontrollkästchen177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41"/>
          </w:p>
          <w:p w14:paraId="1B09584C" w14:textId="1E7230CE" w:rsidR="00A83A3D" w:rsidRPr="00231042" w:rsidRDefault="00054545" w:rsidP="0036443F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D0A24" w14:textId="77777777" w:rsidR="00424008" w:rsidRPr="00231042" w:rsidRDefault="00424008" w:rsidP="00424008">
            <w:pPr>
              <w:spacing w:before="40" w:after="40"/>
              <w:ind w:right="-70"/>
              <w:jc w:val="center"/>
            </w:pPr>
          </w:p>
          <w:p w14:paraId="4DCAD933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9FB565C" w14:textId="77777777" w:rsidR="00983D25" w:rsidRPr="00231042" w:rsidRDefault="00054545" w:rsidP="00983D2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42" w:name="Text107"/>
            <w:r w:rsidR="00983D25" w:rsidRPr="00231042">
              <w:instrText xml:space="preserve"> FORMTEXT </w:instrText>
            </w:r>
            <w:r w:rsidRPr="00231042">
              <w:fldChar w:fldCharType="separate"/>
            </w:r>
            <w:r w:rsidR="00983D2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2"/>
          </w:p>
          <w:p w14:paraId="3A2D09A6" w14:textId="77777777" w:rsidR="0036443F" w:rsidRPr="00231042" w:rsidRDefault="00054545" w:rsidP="0036443F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43" w:name="Text13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3"/>
          </w:p>
        </w:tc>
      </w:tr>
      <w:tr w:rsidR="00FE599F" w:rsidRPr="00231042" w14:paraId="462D31BA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3944A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7CAB22" w14:textId="77777777" w:rsidR="00FE599F" w:rsidRPr="00231042" w:rsidRDefault="00FE599F" w:rsidP="00983D25">
            <w:pPr>
              <w:spacing w:before="40" w:after="40"/>
              <w:jc w:val="center"/>
              <w:rPr>
                <w:u w:val="single"/>
              </w:rPr>
            </w:pPr>
            <w:r w:rsidRPr="00231042">
              <w:rPr>
                <w:u w:val="single"/>
              </w:rPr>
              <w:t>Lubricación</w:t>
            </w:r>
          </w:p>
          <w:p w14:paraId="3ABDFF6F" w14:textId="77777777" w:rsidR="00FE599F" w:rsidRPr="00231042" w:rsidRDefault="00FE599F" w:rsidP="00424008">
            <w:pPr>
              <w:spacing w:before="40" w:after="40"/>
              <w:jc w:val="center"/>
            </w:pPr>
            <w:r w:rsidRPr="00231042">
              <w:t>Paquetes Energía Internos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D1520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79203142" w14:textId="1E77F85F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E9980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4223AC53" w14:textId="77777777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6CA69" w14:textId="77777777" w:rsidR="00FE599F" w:rsidRPr="00231042" w:rsidRDefault="00FE599F" w:rsidP="00E13CD3">
            <w:pPr>
              <w:spacing w:before="40" w:after="40"/>
              <w:jc w:val="center"/>
            </w:pPr>
          </w:p>
          <w:p w14:paraId="4CE00B51" w14:textId="54CB3288" w:rsidR="00FE599F" w:rsidRPr="00231042" w:rsidRDefault="00054545" w:rsidP="00E13CD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EEEED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1FC0E566" w14:textId="77777777" w:rsidR="00FE599F" w:rsidRPr="00231042" w:rsidRDefault="00054545" w:rsidP="0042400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44" w:name="Text109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4"/>
          </w:p>
        </w:tc>
      </w:tr>
      <w:tr w:rsidR="00FE599F" w:rsidRPr="00231042" w14:paraId="2F0048F9" w14:textId="77777777" w:rsidTr="003E5F77">
        <w:trPr>
          <w:gridAfter w:val="1"/>
          <w:wAfter w:w="5947" w:type="dxa"/>
          <w:cantSplit/>
          <w:trHeight w:val="104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984D6" w14:textId="77777777" w:rsidR="00FE599F" w:rsidRPr="00231042" w:rsidRDefault="00FE599F" w:rsidP="0090782A">
            <w:pPr>
              <w:spacing w:before="40" w:after="40"/>
              <w:jc w:val="center"/>
            </w:pPr>
            <w:r w:rsidRPr="00231042">
              <w:t>Ejes de transmisión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9DE89" w14:textId="77777777" w:rsidR="00FE599F" w:rsidRPr="00AF04B2" w:rsidRDefault="00FE599F" w:rsidP="0090782A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Inspección visual</w:t>
            </w:r>
          </w:p>
          <w:p w14:paraId="206AEA9D" w14:textId="77777777" w:rsidR="00FE599F" w:rsidRPr="00AF04B2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4</w:t>
            </w:r>
          </w:p>
          <w:p w14:paraId="40B74F65" w14:textId="77777777" w:rsidR="00FE599F" w:rsidRPr="00AF04B2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5</w:t>
            </w:r>
          </w:p>
          <w:p w14:paraId="536D9EAC" w14:textId="77777777" w:rsidR="00FE599F" w:rsidRPr="00AF04B2" w:rsidRDefault="00FE599F" w:rsidP="0090782A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032E" w14:textId="77777777" w:rsidR="00FE599F" w:rsidRPr="00AF04B2" w:rsidRDefault="00FE599F" w:rsidP="0090782A">
            <w:pPr>
              <w:spacing w:before="40" w:after="40"/>
              <w:jc w:val="center"/>
              <w:rPr>
                <w:lang w:val="es-ES"/>
              </w:rPr>
            </w:pPr>
          </w:p>
          <w:p w14:paraId="041FB543" w14:textId="3DB4C940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5" w:name="Kontrollkästchen142"/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45"/>
          </w:p>
          <w:p w14:paraId="4F796BA2" w14:textId="225E9551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6" w:name="Kontrollkästchen158"/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46"/>
          </w:p>
          <w:p w14:paraId="00230AB6" w14:textId="5DA4F8C2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7" w:name="Kontrollkästchen159"/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47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E87F6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5492C9C6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1E539E41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8EAD79E" w14:textId="77777777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7E20" w14:textId="77777777" w:rsidR="00FE599F" w:rsidRPr="00231042" w:rsidRDefault="00FE599F" w:rsidP="0090782A">
            <w:pPr>
              <w:spacing w:before="40" w:after="40"/>
              <w:jc w:val="center"/>
            </w:pPr>
          </w:p>
          <w:p w14:paraId="28194E2B" w14:textId="1F3EA0AD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6DD89877" w14:textId="32A8F33A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295E0D0F" w14:textId="4D5AE71B" w:rsidR="00FE599F" w:rsidRPr="00231042" w:rsidRDefault="00054545" w:rsidP="0090782A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7CDCC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  <w:p w14:paraId="4A0EBA50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8" w:name="Text9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8"/>
          </w:p>
          <w:p w14:paraId="320E7989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0595AE0" w14:textId="77777777" w:rsidR="00FE599F" w:rsidRPr="00231042" w:rsidRDefault="00054545" w:rsidP="0090782A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49" w:name="Text112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49"/>
          </w:p>
        </w:tc>
      </w:tr>
      <w:tr w:rsidR="00FE599F" w:rsidRPr="00231042" w14:paraId="5F4DC75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38FC4D34" w14:textId="77777777" w:rsidR="003800FC" w:rsidRPr="00231042" w:rsidRDefault="003800FC" w:rsidP="0090782A">
            <w:pPr>
              <w:spacing w:before="40" w:after="40"/>
              <w:jc w:val="center"/>
            </w:pPr>
          </w:p>
        </w:tc>
        <w:tc>
          <w:tcPr>
            <w:tcW w:w="2697" w:type="dxa"/>
            <w:gridSpan w:val="2"/>
            <w:tcBorders>
              <w:top w:val="single" w:sz="4" w:space="0" w:color="auto"/>
            </w:tcBorders>
            <w:vAlign w:val="center"/>
          </w:tcPr>
          <w:p w14:paraId="422A8813" w14:textId="77777777" w:rsidR="00FE599F" w:rsidRPr="00231042" w:rsidRDefault="00FE599F" w:rsidP="0090782A">
            <w:pPr>
              <w:spacing w:before="40" w:after="40"/>
              <w:jc w:val="center"/>
              <w:rPr>
                <w:u w:val="single"/>
              </w:rPr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4B325FA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17C4E94D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624" w:type="dxa"/>
            <w:tcBorders>
              <w:top w:val="single" w:sz="4" w:space="0" w:color="auto"/>
            </w:tcBorders>
            <w:vAlign w:val="center"/>
          </w:tcPr>
          <w:p w14:paraId="7836DDA6" w14:textId="77777777" w:rsidR="00FE599F" w:rsidRPr="00231042" w:rsidRDefault="00FE599F" w:rsidP="0090782A">
            <w:pPr>
              <w:spacing w:before="40" w:after="40"/>
              <w:jc w:val="center"/>
            </w:pPr>
          </w:p>
        </w:tc>
        <w:tc>
          <w:tcPr>
            <w:tcW w:w="3829" w:type="dxa"/>
            <w:gridSpan w:val="3"/>
            <w:tcBorders>
              <w:top w:val="single" w:sz="4" w:space="0" w:color="auto"/>
            </w:tcBorders>
            <w:vAlign w:val="center"/>
          </w:tcPr>
          <w:p w14:paraId="6BE22FB9" w14:textId="77777777" w:rsidR="00FE599F" w:rsidRPr="00231042" w:rsidRDefault="00FE599F" w:rsidP="0090782A">
            <w:pPr>
              <w:spacing w:before="40" w:after="40"/>
              <w:ind w:right="-70"/>
              <w:jc w:val="center"/>
            </w:pPr>
          </w:p>
        </w:tc>
      </w:tr>
      <w:tr w:rsidR="00FE599F" w:rsidRPr="00231042" w14:paraId="16498A89" w14:textId="77777777" w:rsidTr="003E5F77">
        <w:trPr>
          <w:gridAfter w:val="2"/>
          <w:wAfter w:w="8633" w:type="dxa"/>
          <w:cantSplit/>
          <w:trHeight w:val="127"/>
        </w:trPr>
        <w:tc>
          <w:tcPr>
            <w:tcW w:w="3566" w:type="dxa"/>
            <w:gridSpan w:val="2"/>
            <w:vAlign w:val="center"/>
          </w:tcPr>
          <w:p w14:paraId="45E432A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3857" w:type="dxa"/>
            <w:gridSpan w:val="5"/>
            <w:vAlign w:val="center"/>
          </w:tcPr>
          <w:p w14:paraId="5E794F9F" w14:textId="77777777" w:rsidR="00FE599F" w:rsidRPr="00231042" w:rsidRDefault="00FE599F" w:rsidP="007712A7">
            <w:pPr>
              <w:ind w:right="-70"/>
            </w:pPr>
          </w:p>
        </w:tc>
        <w:tc>
          <w:tcPr>
            <w:tcW w:w="624" w:type="dxa"/>
            <w:vAlign w:val="center"/>
          </w:tcPr>
          <w:p w14:paraId="6EF05DC0" w14:textId="77777777" w:rsidR="00FE599F" w:rsidRPr="00231042" w:rsidRDefault="00FE599F" w:rsidP="007712A7">
            <w:pPr>
              <w:ind w:right="-70"/>
            </w:pPr>
          </w:p>
        </w:tc>
      </w:tr>
      <w:tr w:rsidR="00FE599F" w:rsidRPr="00231042" w14:paraId="245C55A0" w14:textId="77777777" w:rsidTr="003E5F77">
        <w:trPr>
          <w:gridAfter w:val="1"/>
          <w:wAfter w:w="5947" w:type="dxa"/>
          <w:cantSplit/>
          <w:trHeight w:val="270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45FF2" w14:textId="77777777" w:rsidR="00FE599F" w:rsidRPr="00231042" w:rsidRDefault="00FE599F" w:rsidP="007712A7">
            <w:pPr>
              <w:rPr>
                <w:b/>
                <w:color w:val="FF6600"/>
              </w:rPr>
            </w:pPr>
          </w:p>
          <w:p w14:paraId="25F186E8" w14:textId="77777777" w:rsidR="00FE599F" w:rsidRPr="00231042" w:rsidRDefault="00FE599F" w:rsidP="007712A7">
            <w:r w:rsidRPr="00231042">
              <w:rPr>
                <w:b/>
                <w:color w:val="FF6600"/>
              </w:rPr>
              <w:t>Inspección Básica:</w:t>
            </w:r>
          </w:p>
        </w:tc>
        <w:tc>
          <w:tcPr>
            <w:tcW w:w="26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D12A67" w14:textId="77777777" w:rsidR="00FE599F" w:rsidRPr="00231042" w:rsidRDefault="00FE599F" w:rsidP="007712A7"/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48D22" w14:textId="77777777" w:rsidR="00FE599F" w:rsidRPr="00231042" w:rsidRDefault="00FE599F" w:rsidP="007712A7">
            <w:pPr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B7116A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23F4F5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  <w:rPr>
                <w:sz w:val="16"/>
                <w:szCs w:val="16"/>
              </w:rPr>
            </w:pPr>
          </w:p>
        </w:tc>
        <w:tc>
          <w:tcPr>
            <w:tcW w:w="382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79591C" w14:textId="77777777" w:rsidR="00FE599F" w:rsidRPr="00231042" w:rsidRDefault="00FE599F" w:rsidP="007712A7">
            <w:pPr>
              <w:pStyle w:val="Header"/>
              <w:tabs>
                <w:tab w:val="clear" w:pos="4536"/>
                <w:tab w:val="clear" w:pos="9072"/>
              </w:tabs>
              <w:ind w:right="-70"/>
            </w:pPr>
          </w:p>
        </w:tc>
      </w:tr>
      <w:tr w:rsidR="00FE599F" w:rsidRPr="00231042" w14:paraId="42AB231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54D956C" w14:textId="77777777" w:rsidR="00FE599F" w:rsidRPr="00231042" w:rsidRDefault="00FE599F" w:rsidP="00F21DDA">
            <w:pPr>
              <w:spacing w:before="40" w:after="40"/>
              <w:jc w:val="center"/>
            </w:pPr>
            <w:r w:rsidRPr="00231042">
              <w:t>Mecánica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C6A0FDA" w14:textId="77777777" w:rsidR="00FE599F" w:rsidRPr="00231042" w:rsidRDefault="00FE599F" w:rsidP="004F7C43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BEED9D6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527D70F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4723F02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DE7DA35" w14:textId="77777777" w:rsidR="00FE599F" w:rsidRPr="00231042" w:rsidRDefault="00FE599F" w:rsidP="00F86174">
            <w:pPr>
              <w:pStyle w:val="Header"/>
              <w:tabs>
                <w:tab w:val="clear" w:pos="4536"/>
                <w:tab w:val="clear" w:pos="9072"/>
              </w:tabs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259B8063" w14:textId="77777777" w:rsidTr="003E5F77">
        <w:trPr>
          <w:gridAfter w:val="1"/>
          <w:wAfter w:w="5947" w:type="dxa"/>
          <w:cantSplit/>
          <w:trHeight w:val="126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DB1F9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Correas dentadas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7307" w14:textId="77777777" w:rsidR="00FE599F" w:rsidRPr="00AF04B2" w:rsidRDefault="00FE599F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Visual / Control Tensión</w:t>
            </w:r>
          </w:p>
          <w:p w14:paraId="58B697A7" w14:textId="77777777" w:rsidR="00FE599F" w:rsidRPr="00AF04B2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4 motor</w:t>
            </w:r>
          </w:p>
          <w:p w14:paraId="6FE4BFC6" w14:textId="77777777" w:rsidR="00FE599F" w:rsidRPr="00AF04B2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5 motor</w:t>
            </w:r>
          </w:p>
          <w:p w14:paraId="359E1487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5 muñeca</w:t>
            </w:r>
          </w:p>
          <w:p w14:paraId="0C8653C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Eje 6 muñeca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3092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4AD90FC1" w14:textId="4A48952B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43E3A3B" w14:textId="60B33343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624C981D" w14:textId="55C68B5E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2F747098" w14:textId="5C10AD7E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0" w:name="Kontrollkästchen160"/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50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04BD1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0939472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56C504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57519AB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0A8A143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782F" w14:textId="77777777" w:rsidR="00FE599F" w:rsidRPr="00231042" w:rsidRDefault="00FE599F" w:rsidP="00F86174">
            <w:pPr>
              <w:spacing w:before="40" w:after="40"/>
              <w:jc w:val="center"/>
            </w:pPr>
          </w:p>
          <w:p w14:paraId="6DF26BD4" w14:textId="74CBCBEA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81F8C2B" w14:textId="08E1DAFE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3D5113AE" w14:textId="77254890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6A6CCDAE" w14:textId="2FCDC6F5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B7363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</w:p>
          <w:p w14:paraId="17267B61" w14:textId="386687BC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51" w:name="Text113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51"/>
            <w:r w:rsidRPr="00231042">
              <w:t xml:space="preserve"> Hz</w:t>
            </w:r>
          </w:p>
          <w:p w14:paraId="3A57E69F" w14:textId="6071A968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52" w:name="Text114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52"/>
            <w:r w:rsidRPr="00231042">
              <w:t xml:space="preserve"> Hz</w:t>
            </w:r>
          </w:p>
          <w:p w14:paraId="593725F2" w14:textId="79B966C9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53" w:name="Text115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53"/>
            <w:r w:rsidRPr="00231042">
              <w:t xml:space="preserve"> Hz</w:t>
            </w:r>
          </w:p>
          <w:p w14:paraId="33B799FE" w14:textId="0B62AB3C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54" w:name="Text116"/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bookmarkEnd w:id="54"/>
            <w:r w:rsidRPr="00231042">
              <w:t xml:space="preserve"> Hz</w:t>
            </w:r>
          </w:p>
        </w:tc>
      </w:tr>
      <w:tr w:rsidR="00FE599F" w:rsidRPr="00231042" w14:paraId="1B78E96D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2B02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Fijación del Robot</w:t>
            </w:r>
          </w:p>
        </w:tc>
        <w:tc>
          <w:tcPr>
            <w:tcW w:w="269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CBC8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DB29D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0DA5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A6042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C4C8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5" w:name="Text118"/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55"/>
          </w:p>
        </w:tc>
      </w:tr>
      <w:tr w:rsidR="00FE599F" w:rsidRPr="00231042" w14:paraId="1C8B5D24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B9FE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0303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7DB4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A46B8" w14:textId="77777777" w:rsidR="00FE599F" w:rsidRPr="00231042" w:rsidRDefault="00054545" w:rsidP="00336D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7E301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C4EE5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7DEACE6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0FF87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Daños Mecánicos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7A287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Inspección Visual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2EFA1" w14:textId="77777777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E47C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193B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980A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501F068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BCE9" w14:textId="77777777" w:rsidR="00FE599F" w:rsidRPr="00231042" w:rsidRDefault="00FE599F" w:rsidP="004C2CC5">
            <w:pPr>
              <w:spacing w:before="40" w:after="40"/>
              <w:jc w:val="center"/>
            </w:pPr>
            <w:r w:rsidRPr="00231042">
              <w:t>Sistema Compensación hidropneumático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09D0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Presión</w:t>
            </w:r>
          </w:p>
          <w:p w14:paraId="3DA4623B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Sellado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93A09" w14:textId="1340BB4E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46BDA" w14:textId="77777777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31FC" w14:textId="3059FF5D" w:rsidR="00FE599F" w:rsidRPr="00231042" w:rsidRDefault="00054545" w:rsidP="006E2052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C5554" w14:textId="337C803F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30156C">
              <w:rPr>
                <w:noProof/>
                <w:u w:val="single"/>
              </w:rPr>
              <w:t> </w:t>
            </w:r>
            <w:r w:rsidR="0030156C">
              <w:rPr>
                <w:noProof/>
                <w:u w:val="single"/>
              </w:rPr>
              <w:t> </w:t>
            </w:r>
            <w:r w:rsidR="0030156C">
              <w:rPr>
                <w:noProof/>
                <w:u w:val="single"/>
              </w:rPr>
              <w:t> </w:t>
            </w:r>
            <w:r w:rsidR="0030156C">
              <w:rPr>
                <w:noProof/>
                <w:u w:val="single"/>
              </w:rPr>
              <w:t> </w:t>
            </w:r>
            <w:r w:rsidR="0030156C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FE599F" w:rsidRPr="00231042">
              <w:t xml:space="preserve"> bar</w:t>
            </w:r>
          </w:p>
          <w:p w14:paraId="43C26DFA" w14:textId="77777777" w:rsidR="00FE599F" w:rsidRPr="00231042" w:rsidRDefault="00054545" w:rsidP="00DF134B">
            <w:pPr>
              <w:spacing w:before="40" w:after="40"/>
              <w:ind w:left="1633" w:right="-70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1812A70F" w14:textId="77777777" w:rsidTr="003E5F77">
        <w:trPr>
          <w:gridAfter w:val="1"/>
          <w:wAfter w:w="5947" w:type="dxa"/>
          <w:cantSplit/>
          <w:trHeight w:val="62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07E6E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 xml:space="preserve">Sistema </w:t>
            </w:r>
          </w:p>
          <w:p w14:paraId="24AF01BA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Compensación Muelles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20626" w14:textId="77777777" w:rsidR="00FE599F" w:rsidRPr="00AF04B2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 xml:space="preserve">Inspección Visual </w:t>
            </w:r>
          </w:p>
          <w:p w14:paraId="4212C7E1" w14:textId="77777777" w:rsidR="00FE599F" w:rsidRPr="00AF04B2" w:rsidRDefault="00FE599F" w:rsidP="00F86174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Ruidos de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E80A" w14:textId="56C96C81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4B7A7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4A58" w14:textId="6D7E2F6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F1985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30B0E332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FB694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Motores, Ejes 1-6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1438" w14:textId="77777777" w:rsidR="00FE599F" w:rsidRPr="00AF04B2" w:rsidRDefault="00FE599F" w:rsidP="006F7140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Inspección Visual</w:t>
            </w:r>
          </w:p>
          <w:p w14:paraId="66109AFB" w14:textId="77777777" w:rsidR="00FE599F" w:rsidRPr="00AF04B2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1</w:t>
            </w:r>
          </w:p>
          <w:p w14:paraId="26168C17" w14:textId="77777777" w:rsidR="00FE599F" w:rsidRPr="00AF04B2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2</w:t>
            </w:r>
          </w:p>
          <w:p w14:paraId="4A092054" w14:textId="77777777" w:rsidR="00FE599F" w:rsidRPr="00AF04B2" w:rsidRDefault="00FE599F" w:rsidP="006F7140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Eje 3</w:t>
            </w:r>
          </w:p>
          <w:p w14:paraId="5B2A056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4</w:t>
            </w:r>
          </w:p>
          <w:p w14:paraId="761E979C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5</w:t>
            </w:r>
          </w:p>
          <w:p w14:paraId="0EAB2F4A" w14:textId="77777777" w:rsidR="00FE599F" w:rsidRPr="00231042" w:rsidRDefault="00FE599F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1E7D9" w14:textId="77777777" w:rsidR="00FE599F" w:rsidRPr="00231042" w:rsidRDefault="00FE599F" w:rsidP="006F7140">
            <w:pPr>
              <w:spacing w:before="40" w:after="40"/>
            </w:pPr>
          </w:p>
          <w:p w14:paraId="736851FC" w14:textId="599101FC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41E2ECE" w14:textId="4386F23B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14F64ADD" w14:textId="5FF6005D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7A2B256" w14:textId="192E27DE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7A073F8" w14:textId="501A9652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18DCC0E" w14:textId="26021A6C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228E" w14:textId="77777777" w:rsidR="00FE599F" w:rsidRPr="00231042" w:rsidRDefault="00FE599F" w:rsidP="006F7140">
            <w:pPr>
              <w:spacing w:before="40" w:after="40"/>
            </w:pPr>
          </w:p>
          <w:p w14:paraId="366C89F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CF57D2D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0D02D3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D649423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16940338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74C429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3DDD1" w14:textId="77777777" w:rsidR="00FE599F" w:rsidRPr="00231042" w:rsidRDefault="00FE599F" w:rsidP="006F7140">
            <w:pPr>
              <w:spacing w:before="40" w:after="40"/>
            </w:pPr>
          </w:p>
          <w:p w14:paraId="50818CE4" w14:textId="5091F2FE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1506EB3C" w14:textId="242337B8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57B1F8F" w14:textId="3C299316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1F7684B9" w14:textId="12FDD828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20CE6388" w14:textId="3E3EE14C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28CD2655" w14:textId="173F9AF6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4611F" w14:textId="77777777" w:rsidR="00FE599F" w:rsidRPr="00231042" w:rsidRDefault="00FE599F" w:rsidP="006F7140">
            <w:pPr>
              <w:spacing w:before="40" w:after="40"/>
              <w:jc w:val="center"/>
            </w:pPr>
          </w:p>
          <w:p w14:paraId="174EBEBA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2F79E97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08BE976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2882F35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D87C7D7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1D0A56CE" w14:textId="77777777" w:rsidR="00FE599F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FE599F" w:rsidRPr="00231042" w14:paraId="44282CAA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08BE26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Control Robot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736823" w14:textId="77777777" w:rsidR="00FE599F" w:rsidRPr="00231042" w:rsidRDefault="00FE599F" w:rsidP="00967856">
            <w:pPr>
              <w:spacing w:before="40" w:after="40"/>
              <w:jc w:val="center"/>
            </w:pPr>
            <w:r w:rsidRPr="00231042">
              <w:t>Actividad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6EC043" w14:textId="77777777" w:rsidR="00FE599F" w:rsidRPr="00231042" w:rsidRDefault="00FE599F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D290FF" w14:textId="77777777" w:rsidR="00FE599F" w:rsidRPr="00231042" w:rsidRDefault="00FE599F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116B7D" w14:textId="77777777" w:rsidR="00FE599F" w:rsidRPr="00231042" w:rsidRDefault="00FE599F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procede</w:t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5586FB" w14:textId="77777777" w:rsidR="00FE599F" w:rsidRPr="00231042" w:rsidRDefault="00FE599F" w:rsidP="00F86174">
            <w:pPr>
              <w:spacing w:before="40" w:after="40"/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FE599F" w:rsidRPr="00231042" w14:paraId="35E6F72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5BA9" w14:textId="77777777" w:rsidR="00FE599F" w:rsidRPr="00231042" w:rsidRDefault="00FE599F" w:rsidP="00336DD8">
            <w:pPr>
              <w:spacing w:before="40" w:after="40"/>
              <w:jc w:val="center"/>
            </w:pPr>
            <w:r w:rsidRPr="00231042">
              <w:t>Archivado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3D6F" w14:textId="77777777" w:rsidR="00FE599F" w:rsidRPr="00231042" w:rsidRDefault="00FE599F" w:rsidP="00F86174">
            <w:pPr>
              <w:spacing w:before="40" w:after="40"/>
              <w:jc w:val="center"/>
            </w:pPr>
            <w:r w:rsidRPr="00231042">
              <w:t>Copia de seguridad</w:t>
            </w:r>
          </w:p>
        </w:tc>
        <w:bookmarkStart w:id="56" w:name="Kontrollkästchen171"/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C9967" w14:textId="7E1B7BB6" w:rsidR="00FE599F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56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5C23C" w14:textId="77777777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4C03" w14:textId="6B036CB6" w:rsidR="00FE599F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E599F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1597" w14:textId="77777777" w:rsidR="00FE599F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FE599F" w:rsidRPr="00231042">
              <w:instrText xml:space="preserve"> FORMTEXT </w:instrText>
            </w:r>
            <w:r w:rsidRPr="00231042">
              <w:fldChar w:fldCharType="separate"/>
            </w:r>
            <w:r w:rsidR="00FE599F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2FE2C3F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8C72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E960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 insertados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DA5F" w14:textId="038A301E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E47D4" w14:textId="24784690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65745" w14:textId="4233311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E84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C44F6B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3B298" w14:textId="77777777" w:rsidR="00075653" w:rsidRPr="00231042" w:rsidRDefault="00075653" w:rsidP="00075653">
            <w:pPr>
              <w:spacing w:before="40" w:after="40"/>
              <w:jc w:val="center"/>
            </w:pPr>
            <w:r w:rsidRPr="00231042">
              <w:t>Datos de carga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733FB" w14:textId="77777777" w:rsidR="00075653" w:rsidRPr="00AF04B2" w:rsidRDefault="00075653" w:rsidP="00075653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Datos de carga específico para cada proceso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F7F4" w14:textId="2AC6F5E4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22854" w14:textId="09747468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1EC71" w14:textId="25A215DF" w:rsidR="00075653" w:rsidRPr="00231042" w:rsidRDefault="00054545" w:rsidP="0007565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8814B" w14:textId="77777777" w:rsidR="00075653" w:rsidRPr="00231042" w:rsidRDefault="00054545" w:rsidP="00075653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0FA186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5D23" w14:textId="77777777" w:rsidR="00075653" w:rsidRPr="00231042" w:rsidRDefault="00075653" w:rsidP="00336DD8">
            <w:pPr>
              <w:spacing w:before="40" w:after="40"/>
              <w:jc w:val="center"/>
            </w:pPr>
            <w:r w:rsidRPr="00231042">
              <w:t xml:space="preserve">CD-ROM 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EA52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2721" w14:textId="1F3D285D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E09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13B19" w14:textId="04803A3E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03C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43BB5856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412E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Disquetera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8810" w14:textId="77777777" w:rsidR="00075653" w:rsidRPr="00231042" w:rsidRDefault="00075653" w:rsidP="006E2052">
            <w:pPr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7527" w14:textId="464DFA99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1A81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AFB0" w14:textId="69B2CF04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D132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1E46BA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A7A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USB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52F7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A30EF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18B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00C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C3D32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116CD4B0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99E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B0D4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55D6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BBBA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A9F0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3B393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8F5E73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316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824D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B92A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F370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FF4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2AAC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E2A3BA3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3336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Sentido Giro</w:t>
            </w:r>
          </w:p>
          <w:p w14:paraId="51C86A02" w14:textId="77777777" w:rsidR="00075653" w:rsidRPr="00231042" w:rsidRDefault="00075653" w:rsidP="00801A47">
            <w:pPr>
              <w:spacing w:before="40" w:after="40"/>
              <w:jc w:val="center"/>
            </w:pPr>
            <w:r w:rsidRPr="00231042">
              <w:t xml:space="preserve"> Ventiladores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BC4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9256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0BCF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33C3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861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07D3858F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B71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46F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59E55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1CB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5972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E3065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3739A8E1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83E2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PARO EMERGÉNCIA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5324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3DFB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39EF9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99A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1D51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12985069" w14:textId="77777777" w:rsidTr="003E5F77">
        <w:trPr>
          <w:gridAfter w:val="1"/>
          <w:wAfter w:w="5947" w:type="dxa"/>
          <w:cantSplit/>
          <w:trHeight w:val="104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966E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(V)KCP/SmartPad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7D9DF" w14:textId="77777777" w:rsidR="00075653" w:rsidRPr="00AF04B2" w:rsidRDefault="00075653" w:rsidP="00F86174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Inspección Visual</w:t>
            </w:r>
          </w:p>
          <w:p w14:paraId="101E06AC" w14:textId="77777777" w:rsidR="00075653" w:rsidRPr="00AF04B2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Pantalla</w:t>
            </w:r>
          </w:p>
          <w:p w14:paraId="6AF2B2F9" w14:textId="77777777" w:rsidR="00075653" w:rsidRPr="00AF04B2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Cable</w:t>
            </w:r>
          </w:p>
          <w:p w14:paraId="7BC8E706" w14:textId="77777777" w:rsidR="00075653" w:rsidRPr="00AF04B2" w:rsidRDefault="00075653" w:rsidP="00F86174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Teclado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D906" w14:textId="77777777" w:rsidR="00075653" w:rsidRPr="00AF04B2" w:rsidRDefault="00075653" w:rsidP="00F86174">
            <w:pPr>
              <w:spacing w:before="40" w:after="40"/>
              <w:jc w:val="center"/>
              <w:rPr>
                <w:lang w:val="es-ES"/>
              </w:rPr>
            </w:pPr>
          </w:p>
          <w:p w14:paraId="5CB9A12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58685D89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7" w:name="Kontrollkästchen169"/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57"/>
          </w:p>
          <w:p w14:paraId="36D94117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8" w:name="Kontrollkästchen170"/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58"/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CD8C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4BB4448F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5DB6ED7A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DC13EC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5F5D" w14:textId="77777777" w:rsidR="00075653" w:rsidRPr="00231042" w:rsidRDefault="00075653" w:rsidP="00F86174">
            <w:pPr>
              <w:spacing w:before="40" w:after="40"/>
              <w:jc w:val="center"/>
            </w:pPr>
          </w:p>
          <w:p w14:paraId="29041FD2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1E457523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69AB7BE1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9" w:name="Kontrollkästchen168"/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59"/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C6178" w14:textId="77777777" w:rsidR="00075653" w:rsidRPr="00231042" w:rsidRDefault="00075653" w:rsidP="00F86174">
            <w:pPr>
              <w:spacing w:before="40" w:after="40"/>
              <w:ind w:right="-70"/>
              <w:jc w:val="center"/>
            </w:pPr>
          </w:p>
          <w:p w14:paraId="3FF426AA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60" w:name="Text120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0"/>
          </w:p>
          <w:p w14:paraId="147C1B2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61" w:name="Text121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1"/>
          </w:p>
          <w:p w14:paraId="782A875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62" w:name="Text122"/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2"/>
          </w:p>
        </w:tc>
      </w:tr>
      <w:tr w:rsidR="00075653" w:rsidRPr="00231042" w14:paraId="1480526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7A39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Interruptor General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D1BE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Prueba funcionamiento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D5BB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522DA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B9B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AE58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501C3935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599CD" w14:textId="77777777" w:rsidR="00075653" w:rsidRPr="00231042" w:rsidRDefault="00075653" w:rsidP="002B7544">
            <w:pPr>
              <w:spacing w:before="40" w:after="40"/>
              <w:jc w:val="center"/>
            </w:pPr>
            <w:r w:rsidRPr="00231042">
              <w:t>Carga Baterías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A0E4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2E4ED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5533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5DC8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979A3" w14:textId="43E0FC1A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7D212F">
              <w:rPr>
                <w:noProof/>
              </w:rPr>
              <w:t> </w:t>
            </w:r>
            <w:r w:rsidR="007D212F">
              <w:rPr>
                <w:noProof/>
              </w:rPr>
              <w:t> </w:t>
            </w:r>
            <w:r w:rsidR="007D212F">
              <w:rPr>
                <w:noProof/>
              </w:rPr>
              <w:t> </w:t>
            </w:r>
            <w:r w:rsidR="007D212F">
              <w:rPr>
                <w:noProof/>
              </w:rPr>
              <w:t> </w:t>
            </w:r>
            <w:r w:rsidR="007D212F">
              <w:rPr>
                <w:noProof/>
              </w:rPr>
              <w:t> </w:t>
            </w:r>
            <w:r w:rsidRPr="00231042">
              <w:fldChar w:fldCharType="end"/>
            </w:r>
          </w:p>
        </w:tc>
      </w:tr>
      <w:tr w:rsidR="00075653" w:rsidRPr="00231042" w14:paraId="4375C17A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B7BAC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Fuente de Alimentación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5205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 Tensión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B702C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001B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E785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BFBF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7F070E8E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3CEA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9D71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005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C1964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00F8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1CCE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1DF54E3C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6A60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Conectores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CA66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Comprobación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AFFA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BECA7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8C8D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B473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075653" w:rsidRPr="00231042" w14:paraId="6B731F17" w14:textId="77777777" w:rsidTr="003E5F77">
        <w:trPr>
          <w:gridAfter w:val="1"/>
          <w:wAfter w:w="5947" w:type="dxa"/>
          <w:cantSplit/>
          <w:trHeight w:val="28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1EF3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Adhesivo de Servicio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313B" w14:textId="77777777" w:rsidR="00075653" w:rsidRPr="00231042" w:rsidRDefault="00075653" w:rsidP="00F86174">
            <w:pPr>
              <w:spacing w:before="40" w:after="40"/>
              <w:jc w:val="center"/>
            </w:pPr>
            <w:r w:rsidRPr="00231042">
              <w:t>Colocar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CA648" w14:textId="77777777" w:rsidR="00075653" w:rsidRPr="00231042" w:rsidRDefault="00054545" w:rsidP="00F8617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101E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2151" w14:textId="77777777" w:rsidR="00075653" w:rsidRPr="00231042" w:rsidRDefault="00054545" w:rsidP="002B7544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075653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1923" w14:textId="77777777" w:rsidR="00075653" w:rsidRPr="00231042" w:rsidRDefault="00054545" w:rsidP="00F86174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075653" w:rsidRPr="00231042">
              <w:instrText xml:space="preserve"> FORMTEXT </w:instrText>
            </w:r>
            <w:r w:rsidRPr="00231042">
              <w:fldChar w:fldCharType="separate"/>
            </w:r>
            <w:r w:rsidR="0007565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3A7CAB38" w14:textId="77777777" w:rsidR="00A658C8" w:rsidRPr="00231042" w:rsidRDefault="00A658C8" w:rsidP="007712A7">
      <w:pPr>
        <w:rPr>
          <w:sz w:val="18"/>
          <w:szCs w:val="18"/>
        </w:rPr>
      </w:pPr>
    </w:p>
    <w:p w14:paraId="5BC1528B" w14:textId="77777777" w:rsidR="00A658C8" w:rsidRPr="00231042" w:rsidRDefault="00A658C8" w:rsidP="007712A7">
      <w:pPr>
        <w:rPr>
          <w:sz w:val="18"/>
          <w:szCs w:val="18"/>
        </w:rPr>
      </w:pPr>
    </w:p>
    <w:p w14:paraId="2288781D" w14:textId="77777777" w:rsidR="000D644A" w:rsidRPr="00231042" w:rsidRDefault="000D644A" w:rsidP="007712A7">
      <w:pPr>
        <w:rPr>
          <w:sz w:val="18"/>
          <w:szCs w:val="18"/>
        </w:rPr>
      </w:pPr>
    </w:p>
    <w:p w14:paraId="6874AD4D" w14:textId="77777777" w:rsidR="000D644A" w:rsidRPr="00231042" w:rsidRDefault="000D644A" w:rsidP="007712A7">
      <w:pPr>
        <w:rPr>
          <w:sz w:val="18"/>
          <w:szCs w:val="18"/>
        </w:rPr>
      </w:pPr>
    </w:p>
    <w:p w14:paraId="5F2948B9" w14:textId="77777777" w:rsidR="00A658C8" w:rsidRPr="00231042" w:rsidRDefault="00A658C8" w:rsidP="007712A7">
      <w:pPr>
        <w:rPr>
          <w:sz w:val="18"/>
          <w:szCs w:val="18"/>
        </w:rPr>
      </w:pPr>
    </w:p>
    <w:p w14:paraId="4DD7D4AC" w14:textId="77777777" w:rsidR="007712A7" w:rsidRPr="00231042" w:rsidRDefault="00E31441" w:rsidP="007712A7">
      <w:pPr>
        <w:rPr>
          <w:b/>
          <w:color w:val="FF6600"/>
        </w:rPr>
      </w:pPr>
      <w:r w:rsidRPr="00231042">
        <w:rPr>
          <w:b/>
          <w:color w:val="FF6600"/>
        </w:rPr>
        <w:t>Mantenimiento de Muñeca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C23499" w:rsidRPr="00231042" w14:paraId="0EED147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06A0CD" w14:textId="77777777" w:rsidR="00C23499" w:rsidRPr="00231042" w:rsidRDefault="00C23499" w:rsidP="00F21DDA">
            <w:pPr>
              <w:jc w:val="center"/>
            </w:pPr>
            <w:r w:rsidRPr="00231042">
              <w:t>M</w:t>
            </w:r>
            <w:r w:rsidR="00F21DDA" w:rsidRPr="00231042">
              <w:t>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53BBE7" w14:textId="77777777" w:rsidR="00C23499" w:rsidRPr="00231042" w:rsidRDefault="00C23499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85C6842" w14:textId="77777777" w:rsidR="00C23499" w:rsidRPr="00231042" w:rsidRDefault="00C23499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186F8F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7CBB02" w14:textId="77777777" w:rsidR="00C23499" w:rsidRPr="00231042" w:rsidRDefault="00C23499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1F1172" w14:textId="77777777" w:rsidR="00C23499" w:rsidRPr="00231042" w:rsidRDefault="00C23499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 xml:space="preserve">Comentarios / Resultados / </w:t>
            </w:r>
            <w:r w:rsidR="006040A8" w:rsidRPr="00231042">
              <w:t>Nº Artí</w:t>
            </w:r>
            <w:r w:rsidRPr="00231042">
              <w:t>culo</w:t>
            </w:r>
          </w:p>
        </w:tc>
      </w:tr>
      <w:tr w:rsidR="007712A7" w:rsidRPr="00231042" w14:paraId="4A3D4DBC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6C8BC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FB448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FBC8" w14:textId="30B14B14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F0863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1AAEA" w14:textId="37FFB876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68A88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59271A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0655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BA6FA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16BDB" w14:textId="16ECAE10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A2C0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72B1" w14:textId="4B8A0801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7F36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4595398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E80A3" w14:textId="77777777" w:rsidR="007712A7" w:rsidRPr="00231042" w:rsidRDefault="00C23499" w:rsidP="000B15D8">
            <w:pPr>
              <w:spacing w:before="40" w:after="40"/>
              <w:jc w:val="center"/>
            </w:pPr>
            <w:r w:rsidRPr="00231042">
              <w:t>Reductor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C1CF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C23499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FECF" w14:textId="2BDFFE8F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3885" w14:textId="77777777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20AE" w14:textId="165834D3" w:rsidR="007712A7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8F4D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38095F89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C4DCE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Junta 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18AF0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EE62" w14:textId="0E2CAE2B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4ED3C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DE326" w14:textId="031D21E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062B" w14:textId="77777777" w:rsidR="00C16EAD" w:rsidRPr="00231042" w:rsidRDefault="00054545" w:rsidP="006F7140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0D02D6B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E249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EA5B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 xml:space="preserve">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E64C0" w14:textId="4FE382FE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BDC5D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A19E" w14:textId="7DE5176F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20F54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027CC0D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2196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Junta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56CD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Lubricación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D21C" w14:textId="743D387F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B5BA2" w14:textId="77777777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71910" w14:textId="6AA9A42A" w:rsidR="00C16EAD" w:rsidRPr="00231042" w:rsidRDefault="00054545" w:rsidP="00C23499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95208" w14:textId="77777777" w:rsidR="00C16EAD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0B0FCDD0" w14:textId="77777777" w:rsidTr="00293221">
        <w:trPr>
          <w:cantSplit/>
          <w:trHeight w:val="1363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FD4D3" w14:textId="77777777" w:rsidR="00C16EAD" w:rsidRPr="00AF04B2" w:rsidRDefault="00C16EAD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Correas Dentadas</w:t>
            </w:r>
          </w:p>
          <w:p w14:paraId="1F9463C5" w14:textId="77777777" w:rsidR="00C16EAD" w:rsidRPr="00AF04B2" w:rsidRDefault="00C16EAD" w:rsidP="000B15D8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Motor Eje 4</w:t>
            </w:r>
          </w:p>
          <w:p w14:paraId="1AC4411E" w14:textId="77777777" w:rsidR="00C16EAD" w:rsidRPr="00AF04B2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Motor Eje 5</w:t>
            </w:r>
          </w:p>
          <w:p w14:paraId="7602EE34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Muñeca Eje 5</w:t>
            </w:r>
          </w:p>
          <w:p w14:paraId="69794254" w14:textId="77777777" w:rsidR="00C16EAD" w:rsidRPr="00231042" w:rsidRDefault="00C16EAD" w:rsidP="006040A8">
            <w:pPr>
              <w:spacing w:before="40" w:after="40"/>
              <w:jc w:val="center"/>
            </w:pPr>
            <w:r w:rsidRPr="00231042">
              <w:t>Muñeca 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2754B" w14:textId="77777777" w:rsidR="00C16EAD" w:rsidRPr="00AF04B2" w:rsidRDefault="00C16EAD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4F8AA3D9" w14:textId="77777777" w:rsidR="00C16EAD" w:rsidRPr="00AF04B2" w:rsidRDefault="00142D52" w:rsidP="000B15D8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Sustituir</w:t>
            </w:r>
            <w:r w:rsidR="00B14E82" w:rsidRPr="00AF04B2">
              <w:rPr>
                <w:lang w:val="es-ES"/>
              </w:rPr>
              <w:t xml:space="preserve"> </w:t>
            </w:r>
            <w:r w:rsidR="00B14E82" w:rsidRPr="00AF04B2">
              <w:rPr>
                <w:sz w:val="16"/>
                <w:szCs w:val="16"/>
                <w:lang w:val="es-ES"/>
              </w:rPr>
              <w:t>(Cada mto 4)</w:t>
            </w:r>
          </w:p>
          <w:p w14:paraId="14BCA15D" w14:textId="77777777" w:rsidR="00C16EAD" w:rsidRPr="00AF04B2" w:rsidRDefault="00C16EAD" w:rsidP="006040A8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Sustituir</w:t>
            </w:r>
            <w:r w:rsidR="00B14E82" w:rsidRPr="00AF04B2">
              <w:rPr>
                <w:lang w:val="es-ES"/>
              </w:rPr>
              <w:t xml:space="preserve"> </w:t>
            </w:r>
            <w:r w:rsidR="00B14E82" w:rsidRPr="00AF04B2">
              <w:rPr>
                <w:sz w:val="16"/>
                <w:szCs w:val="16"/>
                <w:lang w:val="es-ES"/>
              </w:rPr>
              <w:t>(Cada mto 4)</w:t>
            </w:r>
          </w:p>
          <w:p w14:paraId="238724FC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  <w:p w14:paraId="12A293DE" w14:textId="77777777" w:rsidR="00C16EAD" w:rsidRPr="00231042" w:rsidRDefault="00C16EAD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6798" w14:textId="77777777" w:rsidR="00C16EAD" w:rsidRPr="00231042" w:rsidRDefault="00C16EAD" w:rsidP="000B15D8">
            <w:pPr>
              <w:spacing w:before="40" w:after="40"/>
            </w:pPr>
          </w:p>
          <w:p w14:paraId="2405F1AF" w14:textId="7B286B5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13159AA6" w14:textId="14B06199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3EDA9524" w14:textId="2E1CC9DC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629860D1" w14:textId="392B8A6E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70A7F" w14:textId="77777777" w:rsidR="00C16EAD" w:rsidRPr="00231042" w:rsidRDefault="00C16EAD" w:rsidP="000B15D8">
            <w:pPr>
              <w:spacing w:before="40" w:after="40"/>
            </w:pPr>
          </w:p>
          <w:p w14:paraId="10EA5214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85B75A0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37BC42FB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C627871" w14:textId="77777777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3580C" w14:textId="77777777" w:rsidR="00C16EAD" w:rsidRPr="00231042" w:rsidRDefault="00C16EAD" w:rsidP="000B15D8">
            <w:pPr>
              <w:spacing w:before="40" w:after="40"/>
            </w:pPr>
          </w:p>
          <w:p w14:paraId="1345ABC3" w14:textId="5EEBFD86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2DB24CA" w14:textId="7F54EC44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5C1F4820" w14:textId="6F960EE0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371EDF73" w14:textId="4B5A8B4D" w:rsidR="00C16EAD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6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00DD" w14:textId="77777777" w:rsidR="00C16EAD" w:rsidRPr="00231042" w:rsidRDefault="00C16EAD" w:rsidP="000B15D8">
            <w:pPr>
              <w:spacing w:before="40" w:after="40"/>
              <w:ind w:right="-70"/>
            </w:pPr>
          </w:p>
          <w:p w14:paraId="5B810011" w14:textId="3BE47AF2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7EEC6796" w14:textId="7AB7C46A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9B099C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4E4ED669" w14:textId="5B60F7E9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C41039">
              <w:rPr>
                <w:noProof/>
                <w:u w:val="single"/>
              </w:rPr>
              <w:t> </w:t>
            </w:r>
            <w:r w:rsidR="00C41039">
              <w:rPr>
                <w:noProof/>
                <w:u w:val="single"/>
              </w:rPr>
              <w:t> </w:t>
            </w:r>
            <w:r w:rsidR="00C41039">
              <w:rPr>
                <w:noProof/>
                <w:u w:val="single"/>
              </w:rPr>
              <w:t> </w:t>
            </w:r>
            <w:r w:rsidR="00C41039">
              <w:rPr>
                <w:noProof/>
                <w:u w:val="single"/>
              </w:rPr>
              <w:t> </w:t>
            </w:r>
            <w:r w:rsidR="00C41039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  <w:p w14:paraId="418449CB" w14:textId="181E6CCF" w:rsidR="00C16EAD" w:rsidRPr="00231042" w:rsidRDefault="00C16EAD" w:rsidP="000B15D8">
            <w:pPr>
              <w:spacing w:before="40" w:after="40"/>
              <w:ind w:right="-70"/>
              <w:jc w:val="center"/>
            </w:pPr>
            <w:r w:rsidRPr="00231042">
              <w:t xml:space="preserve">T= </w:t>
            </w:r>
            <w:r w:rsidR="00054545" w:rsidRPr="00231042">
              <w:rPr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r w:rsidRPr="00231042">
              <w:rPr>
                <w:u w:val="single"/>
              </w:rPr>
              <w:instrText xml:space="preserve"> FORMTEXT </w:instrText>
            </w:r>
            <w:r w:rsidR="00054545" w:rsidRPr="00231042">
              <w:rPr>
                <w:u w:val="single"/>
              </w:rPr>
            </w:r>
            <w:r w:rsidR="00054545" w:rsidRPr="00231042">
              <w:rPr>
                <w:u w:val="single"/>
              </w:rPr>
              <w:fldChar w:fldCharType="separate"/>
            </w:r>
            <w:r w:rsidR="00C41039">
              <w:rPr>
                <w:noProof/>
                <w:u w:val="single"/>
              </w:rPr>
              <w:t> </w:t>
            </w:r>
            <w:r w:rsidR="00C41039">
              <w:rPr>
                <w:noProof/>
                <w:u w:val="single"/>
              </w:rPr>
              <w:t> </w:t>
            </w:r>
            <w:r w:rsidR="00C41039">
              <w:rPr>
                <w:noProof/>
                <w:u w:val="single"/>
              </w:rPr>
              <w:t> </w:t>
            </w:r>
            <w:r w:rsidR="00C41039">
              <w:rPr>
                <w:noProof/>
                <w:u w:val="single"/>
              </w:rPr>
              <w:t> </w:t>
            </w:r>
            <w:r w:rsidR="00C41039">
              <w:rPr>
                <w:noProof/>
                <w:u w:val="single"/>
              </w:rPr>
              <w:t> </w:t>
            </w:r>
            <w:r w:rsidR="00054545" w:rsidRPr="00231042">
              <w:rPr>
                <w:u w:val="single"/>
              </w:rPr>
              <w:fldChar w:fldCharType="end"/>
            </w:r>
            <w:r w:rsidRPr="00231042">
              <w:t xml:space="preserve"> Hz</w:t>
            </w:r>
          </w:p>
        </w:tc>
      </w:tr>
    </w:tbl>
    <w:p w14:paraId="7857489A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478923F2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7334D93F" w14:textId="77777777" w:rsidR="007712A7" w:rsidRPr="00231042" w:rsidRDefault="00E31441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Ejes Principales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6040A8" w:rsidRPr="00231042" w14:paraId="0CE63D8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7F3A06" w14:textId="77777777" w:rsidR="006040A8" w:rsidRPr="00231042" w:rsidRDefault="00F21DDA" w:rsidP="00967856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E1E700" w14:textId="77777777" w:rsidR="006040A8" w:rsidRPr="00231042" w:rsidRDefault="006040A8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67B748" w14:textId="77777777" w:rsidR="006040A8" w:rsidRPr="00231042" w:rsidRDefault="006040A8" w:rsidP="00967856">
            <w:pPr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EEF52F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40F678" w14:textId="77777777" w:rsidR="006040A8" w:rsidRPr="00231042" w:rsidRDefault="006040A8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6"/>
              </w:rPr>
            </w:pPr>
            <w:r w:rsidRPr="00231042">
              <w:rPr>
                <w:sz w:val="16"/>
                <w:szCs w:val="16"/>
              </w:rPr>
              <w:t xml:space="preserve">No </w:t>
            </w:r>
            <w:r w:rsidR="00B96F7A" w:rsidRPr="00231042">
              <w:rPr>
                <w:sz w:val="16"/>
                <w:szCs w:val="16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3C571A" w14:textId="77777777" w:rsidR="006040A8" w:rsidRPr="00231042" w:rsidRDefault="006040A8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434F914B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2A5D9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7F2C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8B93C" w14:textId="03DDEA9C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3579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B3468" w14:textId="09D6E90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63E45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642EAF1D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B4E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CBEB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3C858" w14:textId="10E22F6F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A6DE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76C0" w14:textId="4BAB3819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975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7712A7" w:rsidRPr="00231042" w14:paraId="79C47722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CDB0" w14:textId="77777777" w:rsidR="007712A7" w:rsidRPr="00231042" w:rsidRDefault="006040A8" w:rsidP="000B15D8">
            <w:pPr>
              <w:spacing w:before="40" w:after="40"/>
              <w:jc w:val="center"/>
            </w:pPr>
            <w:r w:rsidRPr="00231042">
              <w:t>Reductor 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D731" w14:textId="77777777" w:rsidR="007712A7" w:rsidRPr="00231042" w:rsidRDefault="00264D1D" w:rsidP="000B15D8">
            <w:pPr>
              <w:spacing w:before="40" w:after="40"/>
              <w:jc w:val="center"/>
            </w:pPr>
            <w:r w:rsidRPr="00231042">
              <w:t>Sustitución</w:t>
            </w:r>
            <w:r w:rsidR="006040A8" w:rsidRPr="00231042">
              <w:t xml:space="preserve"> de Aceite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4F30" w14:textId="494A17C1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DBCDB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2DDEB" w14:textId="6A63D469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881B3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011B3BA8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0CCC4984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142D0A40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Menor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3160052B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EEE832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4E8511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53B687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8E3700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E0F2A9" w14:textId="77777777" w:rsidR="00967856" w:rsidRPr="00231042" w:rsidRDefault="00967856" w:rsidP="00293221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CA1A4F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57EA51FD" w14:textId="77777777" w:rsidTr="00293221">
        <w:trPr>
          <w:cantSplit/>
          <w:trHeight w:val="86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0C80" w14:textId="77777777" w:rsidR="007712A7" w:rsidRPr="00231042" w:rsidRDefault="00967856" w:rsidP="00967856">
            <w:pPr>
              <w:spacing w:before="40" w:after="40"/>
              <w:jc w:val="center"/>
            </w:pPr>
            <w:r w:rsidRPr="00231042">
              <w:t xml:space="preserve">Armario de </w:t>
            </w:r>
            <w:r w:rsidR="007712A7" w:rsidRPr="00231042">
              <w:t>Control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6816" w14:textId="77777777" w:rsidR="007712A7" w:rsidRPr="00AF04B2" w:rsidRDefault="00967856" w:rsidP="000B15D8">
            <w:pPr>
              <w:spacing w:before="40" w:after="40"/>
              <w:jc w:val="center"/>
              <w:rPr>
                <w:u w:val="single"/>
                <w:lang w:val="es-ES"/>
              </w:rPr>
            </w:pPr>
            <w:r w:rsidRPr="00AF04B2">
              <w:rPr>
                <w:u w:val="single"/>
                <w:lang w:val="es-ES"/>
              </w:rPr>
              <w:t>Limpieza</w:t>
            </w:r>
          </w:p>
          <w:p w14:paraId="4AECE8D0" w14:textId="77777777" w:rsidR="007712A7" w:rsidRPr="00AF04B2" w:rsidRDefault="007712A7" w:rsidP="000B15D8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In</w:t>
            </w:r>
            <w:r w:rsidR="00967856" w:rsidRPr="00AF04B2">
              <w:rPr>
                <w:lang w:val="es-ES"/>
              </w:rPr>
              <w:t>terior</w:t>
            </w:r>
          </w:p>
          <w:p w14:paraId="7DAC3EB6" w14:textId="77777777" w:rsidR="007712A7" w:rsidRPr="00AF04B2" w:rsidRDefault="004C2CC5" w:rsidP="000B15D8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Intercambiador de calor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ED370" w14:textId="77777777" w:rsidR="007712A7" w:rsidRPr="00AF04B2" w:rsidRDefault="007712A7" w:rsidP="000B15D8">
            <w:pPr>
              <w:spacing w:before="40" w:after="40"/>
              <w:jc w:val="center"/>
              <w:rPr>
                <w:lang w:val="es-ES"/>
              </w:rPr>
            </w:pPr>
          </w:p>
          <w:p w14:paraId="0C324B54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0808E9D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3" w:name="Kontrollkästchen172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63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E03F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1A06A81B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0C6BE33C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4" w:name="Kontrollkästchen173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64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93CF4" w14:textId="77777777" w:rsidR="007712A7" w:rsidRPr="00231042" w:rsidRDefault="007712A7" w:rsidP="00967856">
            <w:pPr>
              <w:spacing w:before="40" w:after="40"/>
              <w:jc w:val="center"/>
            </w:pPr>
          </w:p>
          <w:p w14:paraId="71A43368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435503A8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5" w:name="Kontrollkästchen174"/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  <w:bookmarkEnd w:id="65"/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2D02" w14:textId="77777777" w:rsidR="007712A7" w:rsidRPr="00231042" w:rsidRDefault="007712A7" w:rsidP="000B15D8">
            <w:pPr>
              <w:spacing w:before="40" w:after="40"/>
              <w:ind w:right="-70"/>
              <w:jc w:val="center"/>
            </w:pPr>
          </w:p>
          <w:p w14:paraId="7D1D6B8E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66" w:name="Text126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6"/>
          </w:p>
          <w:p w14:paraId="6CB431E0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67" w:name="Text130"/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  <w:bookmarkEnd w:id="67"/>
          </w:p>
        </w:tc>
      </w:tr>
      <w:tr w:rsidR="007712A7" w:rsidRPr="00231042" w14:paraId="1D7130D3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3B3D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Baterías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57550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27C51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7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0BD0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02FA" w14:textId="77777777" w:rsidR="007712A7" w:rsidRPr="00231042" w:rsidRDefault="00054545" w:rsidP="00967856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1178C" w14:textId="77777777" w:rsidR="007712A7" w:rsidRPr="00231042" w:rsidRDefault="00054545" w:rsidP="000B15D8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A6AD5C3" w14:textId="77777777" w:rsidR="002B0C21" w:rsidRPr="00231042" w:rsidRDefault="002B0C21" w:rsidP="000B15D8">
      <w:pPr>
        <w:spacing w:before="40" w:after="40"/>
        <w:rPr>
          <w:b/>
          <w:color w:val="FF6600"/>
        </w:rPr>
      </w:pPr>
    </w:p>
    <w:p w14:paraId="0F975BC8" w14:textId="77777777" w:rsidR="00A658C8" w:rsidRPr="00231042" w:rsidRDefault="00A658C8" w:rsidP="000B15D8">
      <w:pPr>
        <w:spacing w:before="40" w:after="40"/>
        <w:rPr>
          <w:b/>
          <w:color w:val="FF6600"/>
        </w:rPr>
      </w:pPr>
    </w:p>
    <w:p w14:paraId="3CA8B523" w14:textId="77777777" w:rsidR="007712A7" w:rsidRPr="00231042" w:rsidRDefault="00967856" w:rsidP="000B15D8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Mantenimiento Eléctrico Mayor</w:t>
      </w:r>
      <w:r w:rsidR="00264D1D" w:rsidRPr="00231042">
        <w:rPr>
          <w:b/>
          <w:color w:val="FF6600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967856" w:rsidRPr="00231042" w14:paraId="73A0FB5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39E35F" w14:textId="77777777" w:rsidR="00967856" w:rsidRPr="00231042" w:rsidRDefault="00967856" w:rsidP="000B15D8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D47D51" w14:textId="77777777" w:rsidR="00967856" w:rsidRPr="00231042" w:rsidRDefault="00967856" w:rsidP="00967856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D8630B" w14:textId="77777777" w:rsidR="00967856" w:rsidRPr="00231042" w:rsidRDefault="00967856" w:rsidP="00967856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5C75F0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2542F8" w14:textId="77777777" w:rsidR="00967856" w:rsidRPr="00231042" w:rsidRDefault="00967856" w:rsidP="005210DB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86E237" w14:textId="77777777" w:rsidR="00967856" w:rsidRPr="00231042" w:rsidRDefault="00967856" w:rsidP="00967856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32EF6FB1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54FC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Sellado del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FE52" w14:textId="77777777" w:rsidR="007712A7" w:rsidRPr="00231042" w:rsidRDefault="004C2CC5" w:rsidP="000B15D8">
            <w:pPr>
              <w:spacing w:before="40" w:after="40"/>
              <w:jc w:val="center"/>
            </w:pPr>
            <w:r w:rsidRPr="00231042">
              <w:t>Sustituir si necesario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0612B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C5CC7" w14:textId="77777777" w:rsidR="007712A7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13EF" w14:textId="77777777" w:rsidR="007712A7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712A7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9A943" w14:textId="77777777" w:rsidR="007712A7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099F92A8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CB8E9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Int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E93CA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8A1B8" w14:textId="3626D999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FAEA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D281" w14:textId="56DBF61E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5D21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1CBB0BCF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FE70" w14:textId="77777777" w:rsidR="004C2CC5" w:rsidRPr="00231042" w:rsidRDefault="004C2CC5" w:rsidP="005550C7">
            <w:pPr>
              <w:spacing w:before="40" w:after="40"/>
              <w:jc w:val="center"/>
            </w:pPr>
            <w:r w:rsidRPr="00231042">
              <w:t>Ventilador Ext. Armario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EC7F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ADDC" w14:textId="05F3D5E3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5B613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6D922" w14:textId="1148F144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4CC3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729686C4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D605" w14:textId="77777777" w:rsidR="004C2CC5" w:rsidRPr="00231042" w:rsidRDefault="004C2CC5" w:rsidP="004C2CC5">
            <w:pPr>
              <w:spacing w:before="40" w:after="40"/>
              <w:jc w:val="center"/>
            </w:pPr>
            <w:r w:rsidRPr="00231042">
              <w:t>Ventilador PC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6524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026C" w14:textId="3E49C895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1DC1A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59660" w14:textId="41C599C3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E547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4C2CC5" w:rsidRPr="00231042" w14:paraId="05B01350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1354" w14:textId="77777777" w:rsidR="004C2CC5" w:rsidRPr="00231042" w:rsidRDefault="004C2CC5" w:rsidP="000B15D8">
            <w:pPr>
              <w:spacing w:before="40" w:after="40"/>
              <w:jc w:val="center"/>
            </w:pPr>
            <w:r w:rsidRPr="00231042">
              <w:t>Pila Placa 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3663" w14:textId="77777777" w:rsidR="004C2CC5" w:rsidRPr="00231042" w:rsidRDefault="004C2CC5" w:rsidP="004C2CC5">
            <w:pPr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48A1" w14:textId="007CBB5E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9526F" w14:textId="77777777" w:rsidR="004C2CC5" w:rsidRPr="00231042" w:rsidRDefault="00054545" w:rsidP="00353563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2F3D" w14:textId="309EE09D" w:rsidR="004C2CC5" w:rsidRPr="00231042" w:rsidRDefault="00054545" w:rsidP="005210DB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C2C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F280" w14:textId="77777777" w:rsidR="004C2CC5" w:rsidRPr="00231042" w:rsidRDefault="00054545" w:rsidP="000B15D8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="004C2CC5" w:rsidRPr="00231042">
              <w:instrText xml:space="preserve"> FORMTEXT </w:instrText>
            </w:r>
            <w:r w:rsidRPr="00231042">
              <w:fldChar w:fldCharType="separate"/>
            </w:r>
            <w:r w:rsidR="004C2C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  <w:tr w:rsidR="00C16EAD" w:rsidRPr="00231042" w14:paraId="49FFF55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197D6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Microfiltro (KRC2)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DA4A" w14:textId="77777777" w:rsidR="00C16EAD" w:rsidRPr="00231042" w:rsidRDefault="00C16EAD" w:rsidP="006F7140">
            <w:pPr>
              <w:spacing w:before="40" w:after="40"/>
              <w:jc w:val="center"/>
            </w:pPr>
            <w:r w:rsidRPr="00231042">
              <w:t>Sustituir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511CA" w14:textId="47DCD074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421C" w14:textId="77777777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E9D7" w14:textId="1887B520" w:rsidR="00C16EAD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16EAD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A364" w14:textId="77777777" w:rsidR="00C16EAD" w:rsidRPr="00231042" w:rsidRDefault="00054545" w:rsidP="009200C5">
            <w:pPr>
              <w:spacing w:before="40" w:after="40"/>
              <w:ind w:right="-11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C16EAD" w:rsidRPr="00231042">
              <w:instrText xml:space="preserve"> FORMTEXT </w:instrText>
            </w:r>
            <w:r w:rsidRPr="00231042">
              <w:fldChar w:fldCharType="separate"/>
            </w:r>
            <w:r w:rsidR="00C16EAD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7B73E56A" w14:textId="77777777" w:rsidR="007712A7" w:rsidRPr="00231042" w:rsidRDefault="007712A7" w:rsidP="007712A7">
      <w:pPr>
        <w:rPr>
          <w:b/>
          <w:color w:val="FF6600"/>
          <w:sz w:val="16"/>
          <w:szCs w:val="16"/>
        </w:rPr>
      </w:pPr>
    </w:p>
    <w:p w14:paraId="28351968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81C750A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16C2B456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68D0775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2B63E088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31A990C2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12323AA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4C1C0BA5" w14:textId="77777777" w:rsidR="00A658C8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6AF79F71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38AC9E79" w14:textId="77777777" w:rsidR="000D644A" w:rsidRPr="00231042" w:rsidRDefault="000D644A" w:rsidP="007712A7">
      <w:pPr>
        <w:rPr>
          <w:b/>
          <w:color w:val="F79646"/>
          <w:sz w:val="18"/>
          <w:szCs w:val="18"/>
        </w:rPr>
      </w:pPr>
    </w:p>
    <w:p w14:paraId="51485B80" w14:textId="77777777" w:rsidR="00A658C8" w:rsidRPr="00231042" w:rsidRDefault="00A658C8" w:rsidP="007712A7">
      <w:pPr>
        <w:rPr>
          <w:b/>
          <w:color w:val="F79646"/>
          <w:sz w:val="18"/>
          <w:szCs w:val="18"/>
        </w:rPr>
      </w:pPr>
    </w:p>
    <w:p w14:paraId="5FEB2BA5" w14:textId="77777777" w:rsidR="00A52269" w:rsidRPr="00231042" w:rsidRDefault="000D644A" w:rsidP="007712A7">
      <w:pPr>
        <w:rPr>
          <w:b/>
          <w:color w:val="F79646"/>
          <w:sz w:val="18"/>
          <w:szCs w:val="18"/>
        </w:rPr>
      </w:pPr>
      <w:r w:rsidRPr="00231042">
        <w:rPr>
          <w:b/>
          <w:color w:val="F79646"/>
          <w:sz w:val="18"/>
          <w:szCs w:val="18"/>
        </w:rPr>
        <w:lastRenderedPageBreak/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  <w:r w:rsidRPr="00231042">
        <w:rPr>
          <w:b/>
          <w:color w:val="F79646"/>
          <w:sz w:val="18"/>
          <w:szCs w:val="18"/>
        </w:rPr>
        <w:tab/>
      </w:r>
    </w:p>
    <w:p w14:paraId="5BF6333B" w14:textId="77777777" w:rsidR="00DB7485" w:rsidRPr="00231042" w:rsidRDefault="00DB7485" w:rsidP="007712A7">
      <w:pPr>
        <w:rPr>
          <w:b/>
          <w:color w:val="FF6600"/>
        </w:rPr>
      </w:pPr>
    </w:p>
    <w:p w14:paraId="0F18338E" w14:textId="77777777" w:rsidR="00264D1D" w:rsidRPr="00231042" w:rsidRDefault="00A658C8" w:rsidP="007712A7">
      <w:pPr>
        <w:rPr>
          <w:b/>
          <w:color w:val="FF6600"/>
        </w:rPr>
      </w:pPr>
      <w:r w:rsidRPr="00231042">
        <w:rPr>
          <w:b/>
          <w:color w:val="FF6600"/>
        </w:rPr>
        <w:t>OPCIONES:</w:t>
      </w:r>
    </w:p>
    <w:p w14:paraId="2E7E8F40" w14:textId="77777777" w:rsidR="00A658C8" w:rsidRPr="00231042" w:rsidRDefault="00A658C8" w:rsidP="007712A7">
      <w:pPr>
        <w:rPr>
          <w:b/>
          <w:color w:val="FF6600"/>
        </w:rPr>
      </w:pPr>
    </w:p>
    <w:p w14:paraId="484A5AB9" w14:textId="77777777" w:rsidR="007712A7" w:rsidRPr="00AF04B2" w:rsidRDefault="00293221" w:rsidP="007712A7">
      <w:pPr>
        <w:rPr>
          <w:b/>
          <w:color w:val="FF6600"/>
          <w:lang w:val="es-ES"/>
        </w:rPr>
      </w:pPr>
      <w:r w:rsidRPr="00AF04B2">
        <w:rPr>
          <w:b/>
          <w:color w:val="FF6600"/>
          <w:lang w:val="es-ES"/>
        </w:rPr>
        <w:t>Imagen sobre Disco Duro de Recambio</w:t>
      </w:r>
      <w:r w:rsidR="00264D1D" w:rsidRPr="00AF04B2">
        <w:rPr>
          <w:b/>
          <w:color w:val="FF6600"/>
          <w:lang w:val="es-ES"/>
        </w:rPr>
        <w:t>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293221" w:rsidRPr="00231042" w14:paraId="50C60CE7" w14:textId="77777777" w:rsidTr="00293221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874831" w14:textId="77777777" w:rsidR="00293221" w:rsidRPr="00231042" w:rsidRDefault="00293221" w:rsidP="005550C7">
            <w:pPr>
              <w:spacing w:before="40" w:after="40"/>
              <w:jc w:val="center"/>
            </w:pPr>
            <w:r w:rsidRPr="00231042">
              <w:t>Control de Robot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E96999" w14:textId="77777777" w:rsidR="00293221" w:rsidRPr="00231042" w:rsidRDefault="00293221" w:rsidP="005550C7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84FEB4" w14:textId="77777777" w:rsidR="00293221" w:rsidRPr="00231042" w:rsidRDefault="00293221" w:rsidP="00293221">
            <w:pPr>
              <w:ind w:left="-70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2C1D5B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6ED6FD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 xml:space="preserve">No </w:t>
            </w:r>
            <w:r w:rsidR="00B96F7A" w:rsidRPr="00231042">
              <w:rPr>
                <w:sz w:val="16"/>
                <w:szCs w:val="14"/>
              </w:rPr>
              <w:t>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3AAB2F" w14:textId="77777777" w:rsidR="00293221" w:rsidRPr="00231042" w:rsidRDefault="00293221" w:rsidP="005550C7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7712A7" w:rsidRPr="00231042" w14:paraId="0D1271BA" w14:textId="77777777" w:rsidTr="009200C5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9EA29" w14:textId="77777777" w:rsidR="007712A7" w:rsidRPr="00231042" w:rsidRDefault="007712A7" w:rsidP="009200C5">
            <w:pPr>
              <w:spacing w:before="40" w:after="40"/>
              <w:jc w:val="center"/>
            </w:pPr>
            <w:r w:rsidRPr="00231042">
              <w:t>HDD</w:t>
            </w:r>
            <w:r w:rsidR="00293221" w:rsidRPr="00231042">
              <w:t xml:space="preserve"> de Recambio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047B" w14:textId="77777777" w:rsidR="007712A7" w:rsidRPr="00AF04B2" w:rsidRDefault="009200C5" w:rsidP="00A41339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 xml:space="preserve">Generación de la </w:t>
            </w:r>
            <w:r w:rsidR="00293221" w:rsidRPr="00AF04B2">
              <w:rPr>
                <w:lang w:val="es-ES"/>
              </w:rPr>
              <w:t>Imagen</w:t>
            </w:r>
          </w:p>
          <w:p w14:paraId="5ABDB780" w14:textId="77777777" w:rsidR="009200C5" w:rsidRPr="00AF04B2" w:rsidRDefault="009200C5" w:rsidP="009200C5">
            <w:pPr>
              <w:spacing w:before="40" w:after="40"/>
              <w:jc w:val="center"/>
              <w:rPr>
                <w:lang w:val="es-ES"/>
              </w:rPr>
            </w:pPr>
            <w:r w:rsidRPr="00AF04B2">
              <w:rPr>
                <w:lang w:val="es-ES"/>
              </w:rPr>
              <w:t>Instalación y Prueba</w:t>
            </w:r>
          </w:p>
          <w:p w14:paraId="3B359B04" w14:textId="77777777" w:rsidR="009200C5" w:rsidRPr="00231042" w:rsidRDefault="009200C5" w:rsidP="009200C5">
            <w:pPr>
              <w:spacing w:before="40" w:after="40"/>
              <w:jc w:val="center"/>
            </w:pPr>
            <w:r w:rsidRPr="00231042">
              <w:t>Etiquetado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C96A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24A39CA2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33BCC460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66253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34B706FC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6C93BCB3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AFFFB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4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72FB422E" w14:textId="77777777" w:rsidR="009200C5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  <w:p w14:paraId="2C26E49C" w14:textId="77777777" w:rsidR="007712A7" w:rsidRPr="00231042" w:rsidRDefault="00054545" w:rsidP="009200C5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5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9200C5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FEEC" w14:textId="77777777" w:rsidR="007712A7" w:rsidRPr="00231042" w:rsidRDefault="00054545" w:rsidP="00A41339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7712A7" w:rsidRPr="00231042">
              <w:instrText xml:space="preserve"> FORMTEXT </w:instrText>
            </w:r>
            <w:r w:rsidRPr="00231042">
              <w:fldChar w:fldCharType="separate"/>
            </w:r>
            <w:r w:rsidR="007712A7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26CA429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2CE29F9F" w14:textId="77777777" w:rsidR="009200C5" w:rsidRPr="00231042" w:rsidRDefault="00054545" w:rsidP="009200C5">
            <w:pPr>
              <w:spacing w:before="40" w:after="40"/>
              <w:ind w:right="-70"/>
              <w:jc w:val="center"/>
            </w:pPr>
            <w:r w:rsidRPr="00231042"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9200C5" w:rsidRPr="00231042">
              <w:instrText xml:space="preserve"> FORMTEXT </w:instrText>
            </w:r>
            <w:r w:rsidRPr="00231042">
              <w:fldChar w:fldCharType="separate"/>
            </w:r>
            <w:r w:rsidR="009200C5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17A1B3AE" w14:textId="77777777" w:rsidR="00A658C8" w:rsidRPr="00231042" w:rsidRDefault="00A658C8" w:rsidP="00B96F7A">
      <w:pPr>
        <w:spacing w:before="40" w:after="40"/>
        <w:rPr>
          <w:b/>
          <w:color w:val="FF6600"/>
        </w:rPr>
      </w:pPr>
    </w:p>
    <w:p w14:paraId="3176DC26" w14:textId="77777777" w:rsidR="00B96F7A" w:rsidRPr="00231042" w:rsidRDefault="00B96F7A" w:rsidP="00B96F7A">
      <w:pPr>
        <w:spacing w:before="40" w:after="40"/>
        <w:rPr>
          <w:b/>
          <w:color w:val="FF6600"/>
        </w:rPr>
      </w:pPr>
      <w:r w:rsidRPr="00231042">
        <w:rPr>
          <w:b/>
          <w:color w:val="FF6600"/>
        </w:rPr>
        <w:t>Medición de Holguras:</w:t>
      </w:r>
    </w:p>
    <w:tbl>
      <w:tblPr>
        <w:tblW w:w="107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552"/>
        <w:gridCol w:w="709"/>
        <w:gridCol w:w="709"/>
        <w:gridCol w:w="708"/>
        <w:gridCol w:w="3745"/>
      </w:tblGrid>
      <w:tr w:rsidR="00B96F7A" w:rsidRPr="00231042" w14:paraId="34460B48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E871A6" w14:textId="77777777" w:rsidR="00B96F7A" w:rsidRPr="00231042" w:rsidRDefault="00B96F7A" w:rsidP="006F7140">
            <w:pPr>
              <w:jc w:val="center"/>
            </w:pPr>
            <w:r w:rsidRPr="00231042">
              <w:t>Mecánica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5CD0F5" w14:textId="77777777" w:rsidR="00B96F7A" w:rsidRPr="00231042" w:rsidRDefault="00B96F7A" w:rsidP="006F7140">
            <w:pPr>
              <w:jc w:val="center"/>
            </w:pPr>
            <w:r w:rsidRPr="00231042">
              <w:t>Actividad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C9372B" w14:textId="77777777" w:rsidR="00B96F7A" w:rsidRPr="00231042" w:rsidRDefault="00B96F7A" w:rsidP="006F7140">
            <w:pPr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Hecho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5669AD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20F1C1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left="-71" w:right="-70"/>
              <w:jc w:val="center"/>
              <w:rPr>
                <w:sz w:val="16"/>
                <w:szCs w:val="14"/>
              </w:rPr>
            </w:pPr>
            <w:r w:rsidRPr="00231042">
              <w:rPr>
                <w:sz w:val="16"/>
                <w:szCs w:val="14"/>
              </w:rPr>
              <w:t>No procede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E76622" w14:textId="77777777" w:rsidR="00B96F7A" w:rsidRPr="00231042" w:rsidRDefault="00B96F7A" w:rsidP="006F7140">
            <w:pPr>
              <w:pStyle w:val="Header"/>
              <w:tabs>
                <w:tab w:val="clear" w:pos="4536"/>
                <w:tab w:val="clear" w:pos="9072"/>
              </w:tabs>
              <w:ind w:right="-70"/>
              <w:jc w:val="center"/>
            </w:pPr>
            <w:r w:rsidRPr="00231042">
              <w:t>Comentarios / Resultados / Nº Artículo</w:t>
            </w:r>
          </w:p>
        </w:tc>
      </w:tr>
      <w:tr w:rsidR="00B96F7A" w:rsidRPr="00231042" w14:paraId="1AEE3769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9654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182A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2E2A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D903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1366A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14418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bookmarkStart w:id="68" w:name="Text125"/>
            <w:r w:rsidRPr="00231042">
              <w:rPr>
                <w:u w:val="single"/>
              </w:rPr>
              <w:fldChar w:fldCharType="begin">
                <w:ffData>
                  <w:name w:val="Text125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bookmarkEnd w:id="68"/>
            <w:r w:rsidR="00B96F7A" w:rsidRPr="00231042">
              <w:t>min. angulares</w:t>
            </w:r>
          </w:p>
        </w:tc>
      </w:tr>
      <w:tr w:rsidR="00B96F7A" w:rsidRPr="00231042" w14:paraId="43491657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74A9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561B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C141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83E0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0EF4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473B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E592B28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AEB09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9389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AB6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CCC9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F86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EBE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3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31D69F71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76D9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2A18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843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9709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018AC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679C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2A297762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8EBD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B697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6EB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FEC2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E37DB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1D587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  <w:tr w:rsidR="00B96F7A" w:rsidRPr="00231042" w14:paraId="1AF11969" w14:textId="77777777" w:rsidTr="006F7140">
        <w:trPr>
          <w:cantSplit/>
          <w:trHeight w:val="284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AE31" w14:textId="77777777" w:rsidR="00B96F7A" w:rsidRPr="00231042" w:rsidRDefault="00B96F7A" w:rsidP="006F7140">
            <w:pPr>
              <w:spacing w:before="40" w:after="40"/>
              <w:jc w:val="center"/>
            </w:pPr>
            <w:r w:rsidRPr="00231042">
              <w:t>Eje 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3B23" w14:textId="77777777" w:rsidR="00B96F7A" w:rsidRPr="00231042" w:rsidRDefault="00B96F7A" w:rsidP="006F7140">
            <w:pPr>
              <w:jc w:val="center"/>
            </w:pPr>
            <w:r w:rsidRPr="00231042">
              <w:t>Medición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5D13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C4D97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9495D" w14:textId="77777777" w:rsidR="00B96F7A" w:rsidRPr="00231042" w:rsidRDefault="00054545" w:rsidP="006F7140">
            <w:pPr>
              <w:spacing w:before="40" w:after="40"/>
              <w:jc w:val="center"/>
            </w:pPr>
            <w:r w:rsidRPr="00231042">
              <w:fldChar w:fldCharType="begin">
                <w:ffData>
                  <w:name w:val="Kontrollkästchen13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B96F7A" w:rsidRPr="00231042">
              <w:instrText xml:space="preserve"> FORMCHECKBOX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2E67" w14:textId="77777777" w:rsidR="00B96F7A" w:rsidRPr="00231042" w:rsidRDefault="00054545" w:rsidP="006B7F53">
            <w:pPr>
              <w:spacing w:before="40" w:after="40"/>
              <w:jc w:val="center"/>
            </w:pPr>
            <w:r w:rsidRPr="00231042">
              <w:rPr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r w:rsidR="00B96F7A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B96F7A" w:rsidRPr="00231042">
              <w:rPr>
                <w:rFonts w:ascii="Cambria Math" w:hAnsi="Cambria Math" w:cs="Cambria Math"/>
                <w:noProof/>
                <w:u w:val="single"/>
              </w:rPr>
              <w:t>     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mm = </w:t>
            </w:r>
            <w:r w:rsidRPr="00231042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Valor Máximo 6"/>
                  <w:textInput/>
                </w:ffData>
              </w:fldChar>
            </w:r>
            <w:r w:rsidR="006B7F53" w:rsidRPr="00231042">
              <w:rPr>
                <w:u w:val="single"/>
              </w:rPr>
              <w:instrText xml:space="preserve"> FORMTEXT </w:instrText>
            </w:r>
            <w:r w:rsidRPr="00231042">
              <w:rPr>
                <w:u w:val="single"/>
              </w:rPr>
            </w:r>
            <w:r w:rsidRPr="00231042">
              <w:rPr>
                <w:u w:val="single"/>
              </w:rPr>
              <w:fldChar w:fldCharType="separate"/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="006B7F53" w:rsidRPr="00231042">
              <w:rPr>
                <w:noProof/>
                <w:u w:val="single"/>
              </w:rPr>
              <w:t> </w:t>
            </w:r>
            <w:r w:rsidRPr="00231042">
              <w:rPr>
                <w:u w:val="single"/>
              </w:rPr>
              <w:fldChar w:fldCharType="end"/>
            </w:r>
            <w:r w:rsidR="00B96F7A" w:rsidRPr="00231042">
              <w:t xml:space="preserve"> min. angulares</w:t>
            </w:r>
          </w:p>
        </w:tc>
      </w:tr>
    </w:tbl>
    <w:p w14:paraId="2E68A298" w14:textId="77777777" w:rsidR="007712A7" w:rsidRPr="00231042" w:rsidRDefault="007712A7" w:rsidP="00A41339">
      <w:pPr>
        <w:spacing w:before="40" w:after="40"/>
      </w:pPr>
    </w:p>
    <w:tbl>
      <w:tblPr>
        <w:tblW w:w="108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7712A7" w:rsidRPr="00231042" w14:paraId="4B7484FB" w14:textId="77777777" w:rsidTr="00B6424B">
        <w:trPr>
          <w:cantSplit/>
          <w:trHeight w:val="284"/>
        </w:trPr>
        <w:tc>
          <w:tcPr>
            <w:tcW w:w="10843" w:type="dxa"/>
            <w:tcBorders>
              <w:bottom w:val="single" w:sz="4" w:space="0" w:color="auto"/>
            </w:tcBorders>
            <w:vAlign w:val="center"/>
          </w:tcPr>
          <w:p w14:paraId="7F3265B3" w14:textId="77777777" w:rsidR="007712A7" w:rsidRPr="00231042" w:rsidRDefault="00293221" w:rsidP="004F559C">
            <w:pPr>
              <w:spacing w:before="40" w:after="40"/>
              <w:ind w:right="-70"/>
              <w:rPr>
                <w:b/>
                <w:color w:val="FF6600"/>
              </w:rPr>
            </w:pPr>
            <w:r w:rsidRPr="00231042">
              <w:rPr>
                <w:b/>
                <w:color w:val="FF6600"/>
              </w:rPr>
              <w:t>Not</w:t>
            </w:r>
            <w:r w:rsidR="005210DB" w:rsidRPr="00231042">
              <w:rPr>
                <w:b/>
                <w:color w:val="FF6600"/>
              </w:rPr>
              <w:t>a</w:t>
            </w:r>
            <w:r w:rsidRPr="00231042">
              <w:rPr>
                <w:b/>
                <w:color w:val="FF6600"/>
              </w:rPr>
              <w:t>s / Recomendac</w:t>
            </w:r>
            <w:r w:rsidR="007712A7" w:rsidRPr="00231042">
              <w:rPr>
                <w:b/>
                <w:color w:val="FF6600"/>
              </w:rPr>
              <w:t>ion</w:t>
            </w:r>
            <w:r w:rsidRPr="00231042">
              <w:rPr>
                <w:b/>
                <w:color w:val="FF6600"/>
              </w:rPr>
              <w:t>e</w:t>
            </w:r>
            <w:r w:rsidR="007712A7" w:rsidRPr="00231042">
              <w:rPr>
                <w:b/>
                <w:color w:val="FF6600"/>
              </w:rPr>
              <w:t>s</w:t>
            </w:r>
            <w:r w:rsidR="004F559C">
              <w:rPr>
                <w:b/>
                <w:color w:val="FF6600"/>
              </w:rPr>
              <w:t>:</w:t>
            </w:r>
          </w:p>
        </w:tc>
      </w:tr>
      <w:tr w:rsidR="007712A7" w:rsidRPr="00231042" w14:paraId="1CBE88E9" w14:textId="77777777" w:rsidTr="00A658C8">
        <w:trPr>
          <w:cantSplit/>
          <w:trHeight w:val="3312"/>
        </w:trPr>
        <w:tc>
          <w:tcPr>
            <w:tcW w:w="10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E5BE3" w14:textId="77777777" w:rsidR="007712A7" w:rsidRPr="00231042" w:rsidRDefault="007712A7" w:rsidP="00A41339">
            <w:pPr>
              <w:spacing w:before="40" w:after="40"/>
              <w:ind w:right="-70"/>
            </w:pPr>
          </w:p>
          <w:p w14:paraId="37B7F0FA" w14:textId="11BA9C43" w:rsidR="007712A7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2794F">
              <w:rPr>
                <w:noProof/>
              </w:rPr>
              <w:t> </w:t>
            </w:r>
            <w:r w:rsidR="0032794F">
              <w:rPr>
                <w:noProof/>
              </w:rPr>
              <w:t> </w:t>
            </w:r>
            <w:r w:rsidR="0032794F">
              <w:rPr>
                <w:noProof/>
              </w:rPr>
              <w:t> </w:t>
            </w:r>
            <w:r w:rsidR="0032794F">
              <w:rPr>
                <w:noProof/>
              </w:rPr>
              <w:t> </w:t>
            </w:r>
            <w:r w:rsidR="0032794F">
              <w:rPr>
                <w:noProof/>
              </w:rPr>
              <w:t> </w:t>
            </w:r>
            <w:r w:rsidRPr="00231042">
              <w:fldChar w:fldCharType="end"/>
            </w:r>
          </w:p>
          <w:p w14:paraId="26A474AC" w14:textId="5F57C169" w:rsidR="00353563" w:rsidRPr="00231042" w:rsidRDefault="00054545" w:rsidP="000E0C30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212219">
              <w:rPr>
                <w:noProof/>
              </w:rPr>
              <w:t> </w:t>
            </w:r>
            <w:r w:rsidR="00212219">
              <w:rPr>
                <w:noProof/>
              </w:rPr>
              <w:t> </w:t>
            </w:r>
            <w:r w:rsidR="00212219">
              <w:rPr>
                <w:noProof/>
              </w:rPr>
              <w:t> </w:t>
            </w:r>
            <w:r w:rsidR="00212219">
              <w:rPr>
                <w:noProof/>
              </w:rPr>
              <w:t> </w:t>
            </w:r>
            <w:r w:rsidR="00212219">
              <w:rPr>
                <w:noProof/>
              </w:rPr>
              <w:t> </w:t>
            </w:r>
            <w:r w:rsidRPr="00231042">
              <w:fldChar w:fldCharType="end"/>
            </w:r>
          </w:p>
          <w:p w14:paraId="0E1CB9C3" w14:textId="59ADF738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9B099C">
              <w:rPr>
                <w:noProof/>
              </w:rPr>
              <w:t> </w:t>
            </w:r>
            <w:r w:rsidR="009B099C">
              <w:rPr>
                <w:noProof/>
              </w:rPr>
              <w:t> </w:t>
            </w:r>
            <w:r w:rsidR="009B099C">
              <w:rPr>
                <w:noProof/>
              </w:rPr>
              <w:t> </w:t>
            </w:r>
            <w:r w:rsidR="009B099C">
              <w:rPr>
                <w:noProof/>
              </w:rPr>
              <w:t> </w:t>
            </w:r>
            <w:r w:rsidR="009B099C">
              <w:rPr>
                <w:noProof/>
              </w:rPr>
              <w:t> </w:t>
            </w:r>
            <w:r w:rsidRPr="00231042">
              <w:fldChar w:fldCharType="end"/>
            </w:r>
          </w:p>
          <w:p w14:paraId="7F0F280E" w14:textId="078D56F5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1F21F8">
              <w:rPr>
                <w:noProof/>
              </w:rPr>
              <w:t> </w:t>
            </w:r>
            <w:r w:rsidR="001F21F8">
              <w:rPr>
                <w:noProof/>
              </w:rPr>
              <w:t> </w:t>
            </w:r>
            <w:r w:rsidR="001F21F8">
              <w:rPr>
                <w:noProof/>
              </w:rPr>
              <w:t> </w:t>
            </w:r>
            <w:r w:rsidR="001F21F8">
              <w:rPr>
                <w:noProof/>
              </w:rPr>
              <w:t> </w:t>
            </w:r>
            <w:r w:rsidR="001F21F8">
              <w:rPr>
                <w:noProof/>
              </w:rPr>
              <w:t> </w:t>
            </w:r>
            <w:r w:rsidRPr="00231042">
              <w:fldChar w:fldCharType="end"/>
            </w:r>
          </w:p>
          <w:p w14:paraId="0380A676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97EBCA1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0E175C6F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3141D03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44DC8E50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5C4C7AD6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  <w:p w14:paraId="7D115388" w14:textId="77777777" w:rsidR="00353563" w:rsidRPr="00231042" w:rsidRDefault="00054545" w:rsidP="00353563">
            <w:pPr>
              <w:spacing w:before="40" w:after="40"/>
              <w:ind w:right="-70"/>
            </w:pPr>
            <w:r w:rsidRPr="00231042"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r w:rsidR="00353563" w:rsidRPr="00231042">
              <w:instrText xml:space="preserve"> FORMTEXT </w:instrText>
            </w:r>
            <w:r w:rsidRPr="00231042">
              <w:fldChar w:fldCharType="separate"/>
            </w:r>
            <w:r w:rsidR="00353563" w:rsidRPr="00231042">
              <w:rPr>
                <w:rFonts w:ascii="Cambria Math" w:hAnsi="Cambria Math" w:cs="Cambria Math"/>
                <w:noProof/>
              </w:rPr>
              <w:t>     </w:t>
            </w:r>
            <w:r w:rsidRPr="00231042">
              <w:fldChar w:fldCharType="end"/>
            </w:r>
          </w:p>
        </w:tc>
      </w:tr>
    </w:tbl>
    <w:p w14:paraId="549719E7" w14:textId="77777777" w:rsidR="00264D1D" w:rsidRPr="00231042" w:rsidRDefault="00264D1D" w:rsidP="00A41339">
      <w:pPr>
        <w:spacing w:before="40" w:after="40"/>
      </w:pPr>
    </w:p>
    <w:p w14:paraId="43C982CB" w14:textId="77777777" w:rsidR="00264D1D" w:rsidRPr="00231042" w:rsidRDefault="00264D1D" w:rsidP="00A41339">
      <w:pPr>
        <w:spacing w:before="40" w:after="40"/>
      </w:pPr>
    </w:p>
    <w:tbl>
      <w:tblPr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6"/>
        <w:gridCol w:w="1091"/>
        <w:gridCol w:w="1610"/>
        <w:gridCol w:w="1967"/>
        <w:gridCol w:w="876"/>
        <w:gridCol w:w="2702"/>
      </w:tblGrid>
      <w:tr w:rsidR="007712A7" w:rsidRPr="00231042" w14:paraId="730CFA0C" w14:textId="77777777" w:rsidTr="00724190">
        <w:trPr>
          <w:trHeight w:hRule="exact" w:val="283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B715A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847B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4E06D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2630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5E6CEE97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192A6" w14:textId="77777777" w:rsidR="007712A7" w:rsidRPr="00231042" w:rsidRDefault="007712A7" w:rsidP="00DE42F2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3C08D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E9752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0042D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FC19F6" w:rsidRPr="00231042" w14:paraId="5C9D2BBF" w14:textId="77777777" w:rsidTr="004F559C">
        <w:trPr>
          <w:trHeight w:hRule="exact" w:val="408"/>
        </w:trPr>
        <w:tc>
          <w:tcPr>
            <w:tcW w:w="107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9900"/>
            <w:vAlign w:val="center"/>
          </w:tcPr>
          <w:p w14:paraId="1409F232" w14:textId="6C239237" w:rsidR="00FC19F6" w:rsidRPr="00231042" w:rsidRDefault="00FC19F6" w:rsidP="004F559C">
            <w:pPr>
              <w:tabs>
                <w:tab w:val="left" w:pos="284"/>
              </w:tabs>
              <w:spacing w:before="40" w:after="40"/>
              <w:jc w:val="right"/>
              <w:rPr>
                <w:b/>
                <w:color w:val="FFFFFF"/>
              </w:rPr>
            </w:pPr>
            <w:r w:rsidRPr="00231042">
              <w:rPr>
                <w:b/>
                <w:color w:val="FFFFFF"/>
              </w:rPr>
              <w:t>Fecha Próxima Revisión</w:t>
            </w:r>
            <w:r>
              <w:rPr>
                <w:b/>
                <w:color w:val="FFFFFF"/>
              </w:rPr>
              <w:t>:</w:t>
            </w:r>
            <w:r w:rsidRPr="00231042">
              <w:rPr>
                <w:b/>
                <w:color w:val="FFFFFF"/>
              </w:rPr>
              <w:t xml:space="preserve">                   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nero"/>
                    <w:listEntry w:val="Febrero"/>
                    <w:listEntry w:val="Marzo"/>
                    <w:listEntry w:val="Abril"/>
                    <w:listEntry w:val="Mayo"/>
                    <w:listEntry w:val="Junio"/>
                    <w:listEntry w:val="Julio"/>
                    <w:listEntry w:val="Agosto"/>
                    <w:listEntry w:val="Septiembre"/>
                    <w:listEntry w:val="Octubre"/>
                    <w:listEntry w:val="Noviembre"/>
                    <w:listEntry w:val="Diciembre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415B50">
              <w:rPr>
                <w:b/>
                <w:color w:val="FF0000"/>
                <w:u w:val="single"/>
              </w:rPr>
            </w:r>
            <w:r w:rsidR="00415B50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  <w:r w:rsidRPr="00FC19F6">
              <w:rPr>
                <w:b/>
                <w:color w:val="FF0000"/>
                <w:u w:val="single"/>
              </w:rPr>
              <w:t xml:space="preserve"> </w:t>
            </w:r>
            <w:r w:rsidRPr="00FC19F6">
              <w:rPr>
                <w:b/>
                <w:color w:val="FF0000"/>
                <w:u w:val="single"/>
              </w:rPr>
              <w:fldChar w:fldCharType="begin">
                <w:ffData>
                  <w:name w:val="Dropdown8"/>
                  <w:enabled/>
                  <w:calcOnExit w:val="0"/>
                  <w:ddList>
                    <w:result w:val="12"/>
                    <w:listEntry w:val="           "/>
                    <w:listEntry w:val="2010"/>
                    <w:listEntry w:val="2011"/>
                    <w:listEntry w:val="2012"/>
                    <w:listEntry w:val="2013"/>
                    <w:listEntry w:val="2014"/>
                    <w:listEntry w:val="2015"/>
                    <w:listEntry w:val="2016"/>
                    <w:listEntry w:val="2017"/>
                    <w:listEntry w:val="2018"/>
                    <w:listEntry w:val="2019"/>
                    <w:listEntry w:val="2020"/>
                    <w:listEntry w:val="2021"/>
                    <w:listEntry w:val="2022"/>
                    <w:listEntry w:val="2023"/>
                    <w:listEntry w:val="2024"/>
                    <w:listEntry w:val="2025"/>
                  </w:ddList>
                </w:ffData>
              </w:fldChar>
            </w:r>
            <w:r w:rsidRPr="00FC19F6">
              <w:rPr>
                <w:b/>
                <w:color w:val="FF0000"/>
                <w:u w:val="single"/>
              </w:rPr>
              <w:instrText xml:space="preserve"> FORMDROPDOWN </w:instrText>
            </w:r>
            <w:r w:rsidR="00415B50">
              <w:rPr>
                <w:b/>
                <w:color w:val="FF0000"/>
                <w:u w:val="single"/>
              </w:rPr>
            </w:r>
            <w:r w:rsidR="00415B50">
              <w:rPr>
                <w:b/>
                <w:color w:val="FF0000"/>
                <w:u w:val="single"/>
              </w:rPr>
              <w:fldChar w:fldCharType="separate"/>
            </w:r>
            <w:r w:rsidRPr="00FC19F6">
              <w:rPr>
                <w:b/>
                <w:color w:val="FF0000"/>
                <w:u w:val="single"/>
              </w:rPr>
              <w:fldChar w:fldCharType="end"/>
            </w:r>
          </w:p>
        </w:tc>
      </w:tr>
      <w:tr w:rsidR="007712A7" w:rsidRPr="00231042" w14:paraId="36780C97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43873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6432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A4166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BBC00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06E4CD95" w14:textId="77777777" w:rsidTr="00D46825">
        <w:trPr>
          <w:trHeight w:hRule="exact" w:val="408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7C65C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19888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55C78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930E1" w14:textId="77777777" w:rsidR="007712A7" w:rsidRPr="00231042" w:rsidRDefault="007712A7" w:rsidP="00A41339">
            <w:pPr>
              <w:tabs>
                <w:tab w:val="left" w:pos="255"/>
              </w:tabs>
              <w:spacing w:before="40" w:after="40"/>
              <w:ind w:right="-70"/>
            </w:pPr>
          </w:p>
        </w:tc>
      </w:tr>
      <w:tr w:rsidR="007712A7" w:rsidRPr="00231042" w14:paraId="4DEB79B1" w14:textId="77777777" w:rsidTr="00724190">
        <w:trPr>
          <w:trHeight w:hRule="exact" w:val="340"/>
        </w:trPr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F7631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5FDF4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8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C76C6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70"/>
              <w:rPr>
                <w:sz w:val="18"/>
                <w:szCs w:val="18"/>
              </w:rPr>
            </w:pPr>
          </w:p>
        </w:tc>
        <w:tc>
          <w:tcPr>
            <w:tcW w:w="27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54A98" w14:textId="77777777" w:rsidR="007712A7" w:rsidRPr="00231042" w:rsidRDefault="007712A7" w:rsidP="005210DB">
            <w:pPr>
              <w:tabs>
                <w:tab w:val="left" w:pos="255"/>
              </w:tabs>
              <w:spacing w:before="40" w:after="40"/>
              <w:ind w:right="-211"/>
              <w:rPr>
                <w:sz w:val="18"/>
                <w:szCs w:val="18"/>
              </w:rPr>
            </w:pPr>
          </w:p>
        </w:tc>
      </w:tr>
      <w:tr w:rsidR="007712A7" w:rsidRPr="00231042" w14:paraId="1E4FD252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85"/>
        </w:trPr>
        <w:tc>
          <w:tcPr>
            <w:tcW w:w="10732" w:type="dxa"/>
            <w:gridSpan w:val="6"/>
          </w:tcPr>
          <w:p w14:paraId="5DA85849" w14:textId="77777777" w:rsidR="007712A7" w:rsidRPr="00231042" w:rsidRDefault="007712A7" w:rsidP="00A41339">
            <w:pPr>
              <w:spacing w:before="40" w:after="40"/>
              <w:ind w:right="-70"/>
            </w:pPr>
          </w:p>
        </w:tc>
      </w:tr>
      <w:tr w:rsidR="007712A7" w:rsidRPr="00231042" w14:paraId="5CDDF970" w14:textId="77777777" w:rsidTr="00D468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1250"/>
        </w:trPr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598B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Fecha</w:t>
            </w:r>
            <w:r w:rsidR="007712A7" w:rsidRPr="00231042">
              <w:t xml:space="preserve">: </w:t>
            </w:r>
          </w:p>
          <w:p w14:paraId="142C2DD3" w14:textId="77777777" w:rsidR="00A52269" w:rsidRPr="00231042" w:rsidRDefault="00A52269" w:rsidP="00F00A6B">
            <w:pPr>
              <w:spacing w:before="40" w:after="40"/>
              <w:ind w:right="-70"/>
            </w:pPr>
          </w:p>
          <w:p w14:paraId="7DE6A2BC" w14:textId="241A2CDE" w:rsidR="007712A7" w:rsidRPr="00231042" w:rsidRDefault="00AF04B2" w:rsidP="00A52269">
            <w:pPr>
              <w:spacing w:before="40" w:after="40"/>
              <w:ind w:right="-70" w:firstLine="284"/>
            </w:pPr>
            <w:r w:rsidRPr="00231042"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r w:rsidRPr="00231042">
              <w:instrText xml:space="preserve"> FORMTEXT </w:instrText>
            </w:r>
            <w:r w:rsidRPr="00231042">
              <w:fldChar w:fldCharType="separate"/>
            </w:r>
            <w:r w:rsidR="00CA36D7">
              <w:rPr>
                <w:noProof/>
              </w:rPr>
              <w:t>15/01/2020</w:t>
            </w:r>
            <w:r w:rsidRPr="00231042">
              <w:fldChar w:fldCharType="end"/>
            </w:r>
            <w:r w:rsidR="00054545" w:rsidRPr="00231042">
              <w:fldChar w:fldCharType="begin"/>
            </w:r>
            <w:r w:rsidR="007712A7" w:rsidRPr="00231042">
              <w:instrText xml:space="preserve"> FORMTEXT </w:instrText>
            </w:r>
            <w:r w:rsidR="00415B50">
              <w:fldChar w:fldCharType="separate"/>
            </w:r>
            <w:r w:rsidR="00054545" w:rsidRPr="00231042">
              <w:fldChar w:fldCharType="end"/>
            </w:r>
          </w:p>
        </w:tc>
        <w:tc>
          <w:tcPr>
            <w:tcW w:w="3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F126" w14:textId="77777777" w:rsidR="00F00A6B" w:rsidRPr="00231042" w:rsidRDefault="005210DB" w:rsidP="00F00A6B">
            <w:pPr>
              <w:spacing w:before="40" w:after="40"/>
              <w:ind w:right="-70"/>
            </w:pPr>
            <w:r w:rsidRPr="00231042">
              <w:t>Nombre</w:t>
            </w:r>
            <w:r w:rsidR="007712A7" w:rsidRPr="00231042">
              <w:t>:</w:t>
            </w:r>
          </w:p>
          <w:p w14:paraId="1018F32F" w14:textId="77777777" w:rsidR="00F00A6B" w:rsidRPr="00231042" w:rsidRDefault="00F00A6B" w:rsidP="00F00A6B">
            <w:pPr>
              <w:spacing w:before="40" w:after="40"/>
              <w:ind w:right="-70"/>
              <w:rPr>
                <w:sz w:val="16"/>
                <w:szCs w:val="16"/>
              </w:rPr>
            </w:pPr>
          </w:p>
          <w:bookmarkStart w:id="69" w:name="Texto1"/>
          <w:p w14:paraId="28360447" w14:textId="4DC833D9" w:rsidR="007712A7" w:rsidRPr="00231042" w:rsidRDefault="00054545" w:rsidP="00A52269">
            <w:pPr>
              <w:spacing w:before="40" w:after="40"/>
              <w:ind w:right="-70" w:firstLine="1101"/>
            </w:pPr>
            <w:r w:rsidRPr="00231042"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A52269" w:rsidRPr="00231042">
              <w:instrText xml:space="preserve"> FORMTEXT </w:instrText>
            </w:r>
            <w:r w:rsidRPr="00231042">
              <w:fldChar w:fldCharType="separate"/>
            </w:r>
            <w:r w:rsidR="00985120">
              <w:rPr>
                <w:noProof/>
              </w:rPr>
              <w:t>Alexander Kalis</w:t>
            </w:r>
            <w:r w:rsidR="00985120" w:rsidRPr="00985120">
              <w:rPr>
                <w:noProof/>
              </w:rPr>
              <w:t xml:space="preserve"> </w:t>
            </w:r>
            <w:r w:rsidRPr="00231042">
              <w:fldChar w:fldCharType="end"/>
            </w:r>
            <w:bookmarkEnd w:id="69"/>
            <w:r w:rsidRPr="00231042">
              <w:fldChar w:fldCharType="begin"/>
            </w:r>
            <w:r w:rsidR="007712A7" w:rsidRPr="00231042">
              <w:instrText xml:space="preserve"> FORMTEXT </w:instrText>
            </w:r>
            <w:r w:rsidR="00415B50">
              <w:fldChar w:fldCharType="separate"/>
            </w:r>
            <w:r w:rsidRPr="00231042">
              <w:fldChar w:fldCharType="end"/>
            </w:r>
          </w:p>
        </w:tc>
        <w:tc>
          <w:tcPr>
            <w:tcW w:w="3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EE618" w14:textId="77777777" w:rsidR="007712A7" w:rsidRPr="00231042" w:rsidRDefault="00985120" w:rsidP="00F00A6B">
            <w:pPr>
              <w:spacing w:before="40" w:after="40"/>
              <w:ind w:right="-7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01C4489" wp14:editId="077E3322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71755</wp:posOffset>
                  </wp:positionV>
                  <wp:extent cx="1476375" cy="666750"/>
                  <wp:effectExtent l="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210DB" w:rsidRPr="00231042">
              <w:t>Firma</w:t>
            </w:r>
            <w:r w:rsidR="007712A7" w:rsidRPr="00231042">
              <w:t xml:space="preserve">: </w:t>
            </w:r>
          </w:p>
        </w:tc>
      </w:tr>
    </w:tbl>
    <w:p w14:paraId="4AB72BE8" w14:textId="77777777" w:rsidR="004F4BA8" w:rsidRPr="00231042" w:rsidRDefault="004F4BA8" w:rsidP="004F4BA8">
      <w:r w:rsidRPr="00231042">
        <w:tab/>
      </w:r>
      <w:r w:rsidRPr="00231042">
        <w:tab/>
      </w:r>
      <w:r w:rsidRPr="00231042">
        <w:tab/>
      </w:r>
      <w:r w:rsidRPr="00231042">
        <w:tab/>
      </w:r>
      <w:r w:rsidRPr="00231042">
        <w:tab/>
      </w:r>
    </w:p>
    <w:sectPr w:rsidR="004F4BA8" w:rsidRPr="00231042" w:rsidSect="007712A7">
      <w:headerReference w:type="default" r:id="rId9"/>
      <w:footerReference w:type="even" r:id="rId10"/>
      <w:footerReference w:type="default" r:id="rId11"/>
      <w:pgSz w:w="11907" w:h="16840" w:code="9"/>
      <w:pgMar w:top="737" w:right="567" w:bottom="454" w:left="907" w:header="454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7D5DF" w14:textId="77777777" w:rsidR="00415B50" w:rsidRDefault="00415B50">
      <w:r>
        <w:separator/>
      </w:r>
    </w:p>
  </w:endnote>
  <w:endnote w:type="continuationSeparator" w:id="0">
    <w:p w14:paraId="5372EF5D" w14:textId="77777777" w:rsidR="00415B50" w:rsidRDefault="00415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9143CC" w14:textId="77777777" w:rsidR="00AF04B2" w:rsidRDefault="00AF04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E2A5BA" w14:textId="77777777" w:rsidR="00AF04B2" w:rsidRDefault="00AF04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0"/>
      <w:gridCol w:w="2884"/>
      <w:gridCol w:w="2686"/>
      <w:gridCol w:w="708"/>
      <w:gridCol w:w="709"/>
      <w:gridCol w:w="1985"/>
    </w:tblGrid>
    <w:tr w:rsidR="00AF04B2" w14:paraId="1165A24D" w14:textId="77777777">
      <w:trPr>
        <w:cantSplit/>
        <w:trHeight w:val="175"/>
      </w:trPr>
      <w:tc>
        <w:tcPr>
          <w:tcW w:w="1730" w:type="dxa"/>
          <w:vAlign w:val="center"/>
        </w:tcPr>
        <w:p w14:paraId="63D4B34E" w14:textId="77777777" w:rsidR="00AF04B2" w:rsidRDefault="00AF04B2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Plantilla creada por/el</w:t>
          </w:r>
        </w:p>
      </w:tc>
      <w:tc>
        <w:tcPr>
          <w:tcW w:w="2884" w:type="dxa"/>
          <w:vAlign w:val="center"/>
        </w:tcPr>
        <w:p w14:paraId="71EFB344" w14:textId="77777777" w:rsidR="00AF04B2" w:rsidRPr="00C5221F" w:rsidRDefault="00AF04B2" w:rsidP="007712A7">
          <w:pPr>
            <w:pStyle w:val="Footer"/>
            <w:rPr>
              <w:sz w:val="14"/>
              <w:lang w:val="en-GB"/>
            </w:rPr>
          </w:pPr>
          <w:r>
            <w:rPr>
              <w:sz w:val="14"/>
              <w:lang w:val="en-GB"/>
            </w:rPr>
            <w:t>Comprobado por/el</w:t>
          </w:r>
        </w:p>
      </w:tc>
      <w:tc>
        <w:tcPr>
          <w:tcW w:w="2686" w:type="dxa"/>
          <w:vAlign w:val="center"/>
        </w:tcPr>
        <w:p w14:paraId="13BD222E" w14:textId="77777777" w:rsidR="00AF04B2" w:rsidRDefault="00AF04B2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>
            <w:rPr>
              <w:sz w:val="14"/>
            </w:rPr>
            <w:t>Liberado por/el</w:t>
          </w:r>
        </w:p>
      </w:tc>
      <w:tc>
        <w:tcPr>
          <w:tcW w:w="708" w:type="dxa"/>
          <w:vAlign w:val="center"/>
        </w:tcPr>
        <w:p w14:paraId="59D4F688" w14:textId="77777777" w:rsidR="00AF04B2" w:rsidRPr="00694E9E" w:rsidRDefault="00AF04B2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Versión</w:t>
          </w:r>
        </w:p>
      </w:tc>
      <w:tc>
        <w:tcPr>
          <w:tcW w:w="709" w:type="dxa"/>
          <w:vAlign w:val="center"/>
        </w:tcPr>
        <w:p w14:paraId="5A02A59B" w14:textId="77777777" w:rsidR="00AF04B2" w:rsidRPr="00694E9E" w:rsidRDefault="00AF04B2" w:rsidP="00E31441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Página</w:t>
          </w:r>
        </w:p>
      </w:tc>
      <w:tc>
        <w:tcPr>
          <w:tcW w:w="1985" w:type="dxa"/>
          <w:vAlign w:val="center"/>
        </w:tcPr>
        <w:p w14:paraId="32982239" w14:textId="77777777" w:rsidR="00AF04B2" w:rsidRPr="00694E9E" w:rsidRDefault="00AF04B2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</w:rPr>
          </w:pPr>
        </w:p>
      </w:tc>
    </w:tr>
    <w:tr w:rsidR="00AF04B2" w:rsidRPr="00841342" w14:paraId="37CAF305" w14:textId="77777777">
      <w:trPr>
        <w:cantSplit/>
        <w:trHeight w:val="349"/>
      </w:trPr>
      <w:tc>
        <w:tcPr>
          <w:tcW w:w="1730" w:type="dxa"/>
          <w:vAlign w:val="center"/>
        </w:tcPr>
        <w:p w14:paraId="0310234B" w14:textId="77777777" w:rsidR="00AF04B2" w:rsidRPr="00841342" w:rsidRDefault="00AF04B2" w:rsidP="00B96F7A">
          <w:pPr>
            <w:pStyle w:val="Footer"/>
            <w:tabs>
              <w:tab w:val="clear" w:pos="4536"/>
              <w:tab w:val="clear" w:pos="9072"/>
            </w:tabs>
            <w:rPr>
              <w:sz w:val="16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27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04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2</w:t>
          </w:r>
        </w:p>
      </w:tc>
      <w:tc>
        <w:tcPr>
          <w:tcW w:w="2884" w:type="dxa"/>
          <w:vAlign w:val="center"/>
        </w:tcPr>
        <w:p w14:paraId="1D269405" w14:textId="77777777" w:rsidR="00AF04B2" w:rsidRPr="0049723A" w:rsidRDefault="00AF04B2" w:rsidP="00075653">
          <w:pPr>
            <w:pStyle w:val="Footer"/>
            <w:tabs>
              <w:tab w:val="clear" w:pos="4536"/>
              <w:tab w:val="clear" w:pos="9072"/>
            </w:tabs>
            <w:rPr>
              <w:sz w:val="14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 w:rsidRPr="0049723A">
            <w:rPr>
              <w:sz w:val="14"/>
            </w:rPr>
            <w:t xml:space="preserve"> /</w:t>
          </w:r>
          <w:r>
            <w:rPr>
              <w:sz w:val="14"/>
            </w:rPr>
            <w:t xml:space="preserve"> 25</w:t>
          </w:r>
          <w:r w:rsidRPr="0049723A">
            <w:rPr>
              <w:sz w:val="14"/>
            </w:rPr>
            <w:t>.0</w:t>
          </w:r>
          <w:r>
            <w:rPr>
              <w:sz w:val="14"/>
            </w:rPr>
            <w:t>2</w:t>
          </w:r>
          <w:r w:rsidRPr="0049723A">
            <w:rPr>
              <w:sz w:val="14"/>
            </w:rPr>
            <w:t>.201</w:t>
          </w:r>
          <w:r>
            <w:rPr>
              <w:sz w:val="14"/>
            </w:rPr>
            <w:t>4</w:t>
          </w:r>
        </w:p>
      </w:tc>
      <w:tc>
        <w:tcPr>
          <w:tcW w:w="2686" w:type="dxa"/>
          <w:vAlign w:val="center"/>
        </w:tcPr>
        <w:p w14:paraId="6C0937E4" w14:textId="77777777" w:rsidR="00AF04B2" w:rsidRPr="00841342" w:rsidRDefault="00AF04B2" w:rsidP="008B6B0D">
          <w:pPr>
            <w:pStyle w:val="Footer"/>
            <w:tabs>
              <w:tab w:val="clear" w:pos="4536"/>
              <w:tab w:val="clear" w:pos="9072"/>
            </w:tabs>
            <w:rPr>
              <w:sz w:val="14"/>
              <w:lang w:val="en-GB"/>
            </w:rPr>
          </w:pPr>
          <w:r w:rsidRPr="005550C7">
            <w:rPr>
              <w:b/>
              <w:color w:val="E36C0A"/>
              <w:sz w:val="14"/>
              <w:lang w:val="en-GB"/>
            </w:rPr>
            <w:t>KUKA</w:t>
          </w:r>
          <w:r>
            <w:rPr>
              <w:sz w:val="14"/>
              <w:lang w:val="en-GB"/>
            </w:rPr>
            <w:t xml:space="preserve"> / 25</w:t>
          </w:r>
          <w:r w:rsidRPr="00841342">
            <w:rPr>
              <w:sz w:val="14"/>
              <w:lang w:val="en-GB"/>
            </w:rPr>
            <w:t>.</w:t>
          </w:r>
          <w:r>
            <w:rPr>
              <w:sz w:val="14"/>
              <w:lang w:val="en-GB"/>
            </w:rPr>
            <w:t>02</w:t>
          </w:r>
          <w:r w:rsidRPr="00841342">
            <w:rPr>
              <w:sz w:val="14"/>
              <w:lang w:val="en-GB"/>
            </w:rPr>
            <w:t>.201</w:t>
          </w:r>
          <w:r>
            <w:rPr>
              <w:sz w:val="14"/>
              <w:lang w:val="en-GB"/>
            </w:rPr>
            <w:t>4</w:t>
          </w:r>
        </w:p>
      </w:tc>
      <w:tc>
        <w:tcPr>
          <w:tcW w:w="708" w:type="dxa"/>
          <w:vAlign w:val="center"/>
        </w:tcPr>
        <w:p w14:paraId="38B21FE3" w14:textId="77777777" w:rsidR="00AF04B2" w:rsidRPr="00841342" w:rsidRDefault="00AF04B2" w:rsidP="00775868">
          <w:pPr>
            <w:pStyle w:val="Footer"/>
            <w:tabs>
              <w:tab w:val="clear" w:pos="4536"/>
              <w:tab w:val="clear" w:pos="9072"/>
            </w:tabs>
            <w:jc w:val="center"/>
            <w:rPr>
              <w:b/>
              <w:sz w:val="14"/>
              <w:szCs w:val="14"/>
              <w:lang w:val="en-GB"/>
            </w:rPr>
          </w:pPr>
          <w:r>
            <w:rPr>
              <w:b/>
              <w:sz w:val="14"/>
              <w:szCs w:val="14"/>
              <w:lang w:val="en-GB"/>
            </w:rPr>
            <w:t>3.0</w:t>
          </w:r>
        </w:p>
      </w:tc>
      <w:tc>
        <w:tcPr>
          <w:tcW w:w="709" w:type="dxa"/>
          <w:vAlign w:val="center"/>
        </w:tcPr>
        <w:p w14:paraId="247E1D42" w14:textId="77777777" w:rsidR="00AF04B2" w:rsidRPr="00841342" w:rsidRDefault="00AF04B2" w:rsidP="00E31441">
          <w:pPr>
            <w:pStyle w:val="Footer"/>
            <w:tabs>
              <w:tab w:val="clear" w:pos="4536"/>
              <w:tab w:val="clear" w:pos="9072"/>
            </w:tabs>
            <w:jc w:val="center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</w:rPr>
            <w:fldChar w:fldCharType="begin"/>
          </w:r>
          <w:r w:rsidRPr="00841342">
            <w:rPr>
              <w:sz w:val="14"/>
              <w:szCs w:val="14"/>
              <w:lang w:val="en-GB"/>
            </w:rPr>
            <w:instrText xml:space="preserve"> PAGE  \* MERGEFORMAT </w:instrText>
          </w:r>
          <w:r>
            <w:rPr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  <w:lang w:val="en-GB"/>
            </w:rPr>
            <w:t>1</w:t>
          </w:r>
          <w:r>
            <w:rPr>
              <w:sz w:val="14"/>
              <w:szCs w:val="14"/>
            </w:rPr>
            <w:fldChar w:fldCharType="end"/>
          </w:r>
          <w:r>
            <w:rPr>
              <w:sz w:val="14"/>
              <w:szCs w:val="14"/>
              <w:lang w:val="en-GB"/>
            </w:rPr>
            <w:t xml:space="preserve">de </w:t>
          </w:r>
          <w:r>
            <w:rPr>
              <w:noProof/>
              <w:sz w:val="14"/>
              <w:szCs w:val="14"/>
              <w:lang w:val="en-GB"/>
            </w:rPr>
            <w:fldChar w:fldCharType="begin"/>
          </w:r>
          <w:r>
            <w:rPr>
              <w:noProof/>
              <w:sz w:val="14"/>
              <w:szCs w:val="14"/>
              <w:lang w:val="en-GB"/>
            </w:rPr>
            <w:instrText xml:space="preserve"> NUMPAGES  \* MERGEFORMAT </w:instrText>
          </w:r>
          <w:r>
            <w:rPr>
              <w:noProof/>
              <w:sz w:val="14"/>
              <w:szCs w:val="14"/>
              <w:lang w:val="en-GB"/>
            </w:rPr>
            <w:fldChar w:fldCharType="separate"/>
          </w:r>
          <w:r w:rsidRPr="0007213C">
            <w:rPr>
              <w:noProof/>
              <w:sz w:val="14"/>
              <w:szCs w:val="14"/>
              <w:lang w:val="en-GB"/>
            </w:rPr>
            <w:t>4</w:t>
          </w:r>
          <w:r>
            <w:rPr>
              <w:noProof/>
              <w:sz w:val="14"/>
              <w:szCs w:val="14"/>
              <w:lang w:val="en-GB"/>
            </w:rPr>
            <w:fldChar w:fldCharType="end"/>
          </w:r>
        </w:p>
      </w:tc>
      <w:tc>
        <w:tcPr>
          <w:tcW w:w="1985" w:type="dxa"/>
          <w:vAlign w:val="center"/>
        </w:tcPr>
        <w:p w14:paraId="153545FF" w14:textId="77777777" w:rsidR="00AF04B2" w:rsidRPr="00841342" w:rsidRDefault="00AF04B2" w:rsidP="007712A7">
          <w:pPr>
            <w:pStyle w:val="Footer"/>
            <w:tabs>
              <w:tab w:val="clear" w:pos="4536"/>
              <w:tab w:val="clear" w:pos="9072"/>
            </w:tabs>
            <w:rPr>
              <w:sz w:val="14"/>
              <w:szCs w:val="14"/>
              <w:lang w:val="en-GB"/>
            </w:rPr>
          </w:pPr>
          <w:r>
            <w:rPr>
              <w:noProof/>
              <w:sz w:val="14"/>
              <w:szCs w:val="14"/>
              <w:lang w:val="es-ES" w:eastAsia="es-ES"/>
            </w:rPr>
            <w:drawing>
              <wp:inline distT="0" distB="0" distL="0" distR="0" wp14:anchorId="19DD9169" wp14:editId="64201EF1">
                <wp:extent cx="1173480" cy="120650"/>
                <wp:effectExtent l="0" t="0" r="0" b="0"/>
                <wp:docPr id="1" name="Imagen 1" descr="Bild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ild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3480" cy="12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D9E72C" w14:textId="77777777" w:rsidR="00AF04B2" w:rsidRPr="00746F3F" w:rsidRDefault="00AF04B2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050AF" w14:textId="77777777" w:rsidR="00415B50" w:rsidRDefault="00415B50">
      <w:r>
        <w:separator/>
      </w:r>
    </w:p>
  </w:footnote>
  <w:footnote w:type="continuationSeparator" w:id="0">
    <w:p w14:paraId="51DD1C7E" w14:textId="77777777" w:rsidR="00415B50" w:rsidRDefault="00415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155" w:type="dxa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6307"/>
      <w:gridCol w:w="2296"/>
    </w:tblGrid>
    <w:tr w:rsidR="00AF04B2" w:rsidRPr="001926F5" w14:paraId="7C02F475" w14:textId="77777777" w:rsidTr="00346E9A">
      <w:tc>
        <w:tcPr>
          <w:tcW w:w="2552" w:type="dxa"/>
        </w:tcPr>
        <w:p w14:paraId="29F4E474" w14:textId="77777777" w:rsidR="00AF04B2" w:rsidRDefault="00AF04B2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365C0065" wp14:editId="0287EADA">
                <wp:simplePos x="0" y="0"/>
                <wp:positionH relativeFrom="page">
                  <wp:posOffset>44450</wp:posOffset>
                </wp:positionH>
                <wp:positionV relativeFrom="page">
                  <wp:posOffset>-113038</wp:posOffset>
                </wp:positionV>
                <wp:extent cx="1364584" cy="23431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4584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2ECFE99" w14:textId="77777777" w:rsidR="00AF04B2" w:rsidRPr="00AF04B2" w:rsidRDefault="00AF04B2" w:rsidP="00756A27">
          <w:pPr>
            <w:pStyle w:val="Header"/>
            <w:rPr>
              <w:b/>
              <w:sz w:val="18"/>
              <w:szCs w:val="18"/>
              <w:lang w:val="es-ES"/>
            </w:rPr>
          </w:pPr>
          <w:r w:rsidRPr="00AF04B2">
            <w:rPr>
              <w:b/>
              <w:sz w:val="18"/>
              <w:szCs w:val="18"/>
              <w:lang w:val="es-ES"/>
            </w:rPr>
            <w:t>KUKA Robots Ibérica S.A.</w:t>
          </w:r>
        </w:p>
      </w:tc>
      <w:tc>
        <w:tcPr>
          <w:tcW w:w="6307" w:type="dxa"/>
          <w:vAlign w:val="center"/>
        </w:tcPr>
        <w:p w14:paraId="48EFFFDC" w14:textId="0110B6C1" w:rsidR="00AF04B2" w:rsidRPr="00AF04B2" w:rsidRDefault="00AF04B2" w:rsidP="00FB783B">
          <w:pPr>
            <w:pStyle w:val="Header"/>
            <w:ind w:right="-523"/>
            <w:rPr>
              <w:b/>
              <w:sz w:val="24"/>
              <w:szCs w:val="24"/>
              <w:lang w:val="es-ES"/>
            </w:rPr>
          </w:pPr>
          <w:r w:rsidRPr="00AF04B2">
            <w:rPr>
              <w:b/>
              <w:sz w:val="24"/>
              <w:szCs w:val="24"/>
              <w:lang w:val="es-ES"/>
            </w:rPr>
            <w:t xml:space="preserve">Lista de Verificación de Mantenimiento: </w:t>
          </w:r>
          <w:r w:rsidRPr="00AF04B2">
            <w:rPr>
              <w:b/>
              <w:lang w:val="es-ES"/>
            </w:rPr>
            <w:t>IR NºSr.:</w:t>
          </w:r>
          <w:r>
            <w:fldChar w:fldCharType="begin"/>
          </w:r>
          <w:r w:rsidRPr="00AF04B2">
            <w:rPr>
              <w:lang w:val="es-ES"/>
            </w:rPr>
            <w:instrText xml:space="preserve"> =Text77 </w:instrText>
          </w:r>
          <w:r>
            <w:fldChar w:fldCharType="separate"/>
          </w:r>
          <w:r w:rsidR="001926F5">
            <w:rPr>
              <w:noProof/>
              <w:lang w:val="es-ES"/>
            </w:rPr>
            <w:t>958205</w:t>
          </w:r>
          <w:r>
            <w:rPr>
              <w:noProof/>
            </w:rPr>
            <w:fldChar w:fldCharType="end"/>
          </w:r>
        </w:p>
      </w:tc>
      <w:tc>
        <w:tcPr>
          <w:tcW w:w="2296" w:type="dxa"/>
          <w:vAlign w:val="center"/>
        </w:tcPr>
        <w:p w14:paraId="3A377151" w14:textId="77777777" w:rsidR="00AF04B2" w:rsidRPr="00AF04B2" w:rsidRDefault="00AF04B2" w:rsidP="007712A7">
          <w:pPr>
            <w:pStyle w:val="Header"/>
            <w:jc w:val="center"/>
            <w:rPr>
              <w:lang w:val="es-ES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3495D9A" wp14:editId="20989D77">
                <wp:simplePos x="0" y="0"/>
                <wp:positionH relativeFrom="page">
                  <wp:posOffset>655320</wp:posOffset>
                </wp:positionH>
                <wp:positionV relativeFrom="page">
                  <wp:posOffset>-141605</wp:posOffset>
                </wp:positionV>
                <wp:extent cx="390525" cy="39497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8692A03" w14:textId="77777777" w:rsidR="00AF04B2" w:rsidRPr="00AF04B2" w:rsidRDefault="00AF04B2">
    <w:pPr>
      <w:pStyle w:val="Header"/>
      <w:tabs>
        <w:tab w:val="clear" w:pos="4536"/>
        <w:tab w:val="center" w:pos="0"/>
      </w:tabs>
      <w:rPr>
        <w:sz w:val="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493B8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6E23D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BA23E6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B7090B"/>
    <w:multiLevelType w:val="singleLevel"/>
    <w:tmpl w:val="0407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</w:rPr>
    </w:lvl>
  </w:abstractNum>
  <w:abstractNum w:abstractNumId="5" w15:restartNumberingAfterBreak="0">
    <w:nsid w:val="64F96BF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6B032EF"/>
    <w:multiLevelType w:val="singleLevel"/>
    <w:tmpl w:val="AFFE25CE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71AA6351"/>
    <w:multiLevelType w:val="singleLevel"/>
    <w:tmpl w:val="04070001"/>
    <w:lvl w:ilvl="0">
      <w:start w:val="4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13"/>
    <w:rsid w:val="00011CF1"/>
    <w:rsid w:val="00021715"/>
    <w:rsid w:val="00025035"/>
    <w:rsid w:val="00027456"/>
    <w:rsid w:val="00053FDD"/>
    <w:rsid w:val="00054545"/>
    <w:rsid w:val="0007213C"/>
    <w:rsid w:val="00075653"/>
    <w:rsid w:val="000764A1"/>
    <w:rsid w:val="00083AD1"/>
    <w:rsid w:val="00084E05"/>
    <w:rsid w:val="00085D07"/>
    <w:rsid w:val="00086A71"/>
    <w:rsid w:val="0009502C"/>
    <w:rsid w:val="00096B03"/>
    <w:rsid w:val="00096F13"/>
    <w:rsid w:val="000B15D8"/>
    <w:rsid w:val="000B41CE"/>
    <w:rsid w:val="000C0530"/>
    <w:rsid w:val="000D0BDB"/>
    <w:rsid w:val="000D3532"/>
    <w:rsid w:val="000D644A"/>
    <w:rsid w:val="000E0C30"/>
    <w:rsid w:val="000F4ED8"/>
    <w:rsid w:val="00100E4B"/>
    <w:rsid w:val="001035EB"/>
    <w:rsid w:val="001107E7"/>
    <w:rsid w:val="001157B8"/>
    <w:rsid w:val="001160F0"/>
    <w:rsid w:val="00121D3A"/>
    <w:rsid w:val="00131291"/>
    <w:rsid w:val="00137620"/>
    <w:rsid w:val="00137E4C"/>
    <w:rsid w:val="00142D52"/>
    <w:rsid w:val="001553E8"/>
    <w:rsid w:val="00175C7C"/>
    <w:rsid w:val="00180C78"/>
    <w:rsid w:val="001926F5"/>
    <w:rsid w:val="0019543F"/>
    <w:rsid w:val="001A4CEF"/>
    <w:rsid w:val="001B093C"/>
    <w:rsid w:val="001B7366"/>
    <w:rsid w:val="001C1D47"/>
    <w:rsid w:val="001E2FF3"/>
    <w:rsid w:val="001E7745"/>
    <w:rsid w:val="001F21F8"/>
    <w:rsid w:val="0020084A"/>
    <w:rsid w:val="00202C2B"/>
    <w:rsid w:val="002055A4"/>
    <w:rsid w:val="00206CA9"/>
    <w:rsid w:val="00212219"/>
    <w:rsid w:val="002166FC"/>
    <w:rsid w:val="00227E28"/>
    <w:rsid w:val="00231042"/>
    <w:rsid w:val="00231487"/>
    <w:rsid w:val="0024578B"/>
    <w:rsid w:val="00250872"/>
    <w:rsid w:val="00264D1D"/>
    <w:rsid w:val="00292C02"/>
    <w:rsid w:val="00293221"/>
    <w:rsid w:val="0029645F"/>
    <w:rsid w:val="002A7DB1"/>
    <w:rsid w:val="002B0C21"/>
    <w:rsid w:val="002B7544"/>
    <w:rsid w:val="002C396A"/>
    <w:rsid w:val="002C61B0"/>
    <w:rsid w:val="002E57BC"/>
    <w:rsid w:val="002E7D44"/>
    <w:rsid w:val="002F26F9"/>
    <w:rsid w:val="002F2EB1"/>
    <w:rsid w:val="002F6DD6"/>
    <w:rsid w:val="0030030F"/>
    <w:rsid w:val="0030156C"/>
    <w:rsid w:val="00305FAF"/>
    <w:rsid w:val="00307D5A"/>
    <w:rsid w:val="003122F9"/>
    <w:rsid w:val="0032794F"/>
    <w:rsid w:val="00336DD8"/>
    <w:rsid w:val="0034516B"/>
    <w:rsid w:val="00345413"/>
    <w:rsid w:val="00346E9A"/>
    <w:rsid w:val="003471AF"/>
    <w:rsid w:val="0035278C"/>
    <w:rsid w:val="00353563"/>
    <w:rsid w:val="00361CB7"/>
    <w:rsid w:val="0036443F"/>
    <w:rsid w:val="003679A5"/>
    <w:rsid w:val="00371DB6"/>
    <w:rsid w:val="00372165"/>
    <w:rsid w:val="00376406"/>
    <w:rsid w:val="003800FC"/>
    <w:rsid w:val="00391A70"/>
    <w:rsid w:val="003A2A26"/>
    <w:rsid w:val="003A351E"/>
    <w:rsid w:val="003B1171"/>
    <w:rsid w:val="003B155C"/>
    <w:rsid w:val="003C6E46"/>
    <w:rsid w:val="003E5F77"/>
    <w:rsid w:val="003F33D7"/>
    <w:rsid w:val="004044DE"/>
    <w:rsid w:val="00414B01"/>
    <w:rsid w:val="00415B50"/>
    <w:rsid w:val="00423B01"/>
    <w:rsid w:val="00424008"/>
    <w:rsid w:val="004437E2"/>
    <w:rsid w:val="004450B2"/>
    <w:rsid w:val="00452C34"/>
    <w:rsid w:val="00453A44"/>
    <w:rsid w:val="00476366"/>
    <w:rsid w:val="00480941"/>
    <w:rsid w:val="00485F20"/>
    <w:rsid w:val="0049032B"/>
    <w:rsid w:val="00491971"/>
    <w:rsid w:val="0049713F"/>
    <w:rsid w:val="0049723A"/>
    <w:rsid w:val="004A00DB"/>
    <w:rsid w:val="004A2247"/>
    <w:rsid w:val="004A6D70"/>
    <w:rsid w:val="004A7685"/>
    <w:rsid w:val="004B1CA8"/>
    <w:rsid w:val="004B416B"/>
    <w:rsid w:val="004C2CC5"/>
    <w:rsid w:val="004E5EE3"/>
    <w:rsid w:val="004F3015"/>
    <w:rsid w:val="004F4BA8"/>
    <w:rsid w:val="004F559C"/>
    <w:rsid w:val="004F7C43"/>
    <w:rsid w:val="005210DB"/>
    <w:rsid w:val="00527EFF"/>
    <w:rsid w:val="00550446"/>
    <w:rsid w:val="005550C7"/>
    <w:rsid w:val="00565572"/>
    <w:rsid w:val="00566774"/>
    <w:rsid w:val="00585C0E"/>
    <w:rsid w:val="005A1605"/>
    <w:rsid w:val="005A2E60"/>
    <w:rsid w:val="005B0B7B"/>
    <w:rsid w:val="005C2953"/>
    <w:rsid w:val="005D0970"/>
    <w:rsid w:val="005D11F7"/>
    <w:rsid w:val="005D6687"/>
    <w:rsid w:val="005F369B"/>
    <w:rsid w:val="005F6DDC"/>
    <w:rsid w:val="006040A8"/>
    <w:rsid w:val="006142E5"/>
    <w:rsid w:val="006208A9"/>
    <w:rsid w:val="006243FE"/>
    <w:rsid w:val="00633CC8"/>
    <w:rsid w:val="00643D1F"/>
    <w:rsid w:val="00663F19"/>
    <w:rsid w:val="00671928"/>
    <w:rsid w:val="00682371"/>
    <w:rsid w:val="00691B6E"/>
    <w:rsid w:val="006A3010"/>
    <w:rsid w:val="006B5521"/>
    <w:rsid w:val="006B60B7"/>
    <w:rsid w:val="006B7F53"/>
    <w:rsid w:val="006C1088"/>
    <w:rsid w:val="006C680F"/>
    <w:rsid w:val="006D14F4"/>
    <w:rsid w:val="006D2F33"/>
    <w:rsid w:val="006E2052"/>
    <w:rsid w:val="006F6C9C"/>
    <w:rsid w:val="006F7140"/>
    <w:rsid w:val="007029B2"/>
    <w:rsid w:val="00714929"/>
    <w:rsid w:val="00717C99"/>
    <w:rsid w:val="00721433"/>
    <w:rsid w:val="00724190"/>
    <w:rsid w:val="00731FAF"/>
    <w:rsid w:val="00732918"/>
    <w:rsid w:val="00737CCC"/>
    <w:rsid w:val="00746F3F"/>
    <w:rsid w:val="00754DC6"/>
    <w:rsid w:val="00755D3D"/>
    <w:rsid w:val="0075604A"/>
    <w:rsid w:val="00756A27"/>
    <w:rsid w:val="00756EA1"/>
    <w:rsid w:val="007712A7"/>
    <w:rsid w:val="0077514A"/>
    <w:rsid w:val="00775868"/>
    <w:rsid w:val="00777F82"/>
    <w:rsid w:val="00797C44"/>
    <w:rsid w:val="007A2AC5"/>
    <w:rsid w:val="007A3DF7"/>
    <w:rsid w:val="007B0189"/>
    <w:rsid w:val="007B54EC"/>
    <w:rsid w:val="007D212F"/>
    <w:rsid w:val="007E5803"/>
    <w:rsid w:val="007F06F5"/>
    <w:rsid w:val="00801A47"/>
    <w:rsid w:val="00814BDD"/>
    <w:rsid w:val="0081791F"/>
    <w:rsid w:val="00817DCB"/>
    <w:rsid w:val="00825AF6"/>
    <w:rsid w:val="00841342"/>
    <w:rsid w:val="00842860"/>
    <w:rsid w:val="00842F5C"/>
    <w:rsid w:val="008555B5"/>
    <w:rsid w:val="008729B8"/>
    <w:rsid w:val="00880C14"/>
    <w:rsid w:val="008912FB"/>
    <w:rsid w:val="00892A29"/>
    <w:rsid w:val="008957A1"/>
    <w:rsid w:val="008A16E0"/>
    <w:rsid w:val="008A7ABA"/>
    <w:rsid w:val="008B6B0D"/>
    <w:rsid w:val="008C1EF9"/>
    <w:rsid w:val="008D7C78"/>
    <w:rsid w:val="008F4437"/>
    <w:rsid w:val="009015FF"/>
    <w:rsid w:val="0090782A"/>
    <w:rsid w:val="00914D29"/>
    <w:rsid w:val="009200C5"/>
    <w:rsid w:val="00922084"/>
    <w:rsid w:val="00922416"/>
    <w:rsid w:val="00936458"/>
    <w:rsid w:val="00943FC1"/>
    <w:rsid w:val="00946729"/>
    <w:rsid w:val="00953C31"/>
    <w:rsid w:val="00955A4C"/>
    <w:rsid w:val="00956978"/>
    <w:rsid w:val="00957673"/>
    <w:rsid w:val="00962A73"/>
    <w:rsid w:val="009635E7"/>
    <w:rsid w:val="00967856"/>
    <w:rsid w:val="00981C90"/>
    <w:rsid w:val="00983D25"/>
    <w:rsid w:val="00984E59"/>
    <w:rsid w:val="00985120"/>
    <w:rsid w:val="009A2DBB"/>
    <w:rsid w:val="009B099C"/>
    <w:rsid w:val="009B1A7A"/>
    <w:rsid w:val="009D356D"/>
    <w:rsid w:val="009E3BD9"/>
    <w:rsid w:val="009F301E"/>
    <w:rsid w:val="00A10051"/>
    <w:rsid w:val="00A1455B"/>
    <w:rsid w:val="00A37BE4"/>
    <w:rsid w:val="00A41339"/>
    <w:rsid w:val="00A52269"/>
    <w:rsid w:val="00A627F3"/>
    <w:rsid w:val="00A658C8"/>
    <w:rsid w:val="00A7343A"/>
    <w:rsid w:val="00A770B0"/>
    <w:rsid w:val="00A81CB0"/>
    <w:rsid w:val="00A83A3D"/>
    <w:rsid w:val="00A91B40"/>
    <w:rsid w:val="00A94CEE"/>
    <w:rsid w:val="00AA4180"/>
    <w:rsid w:val="00AA5AE2"/>
    <w:rsid w:val="00AB42F5"/>
    <w:rsid w:val="00AC4980"/>
    <w:rsid w:val="00AE2F41"/>
    <w:rsid w:val="00AE644F"/>
    <w:rsid w:val="00AF04B2"/>
    <w:rsid w:val="00B04039"/>
    <w:rsid w:val="00B14E82"/>
    <w:rsid w:val="00B1589B"/>
    <w:rsid w:val="00B23930"/>
    <w:rsid w:val="00B23A61"/>
    <w:rsid w:val="00B430F4"/>
    <w:rsid w:val="00B43DB6"/>
    <w:rsid w:val="00B507D8"/>
    <w:rsid w:val="00B62FF8"/>
    <w:rsid w:val="00B6424B"/>
    <w:rsid w:val="00B74EF4"/>
    <w:rsid w:val="00B7618F"/>
    <w:rsid w:val="00B80244"/>
    <w:rsid w:val="00B80519"/>
    <w:rsid w:val="00B86386"/>
    <w:rsid w:val="00B90968"/>
    <w:rsid w:val="00B93E6E"/>
    <w:rsid w:val="00B94CEC"/>
    <w:rsid w:val="00B967EB"/>
    <w:rsid w:val="00B96F7A"/>
    <w:rsid w:val="00BA6CDC"/>
    <w:rsid w:val="00BC007F"/>
    <w:rsid w:val="00BC0AFC"/>
    <w:rsid w:val="00BC3C63"/>
    <w:rsid w:val="00BD17BB"/>
    <w:rsid w:val="00BD6188"/>
    <w:rsid w:val="00BE5710"/>
    <w:rsid w:val="00BE701C"/>
    <w:rsid w:val="00BF323F"/>
    <w:rsid w:val="00C006DC"/>
    <w:rsid w:val="00C00D3F"/>
    <w:rsid w:val="00C0382B"/>
    <w:rsid w:val="00C11354"/>
    <w:rsid w:val="00C1220F"/>
    <w:rsid w:val="00C16EAD"/>
    <w:rsid w:val="00C174D2"/>
    <w:rsid w:val="00C206C4"/>
    <w:rsid w:val="00C216CC"/>
    <w:rsid w:val="00C23499"/>
    <w:rsid w:val="00C2448E"/>
    <w:rsid w:val="00C3249C"/>
    <w:rsid w:val="00C32C66"/>
    <w:rsid w:val="00C332BB"/>
    <w:rsid w:val="00C41039"/>
    <w:rsid w:val="00C436DC"/>
    <w:rsid w:val="00C46A94"/>
    <w:rsid w:val="00C47239"/>
    <w:rsid w:val="00C5221F"/>
    <w:rsid w:val="00C53D90"/>
    <w:rsid w:val="00C6697C"/>
    <w:rsid w:val="00C67248"/>
    <w:rsid w:val="00C70DA1"/>
    <w:rsid w:val="00C75462"/>
    <w:rsid w:val="00C7779A"/>
    <w:rsid w:val="00C83849"/>
    <w:rsid w:val="00C90520"/>
    <w:rsid w:val="00CA36D7"/>
    <w:rsid w:val="00CE453B"/>
    <w:rsid w:val="00CE67BE"/>
    <w:rsid w:val="00CF188A"/>
    <w:rsid w:val="00CF3D89"/>
    <w:rsid w:val="00D065C9"/>
    <w:rsid w:val="00D1065B"/>
    <w:rsid w:val="00D3333C"/>
    <w:rsid w:val="00D40588"/>
    <w:rsid w:val="00D46825"/>
    <w:rsid w:val="00D5350A"/>
    <w:rsid w:val="00D60A0F"/>
    <w:rsid w:val="00D83735"/>
    <w:rsid w:val="00DA49F8"/>
    <w:rsid w:val="00DB0401"/>
    <w:rsid w:val="00DB2B4C"/>
    <w:rsid w:val="00DB7485"/>
    <w:rsid w:val="00DC4B40"/>
    <w:rsid w:val="00DE13E8"/>
    <w:rsid w:val="00DE42F2"/>
    <w:rsid w:val="00DE478A"/>
    <w:rsid w:val="00DF134B"/>
    <w:rsid w:val="00DF336A"/>
    <w:rsid w:val="00DF50EA"/>
    <w:rsid w:val="00E02AC4"/>
    <w:rsid w:val="00E03909"/>
    <w:rsid w:val="00E07925"/>
    <w:rsid w:val="00E13CD3"/>
    <w:rsid w:val="00E144E1"/>
    <w:rsid w:val="00E21791"/>
    <w:rsid w:val="00E26205"/>
    <w:rsid w:val="00E31441"/>
    <w:rsid w:val="00E32581"/>
    <w:rsid w:val="00E333DA"/>
    <w:rsid w:val="00E551A2"/>
    <w:rsid w:val="00E61CFF"/>
    <w:rsid w:val="00E70CEF"/>
    <w:rsid w:val="00E768E9"/>
    <w:rsid w:val="00E84BD2"/>
    <w:rsid w:val="00E84D9C"/>
    <w:rsid w:val="00E855C3"/>
    <w:rsid w:val="00E9255A"/>
    <w:rsid w:val="00EA1E1C"/>
    <w:rsid w:val="00EB2B1A"/>
    <w:rsid w:val="00EB4690"/>
    <w:rsid w:val="00ED11B0"/>
    <w:rsid w:val="00ED3584"/>
    <w:rsid w:val="00ED4879"/>
    <w:rsid w:val="00EE0C9A"/>
    <w:rsid w:val="00EF6168"/>
    <w:rsid w:val="00EF7408"/>
    <w:rsid w:val="00EF7FBE"/>
    <w:rsid w:val="00F00A6B"/>
    <w:rsid w:val="00F21DDA"/>
    <w:rsid w:val="00F31515"/>
    <w:rsid w:val="00F360BB"/>
    <w:rsid w:val="00F3768F"/>
    <w:rsid w:val="00F416CF"/>
    <w:rsid w:val="00F51826"/>
    <w:rsid w:val="00F51C87"/>
    <w:rsid w:val="00F6346D"/>
    <w:rsid w:val="00F671FE"/>
    <w:rsid w:val="00F70634"/>
    <w:rsid w:val="00F85D9D"/>
    <w:rsid w:val="00F86174"/>
    <w:rsid w:val="00F876B0"/>
    <w:rsid w:val="00F9068F"/>
    <w:rsid w:val="00F91B4D"/>
    <w:rsid w:val="00F92A4D"/>
    <w:rsid w:val="00F94C62"/>
    <w:rsid w:val="00F96E3B"/>
    <w:rsid w:val="00F975E4"/>
    <w:rsid w:val="00F97AB7"/>
    <w:rsid w:val="00FB783B"/>
    <w:rsid w:val="00FC19F6"/>
    <w:rsid w:val="00FC5117"/>
    <w:rsid w:val="00FD6F57"/>
    <w:rsid w:val="00FE599F"/>
    <w:rsid w:val="00FE61AB"/>
    <w:rsid w:val="00FF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74B8FE"/>
  <w15:docId w15:val="{AE06FCB2-4F96-4980-B876-B1EFAA62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7EB"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072"/>
      </w:tabs>
      <w:spacing w:before="120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072"/>
      </w:tabs>
      <w:spacing w:before="120"/>
      <w:ind w:left="22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semiHidden/>
    <w:pPr>
      <w:tabs>
        <w:tab w:val="right" w:leader="dot" w:pos="9072"/>
      </w:tabs>
      <w:ind w:left="44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66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88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1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leader="dot" w:pos="9072"/>
      </w:tabs>
      <w:ind w:left="132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54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760"/>
    </w:pPr>
    <w:rPr>
      <w:rFonts w:ascii="Times New Roman" w:hAnsi="Times New Roman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pPr>
      <w:spacing w:before="40"/>
    </w:pPr>
    <w:rPr>
      <w:kern w:val="28"/>
      <w:sz w:val="24"/>
    </w:rPr>
  </w:style>
  <w:style w:type="paragraph" w:styleId="BodyText2">
    <w:name w:val="Body Text 2"/>
    <w:basedOn w:val="Normal"/>
    <w:pPr>
      <w:spacing w:before="40"/>
    </w:pPr>
    <w:rPr>
      <w:rFonts w:ascii="Times New Roman" w:hAnsi="Times New Roman"/>
      <w:kern w:val="28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142" w:hanging="142"/>
    </w:pPr>
    <w:rPr>
      <w:sz w:val="18"/>
    </w:rPr>
  </w:style>
  <w:style w:type="paragraph" w:styleId="BodyText3">
    <w:name w:val="Body Text 3"/>
    <w:basedOn w:val="Normal"/>
    <w:pPr>
      <w:tabs>
        <w:tab w:val="left" w:pos="923"/>
      </w:tabs>
    </w:pPr>
    <w:rPr>
      <w:sz w:val="18"/>
    </w:rPr>
  </w:style>
  <w:style w:type="table" w:styleId="TableGrid">
    <w:name w:val="Table Grid"/>
    <w:basedOn w:val="TableNormal"/>
    <w:rsid w:val="00AA1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526B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1160F0"/>
  </w:style>
  <w:style w:type="character" w:customStyle="1" w:styleId="EndnoteTextChar">
    <w:name w:val="Endnote Text Char"/>
    <w:link w:val="EndnoteText"/>
    <w:rsid w:val="001160F0"/>
    <w:rPr>
      <w:rFonts w:ascii="Arial" w:hAnsi="Arial"/>
      <w:lang w:val="de-DE" w:eastAsia="de-DE"/>
    </w:rPr>
  </w:style>
  <w:style w:type="character" w:styleId="EndnoteReference">
    <w:name w:val="endnote reference"/>
    <w:rsid w:val="001160F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80C14"/>
    <w:rPr>
      <w:color w:val="808080"/>
    </w:rPr>
  </w:style>
  <w:style w:type="character" w:customStyle="1" w:styleId="HeaderChar">
    <w:name w:val="Header Char"/>
    <w:basedOn w:val="DefaultParagraphFont"/>
    <w:link w:val="Header"/>
    <w:rsid w:val="00C6697C"/>
    <w:rPr>
      <w:rFonts w:ascii="Arial" w:hAnsi="Arial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5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franz_j\Eigene%20Dateien\Vorlagen\KL%20Abnahmeprotokol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9913A-1CC4-4EDB-99A0-BB6D7997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 Abnahmeprotokoll.dot</Template>
  <TotalTime>0</TotalTime>
  <Pages>4</Pages>
  <Words>1699</Words>
  <Characters>10708</Characters>
  <Application>Microsoft Office Word</Application>
  <DocSecurity>0</DocSecurity>
  <Lines>89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Lista Verificación Mantenimiento</vt:lpstr>
      <vt:lpstr>Lista Verificación Mantenimiento</vt:lpstr>
      <vt:lpstr>Maintenance Checklist</vt:lpstr>
    </vt:vector>
  </TitlesOfParts>
  <Manager>Javier Mellado</Manager>
  <Company>KUKA Roboter GmbH</Company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Verificación Mantenimiento</dc:title>
  <dc:subject>Mantenimientos</dc:subject>
  <dc:creator>Javier Mellado</dc:creator>
  <cp:keywords>Kuka</cp:keywords>
  <cp:lastModifiedBy>Alexander Kalis</cp:lastModifiedBy>
  <cp:revision>77</cp:revision>
  <cp:lastPrinted>2020-01-15T09:57:00Z</cp:lastPrinted>
  <dcterms:created xsi:type="dcterms:W3CDTF">2020-01-06T21:34:00Z</dcterms:created>
  <dcterms:modified xsi:type="dcterms:W3CDTF">2020-01-15T09:57:00Z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 of Document">
    <vt:lpwstr>Servicio Técnico</vt:lpwstr>
  </property>
  <property fmtid="{D5CDD505-2E9C-101B-9397-08002B2CF9AE}" pid="3" name="Top Links">
    <vt:lpwstr>0</vt:lpwstr>
  </property>
  <property fmtid="{D5CDD505-2E9C-101B-9397-08002B2CF9AE}" pid="4" name="Area">
    <vt:lpwstr>Global</vt:lpwstr>
  </property>
  <property fmtid="{D5CDD505-2E9C-101B-9397-08002B2CF9AE}" pid="5" name="Language">
    <vt:lpwstr>Castellano</vt:lpwstr>
  </property>
  <property fmtid="{D5CDD505-2E9C-101B-9397-08002B2CF9AE}" pid="6" name="Validity">
    <vt:lpwstr>2011-12-31T00:00:00Z</vt:lpwstr>
  </property>
  <property fmtid="{D5CDD505-2E9C-101B-9397-08002B2CF9AE}" pid="7" name="Country">
    <vt:lpwstr>Global</vt:lpwstr>
  </property>
</Properties>
</file>