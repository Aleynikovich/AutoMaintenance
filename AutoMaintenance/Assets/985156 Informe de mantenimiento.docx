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36"/>
        <w:gridCol w:w="766"/>
        <w:gridCol w:w="514"/>
        <w:gridCol w:w="279"/>
        <w:gridCol w:w="1137"/>
        <w:gridCol w:w="771"/>
        <w:gridCol w:w="366"/>
        <w:gridCol w:w="279"/>
        <w:gridCol w:w="429"/>
        <w:gridCol w:w="1752"/>
        <w:gridCol w:w="92"/>
        <w:gridCol w:w="2551"/>
      </w:tblGrid>
      <w:tr w:rsidR="007712A7" w:rsidRPr="00231042" w14:paraId="067ADB30" w14:textId="77777777" w:rsidTr="007712A7">
        <w:trPr>
          <w:trHeight w:hRule="exact" w:val="13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150F0" w14:textId="77777777" w:rsidR="007712A7" w:rsidRPr="00231042" w:rsidRDefault="007712A7" w:rsidP="007712A7">
            <w:pPr>
              <w:tabs>
                <w:tab w:val="left" w:pos="255"/>
              </w:tabs>
              <w:ind w:right="-70"/>
              <w:jc w:val="center"/>
              <w:rPr>
                <w:b/>
              </w:rPr>
            </w:pPr>
          </w:p>
        </w:tc>
      </w:tr>
      <w:tr w:rsidR="007712A7" w:rsidRPr="00231042" w14:paraId="123622E7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3237654E" w14:textId="77777777" w:rsidR="007712A7" w:rsidRPr="00231042" w:rsidRDefault="00A7343A" w:rsidP="00AE2F41">
            <w:pPr>
              <w:tabs>
                <w:tab w:val="left" w:pos="255"/>
              </w:tabs>
              <w:spacing w:before="40" w:after="40"/>
              <w:ind w:right="-7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SERVICIO</w:t>
            </w:r>
          </w:p>
        </w:tc>
      </w:tr>
      <w:tr w:rsidR="000D3532" w:rsidRPr="00231042" w14:paraId="604F1003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A8EC" w14:textId="77777777" w:rsidR="000D3532" w:rsidRPr="00231042" w:rsidRDefault="000D3532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Cliente :</w:t>
            </w:r>
          </w:p>
        </w:tc>
        <w:bookmarkStart w:id="0" w:name="Text73"/>
        <w:tc>
          <w:tcPr>
            <w:tcW w:w="467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E37A2" w14:textId="552E6D6A" w:rsidR="000D3532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="006E05A7">
              <w:t> </w:t>
            </w:r>
            <w:r w:rsidRPr="00231042">
              <w:fldChar w:fldCharType="end"/>
            </w:r>
            <w:bookmarkEnd w:id="0"/>
          </w:p>
        </w:tc>
        <w:tc>
          <w:tcPr>
            <w:tcW w:w="4395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4F909C8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Técnico</w:t>
            </w:r>
          </w:p>
          <w:p w14:paraId="20F925E2" w14:textId="32656DFB" w:rsidR="00C6697C" w:rsidRPr="006E05A7" w:rsidRDefault="006E05A7" w:rsidP="00C6697C">
            <w:pPr>
              <w:pStyle w:val="Header"/>
              <w:tabs>
                <w:tab w:val="left" w:pos="780"/>
              </w:tabs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Al</w:t>
            </w:r>
            <w:r>
              <w:rPr>
                <w:lang w:val="es-ES"/>
              </w:rPr>
              <w:t>exander Kalis</w:t>
            </w:r>
          </w:p>
          <w:p w14:paraId="112F1BFB" w14:textId="77777777" w:rsidR="000D3532" w:rsidRPr="006E05A7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6E05A7">
              <w:rPr>
                <w:b/>
                <w:lang w:val="es-ES"/>
              </w:rPr>
              <w:t>Fecha de Mant.</w:t>
            </w:r>
          </w:p>
          <w:p w14:paraId="57512D98" w14:textId="6CC51E83" w:rsidR="000D3532" w:rsidRPr="00231042" w:rsidRDefault="00693F0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  <w:r>
              <w:t>&lt;MaintenanceDate&gt;</w:t>
            </w:r>
          </w:p>
        </w:tc>
      </w:tr>
      <w:tr w:rsidR="004A7685" w:rsidRPr="00231042" w14:paraId="4EE0FD0F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61D3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Ubicación:</w:t>
            </w:r>
          </w:p>
        </w:tc>
        <w:bookmarkStart w:id="1" w:name="Text110"/>
        <w:tc>
          <w:tcPr>
            <w:tcW w:w="46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C279D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1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8A14D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453CB2B2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90C7B" w14:textId="77777777" w:rsidR="004A7685" w:rsidRPr="00231042" w:rsidRDefault="004A7685" w:rsidP="00756A27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Contacto: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090F7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2" w:name="Text95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063C1A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55E3C644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3D3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bookmarkStart w:id="3" w:name="Text2"/>
            <w:r w:rsidRPr="00231042">
              <w:rPr>
                <w:b/>
              </w:rPr>
              <w:t>Nº de Cliente: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A408D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bookmarkEnd w:id="3"/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6B3092" w14:textId="77777777" w:rsidR="004A7685" w:rsidRPr="00231042" w:rsidRDefault="004A7685" w:rsidP="004A7685">
            <w:pPr>
              <w:spacing w:before="40" w:after="40"/>
              <w:jc w:val="right"/>
              <w:rPr>
                <w:b/>
              </w:rPr>
            </w:pPr>
            <w:r w:rsidRPr="00231042">
              <w:rPr>
                <w:b/>
              </w:rPr>
              <w:t>Nº de Orden:</w:t>
            </w:r>
          </w:p>
        </w:tc>
        <w:bookmarkStart w:id="4" w:name="Text111"/>
        <w:tc>
          <w:tcPr>
            <w:tcW w:w="1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33898" w14:textId="77777777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4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D3E4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328D6C52" w14:textId="77777777" w:rsidTr="007712A7">
        <w:trPr>
          <w:trHeight w:hRule="exact" w:val="25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02E2" w14:textId="77777777" w:rsidR="004A7685" w:rsidRPr="00231042" w:rsidRDefault="004A7685" w:rsidP="00AE2F41">
            <w:pPr>
              <w:tabs>
                <w:tab w:val="left" w:pos="72"/>
              </w:tabs>
              <w:spacing w:before="40" w:after="40"/>
              <w:jc w:val="center"/>
            </w:pPr>
          </w:p>
        </w:tc>
      </w:tr>
      <w:tr w:rsidR="004A7685" w:rsidRPr="00231042" w14:paraId="5D2FEA4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768165EB" w14:textId="77777777" w:rsidR="004A7685" w:rsidRPr="00231042" w:rsidRDefault="004A7685" w:rsidP="004A2247">
            <w:pPr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ROBOT</w:t>
            </w:r>
          </w:p>
        </w:tc>
      </w:tr>
      <w:tr w:rsidR="004A7685" w:rsidRPr="00231042" w14:paraId="50B5A801" w14:textId="77777777" w:rsidTr="0034516B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C3E41" w14:textId="77777777" w:rsidR="004A7685" w:rsidRPr="00231042" w:rsidRDefault="004A7685" w:rsidP="00756A27">
            <w:pPr>
              <w:spacing w:before="40" w:after="40"/>
            </w:pPr>
            <w:r w:rsidRPr="00231042">
              <w:rPr>
                <w:b/>
              </w:rPr>
              <w:t>Tipo Robot: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CF285" w14:textId="4B7A4FFC" w:rsidR="004A7685" w:rsidRPr="00231042" w:rsidRDefault="00B603B9" w:rsidP="00AE2F41">
            <w:pPr>
              <w:spacing w:before="40" w:after="40"/>
              <w:jc w:val="center"/>
            </w:pPr>
            <w:r>
              <w:t>NoType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0A6EA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A803E4" w14:textId="77777777" w:rsidR="00B603B9" w:rsidRDefault="00B603B9" w:rsidP="00BC007F">
            <w:pPr>
              <w:spacing w:before="40" w:after="40"/>
              <w:jc w:val="center"/>
            </w:pPr>
            <w:r>
              <w:t>985156</w:t>
            </w:r>
          </w:p>
          <w:p w14:paraId="3DF04D9A" w14:textId="0FAA324C" w:rsidR="004A7685" w:rsidRPr="00231042" w:rsidRDefault="00B603B9" w:rsidP="00BC007F">
            <w:pPr>
              <w:spacing w:before="40" w:after="40"/>
              <w:jc w:val="center"/>
            </w:pPr>
            <w:r>
              <w:t xml:space="preserve">
</w:t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DEAA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Robot: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4113F2" w14:textId="77777777" w:rsidR="00B603B9" w:rsidRDefault="00B603B9" w:rsidP="00E855C3">
            <w:pPr>
              <w:spacing w:before="40" w:after="40"/>
              <w:jc w:val="center"/>
            </w:pPr>
            <w:r>
              <w:t>SOLDADURA 2</w:t>
            </w:r>
          </w:p>
          <w:p w14:paraId="4A80F7F7" w14:textId="72A6EB6D" w:rsidR="004A7685" w:rsidRPr="00231042" w:rsidRDefault="00B603B9" w:rsidP="00E855C3">
            <w:pPr>
              <w:spacing w:before="40" w:after="40"/>
              <w:jc w:val="center"/>
            </w:pPr>
            <w:r>
              <w:t xml:space="preserve">
</w:t>
            </w:r>
          </w:p>
        </w:tc>
      </w:tr>
      <w:tr w:rsidR="004A7685" w:rsidRPr="00231042" w14:paraId="1487E59F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B1011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Tipo Control: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456FC" w14:textId="77777777" w:rsidR="004A7685" w:rsidRPr="00231042" w:rsidRDefault="004F559C" w:rsidP="00AE2F41">
            <w:pPr>
              <w:spacing w:before="40" w:after="40"/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listEntry w:val="         "/>
                    <w:listEntry w:val="KRC 1"/>
                    <w:listEntry w:val="KRC 1A"/>
                    <w:listEntry w:val="KRC 2"/>
                    <w:listEntry w:val="KRC2 con DSE C33"/>
                    <w:listEntry w:val="KRC 2 ed05"/>
                    <w:listEntry w:val="KRC 2 sr"/>
                    <w:listEntry w:val="KRC 3"/>
                    <w:listEntry w:val="KRC 4"/>
                    <w:listEntry w:val="KRC 4 Compact"/>
                    <w:listEntry w:val="KRC 4 SmallSize"/>
                    <w:listEntry w:val="(V) KRC 1"/>
                    <w:listEntry w:val="(V) KRC 1A"/>
                    <w:listEntry w:val="(V) KRC 2"/>
                    <w:listEntry w:val="(V) KRC 2 ed05"/>
                    <w:listEntry w:val="(V) KRC 4"/>
                  </w:ddList>
                </w:ffData>
              </w:fldChar>
            </w:r>
            <w:bookmarkStart w:id="5" w:name="Dropdown4"/>
            <w:r>
              <w:instrText xml:space="preserve"> FORMDROPDOWN </w:instrText>
            </w:r>
            <w:r w:rsidR="00B603B9"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9D03A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A5E9E7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B42E4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Estación: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122E52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6" w:name="Text83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"/>
          </w:p>
        </w:tc>
      </w:tr>
      <w:tr w:rsidR="004A7685" w:rsidRPr="00231042" w14:paraId="7889CA4E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0B278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Horas Trabajo: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4B77CB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" w:name="Text80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7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F6430" w14:textId="77777777" w:rsidR="004A7685" w:rsidRPr="00231042" w:rsidRDefault="004A7685" w:rsidP="00264D1D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Año Fabr.:</w:t>
            </w:r>
          </w:p>
        </w:tc>
        <w:bookmarkStart w:id="8" w:name="Text81"/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F35D2E" w14:textId="777777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="004A7685" w:rsidRPr="00231042">
              <w:rPr>
                <w:noProof/>
              </w:rPr>
              <w:t> </w:t>
            </w:r>
            <w:r w:rsidRPr="00231042">
              <w:fldChar w:fldCharType="end"/>
            </w:r>
            <w:bookmarkEnd w:id="8"/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A7C16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Aplicación:</w:t>
            </w:r>
          </w:p>
        </w:tc>
        <w:bookmarkStart w:id="9" w:name="Dropdown5"/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8731AE" w14:textId="77777777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Dropdown5"/>
                  <w:enabled/>
                  <w:calcOnExit w:val="0"/>
                  <w:ddList>
                    <w:listEntry w:val="         "/>
                    <w:listEntry w:val="Mecanizado"/>
                    <w:listEntry w:val="Paletizado"/>
                    <w:listEntry w:val="Soladura Puntos"/>
                    <w:listEntry w:val="Soldadura Arco"/>
                    <w:listEntry w:val="Pulido"/>
                    <w:listEntry w:val="Sellado"/>
                    <w:listEntry w:val="Soldadura Laser"/>
                    <w:listEntry w:val="Corte Laser"/>
                    <w:listEntry w:val="Manipulación"/>
                    <w:listEntry w:val="Pegado"/>
                  </w:ddList>
                </w:ffData>
              </w:fldChar>
            </w:r>
            <w:r w:rsidR="004A7685" w:rsidRPr="00231042">
              <w:instrText xml:space="preserve"> FORMDROPDOWN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9"/>
          </w:p>
        </w:tc>
      </w:tr>
      <w:tr w:rsidR="00DB7485" w:rsidRPr="00231042" w14:paraId="3D4FC5F1" w14:textId="77777777" w:rsidTr="00075653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31A54" w14:textId="77777777" w:rsidR="00DB7485" w:rsidRPr="00231042" w:rsidRDefault="00DB7485" w:rsidP="00075653">
            <w:pPr>
              <w:spacing w:before="40" w:after="40"/>
              <w:ind w:right="-75"/>
              <w:rPr>
                <w:b/>
                <w:sz w:val="18"/>
                <w:szCs w:val="18"/>
              </w:rPr>
            </w:pPr>
            <w:r w:rsidRPr="00231042">
              <w:rPr>
                <w:b/>
              </w:rPr>
              <w:t>Ver. Software</w:t>
            </w:r>
            <w:r w:rsidRPr="00231042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810D71" w14:textId="77777777" w:rsidR="00B603B9" w:rsidRDefault="00B603B9" w:rsidP="00075653">
            <w:pPr>
              <w:spacing w:before="40" w:after="40"/>
              <w:jc w:val="center"/>
            </w:pPr>
          </w:p>
          <w:p w14:paraId="32B5FC6E" w14:textId="2EED8F01" w:rsidR="00B603B9" w:rsidRDefault="00B603B9" w:rsidP="00075653">
            <w:pPr>
              <w:spacing w:before="40" w:after="40"/>
              <w:jc w:val="center"/>
            </w:pPr>
            <w:r>
              <w:t xml:space="preserve">
Version=V5.5.6</w:t>
            </w:r>
          </w:p>
          <w:p w14:paraId="32B5FC6E" w14:textId="2EED8F01" w:rsidR="00DB7485" w:rsidRPr="00231042" w:rsidRDefault="00B603B9" w:rsidP="00075653">
            <w:pPr>
              <w:spacing w:before="40" w:after="40"/>
              <w:jc w:val="center"/>
            </w:pPr>
            <w:r>
              <w:t xml:space="preserve">
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1E1BB" w14:textId="77777777" w:rsidR="00DB7485" w:rsidRPr="00231042" w:rsidRDefault="00DB7485" w:rsidP="0049713F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Opc. Soft.: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733FC1" w14:textId="77777777" w:rsidR="00B603B9" w:rsidRDefault="00B603B9" w:rsidP="00DB7485">
            <w:pPr>
              <w:spacing w:before="40" w:after="40"/>
            </w:pPr>
          </w:p>
          <w:p w14:paraId="7F5D6745" w14:textId="4E61B889" w:rsidR="00B603B9" w:rsidRDefault="00B603B9" w:rsidP="00DB7485">
            <w:pPr>
              <w:spacing w:before="40" w:after="40"/>
            </w:pPr>
            <w:r>
              <w:t xml:space="preserve">
TechPacks=ArcTechDigital|Gripper-&amp;SpotTech|</w:t>
            </w:r>
          </w:p>
          <w:p w14:paraId="7F5D6745" w14:textId="4E61B889" w:rsidR="00B603B9" w:rsidRDefault="00B603B9" w:rsidP="00DB7485">
            <w:pPr>
              <w:spacing w:before="40" w:after="40"/>
            </w:pPr>
            <w:r>
              <w:t xml:space="preserve">
ArcTechDigital=V2.3.0</w:t>
            </w:r>
          </w:p>
          <w:p w14:paraId="7F5D6745" w14:textId="4E61B889" w:rsidR="00B603B9" w:rsidRDefault="00B603B9" w:rsidP="00DB7485">
            <w:pPr>
              <w:spacing w:before="40" w:after="40"/>
            </w:pPr>
            <w:r>
              <w:t xml:space="preserve">
Gripper-&amp;SpotTech=V2.3.1</w:t>
            </w:r>
          </w:p>
          <w:p w14:paraId="7F5D6745" w14:textId="4E61B889" w:rsidR="00DB7485" w:rsidRPr="00231042" w:rsidRDefault="00B603B9" w:rsidP="00DB7485">
            <w:pPr>
              <w:spacing w:before="40" w:after="40"/>
            </w:pPr>
            <w:r>
              <w:t xml:space="preserve">
</w:t>
            </w:r>
          </w:p>
        </w:tc>
      </w:tr>
      <w:tr w:rsidR="0049713F" w:rsidRPr="006E05A7" w14:paraId="54FC48E2" w14:textId="77777777" w:rsidTr="004F559C">
        <w:trPr>
          <w:trHeight w:hRule="exact" w:val="340"/>
        </w:trPr>
        <w:tc>
          <w:tcPr>
            <w:tcW w:w="55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7C67" w14:textId="77777777" w:rsidR="0049713F" w:rsidRPr="006E05A7" w:rsidRDefault="004F559C" w:rsidP="00A7343A">
            <w:pPr>
              <w:spacing w:before="40" w:after="40"/>
              <w:ind w:right="-37"/>
              <w:rPr>
                <w:lang w:val="es-ES"/>
              </w:rPr>
            </w:pPr>
            <w:r w:rsidRPr="006E05A7">
              <w:rPr>
                <w:b/>
                <w:lang w:val="es-ES"/>
              </w:rPr>
              <w:t xml:space="preserve"> </w:t>
            </w:r>
            <w:r w:rsidR="0049713F" w:rsidRPr="006E05A7">
              <w:rPr>
                <w:b/>
                <w:lang w:val="es-ES"/>
              </w:rPr>
              <w:t xml:space="preserve">Posición Montaje: </w:t>
            </w:r>
            <w:r w:rsidR="00054545" w:rsidRPr="00231042">
              <w:fldChar w:fldCharType="begin">
                <w:ffData>
                  <w:name w:val="Kontrollkästchen1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B603B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 xml:space="preserve">Suelo </w:t>
            </w:r>
            <w:r w:rsidR="00054545" w:rsidRPr="00231042">
              <w:fldChar w:fldCharType="begin">
                <w:ffData>
                  <w:name w:val="Kontrollkästchen1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B603B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Techo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B603B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Pared</w:t>
            </w:r>
            <w:r w:rsidRPr="006E05A7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s-ES"/>
              </w:rPr>
              <w:instrText xml:space="preserve"> FORMCHECKBOX </w:instrText>
            </w:r>
            <w:r w:rsidR="00B603B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s-ES"/>
              </w:rPr>
              <w:t>Pedestal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64AB1" w14:textId="77777777" w:rsidR="0049713F" w:rsidRPr="006E05A7" w:rsidRDefault="004F559C" w:rsidP="00A7343A">
            <w:pPr>
              <w:spacing w:before="40" w:after="40"/>
              <w:rPr>
                <w:lang w:val="en-US"/>
              </w:rPr>
            </w:pPr>
            <w:r w:rsidRPr="006E05A7">
              <w:rPr>
                <w:b/>
                <w:lang w:val="es-ES"/>
              </w:rPr>
              <w:t xml:space="preserve">        </w:t>
            </w:r>
            <w:r w:rsidR="0049713F" w:rsidRPr="006E05A7">
              <w:rPr>
                <w:b/>
                <w:lang w:val="en-US"/>
              </w:rPr>
              <w:t>Variante:</w:t>
            </w:r>
            <w:r w:rsidR="00054545" w:rsidRPr="00231042">
              <w:fldChar w:fldCharType="begin">
                <w:ffData>
                  <w:name w:val="Kontrollkästchen16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Kontrollkästchen161"/>
            <w:r w:rsidR="0049713F" w:rsidRPr="006E05A7">
              <w:rPr>
                <w:lang w:val="en-US"/>
              </w:rPr>
              <w:instrText xml:space="preserve"> FORMCHECKBOX </w:instrText>
            </w:r>
            <w:r w:rsidR="00B603B9">
              <w:fldChar w:fldCharType="separate"/>
            </w:r>
            <w:r w:rsidR="00054545" w:rsidRPr="00231042">
              <w:fldChar w:fldCharType="end"/>
            </w:r>
            <w:bookmarkEnd w:id="10"/>
            <w:r w:rsidR="0049713F" w:rsidRPr="006E05A7">
              <w:rPr>
                <w:lang w:val="en-US"/>
              </w:rPr>
              <w:t xml:space="preserve">Foundry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Kontrollkästchen163"/>
            <w:r w:rsidR="0049713F" w:rsidRPr="006E05A7">
              <w:rPr>
                <w:lang w:val="en-US"/>
              </w:rPr>
              <w:instrText xml:space="preserve"> FORMCHECKBOX </w:instrText>
            </w:r>
            <w:r w:rsidR="00B603B9">
              <w:fldChar w:fldCharType="separate"/>
            </w:r>
            <w:r w:rsidR="00054545" w:rsidRPr="00231042">
              <w:fldChar w:fldCharType="end"/>
            </w:r>
            <w:bookmarkEnd w:id="11"/>
            <w:r w:rsidR="0049713F" w:rsidRPr="006E05A7">
              <w:rPr>
                <w:lang w:val="en-US"/>
              </w:rPr>
              <w:t>Artic</w:t>
            </w:r>
            <w:r w:rsidRPr="006E05A7">
              <w:rPr>
                <w:lang w:val="en-US"/>
              </w:rPr>
              <w:t xml:space="preserve">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B603B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 xml:space="preserve">Inox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6E05A7">
              <w:rPr>
                <w:lang w:val="en-US"/>
              </w:rPr>
              <w:instrText xml:space="preserve"> FORMCHECKBOX </w:instrText>
            </w:r>
            <w:r w:rsidR="00B603B9">
              <w:fldChar w:fldCharType="separate"/>
            </w:r>
            <w:r w:rsidR="00054545" w:rsidRPr="00231042">
              <w:fldChar w:fldCharType="end"/>
            </w:r>
            <w:r w:rsidR="0049713F" w:rsidRPr="006E05A7">
              <w:rPr>
                <w:lang w:val="en-US"/>
              </w:rPr>
              <w:t>Food</w:t>
            </w:r>
          </w:p>
        </w:tc>
      </w:tr>
      <w:tr w:rsidR="0049713F" w:rsidRPr="006E05A7" w14:paraId="1E56494D" w14:textId="77777777" w:rsidTr="007712A7">
        <w:trPr>
          <w:trHeight w:hRule="exact" w:val="263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E51C" w14:textId="77777777" w:rsidR="0049713F" w:rsidRPr="006E05A7" w:rsidRDefault="0049713F" w:rsidP="00AE2F41">
            <w:pPr>
              <w:spacing w:before="40" w:after="40"/>
              <w:jc w:val="center"/>
              <w:rPr>
                <w:lang w:val="en-US"/>
              </w:rPr>
            </w:pPr>
          </w:p>
        </w:tc>
      </w:tr>
      <w:tr w:rsidR="0049713F" w:rsidRPr="00231042" w14:paraId="0BF1612C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6F46D8A0" w14:textId="77777777" w:rsidR="0049713F" w:rsidRPr="00231042" w:rsidRDefault="0049713F" w:rsidP="00AE2F41">
            <w:pPr>
              <w:tabs>
                <w:tab w:val="left" w:pos="284"/>
              </w:tabs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TIPO DE SERVICIO</w:t>
            </w:r>
          </w:p>
        </w:tc>
      </w:tr>
      <w:tr w:rsidR="0049713F" w:rsidRPr="00231042" w14:paraId="0EB851F0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98FF4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B603B9">
              <w:rPr>
                <w:sz w:val="18"/>
                <w:szCs w:val="18"/>
              </w:rPr>
            </w:r>
            <w:r w:rsidR="00B603B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Inspección Básica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5B9B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B603B9">
              <w:rPr>
                <w:sz w:val="18"/>
                <w:szCs w:val="18"/>
              </w:rPr>
            </w:r>
            <w:r w:rsidR="00B603B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Mantenimiento Muñeca</w:t>
            </w:r>
          </w:p>
        </w:tc>
        <w:bookmarkStart w:id="12" w:name="Kontrollkästchen126"/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B2C9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B603B9">
              <w:rPr>
                <w:sz w:val="18"/>
                <w:szCs w:val="18"/>
              </w:rPr>
            </w:r>
            <w:r w:rsidR="00B603B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2"/>
            <w:r w:rsidR="0049713F" w:rsidRPr="00231042">
              <w:rPr>
                <w:sz w:val="18"/>
                <w:szCs w:val="18"/>
              </w:rPr>
              <w:t>Mant. Eléctrico Mayor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A6A2E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B603B9">
              <w:rPr>
                <w:sz w:val="18"/>
                <w:szCs w:val="18"/>
              </w:rPr>
            </w:r>
            <w:r w:rsidR="00B603B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Medición de Holguras</w:t>
            </w:r>
          </w:p>
        </w:tc>
      </w:tr>
      <w:tr w:rsidR="0049713F" w:rsidRPr="00231042" w14:paraId="1D7ABD35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C14F7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Kontrollkästchen122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B603B9">
              <w:rPr>
                <w:sz w:val="18"/>
                <w:szCs w:val="18"/>
              </w:rPr>
            </w:r>
            <w:r w:rsidR="00B603B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3"/>
            <w:r w:rsidR="0049713F" w:rsidRPr="00231042">
              <w:rPr>
                <w:sz w:val="18"/>
                <w:szCs w:val="18"/>
              </w:rPr>
              <w:t>Mant. Eléctrico Menor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D2B16" w14:textId="77777777" w:rsidR="0049713F" w:rsidRPr="00231042" w:rsidRDefault="00054545" w:rsidP="00CF188A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Kontrollkästchen123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B603B9">
              <w:rPr>
                <w:sz w:val="18"/>
                <w:szCs w:val="18"/>
              </w:rPr>
            </w:r>
            <w:r w:rsidR="00B603B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4"/>
            <w:r w:rsidR="0049713F" w:rsidRPr="00231042">
              <w:rPr>
                <w:sz w:val="18"/>
                <w:szCs w:val="18"/>
              </w:rPr>
              <w:t xml:space="preserve"> Mantenimiento Ejes Princ.</w:t>
            </w: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ABF49" w14:textId="77777777" w:rsidR="0049713F" w:rsidRPr="006E05A7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  <w:lang w:val="es-ES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Kontrollkästchen124"/>
            <w:r w:rsidR="0049713F" w:rsidRPr="006E05A7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B603B9">
              <w:rPr>
                <w:sz w:val="18"/>
                <w:szCs w:val="18"/>
              </w:rPr>
            </w:r>
            <w:r w:rsidR="00B603B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5"/>
            <w:r w:rsidR="0049713F" w:rsidRPr="006E05A7">
              <w:rPr>
                <w:sz w:val="18"/>
                <w:szCs w:val="18"/>
                <w:lang w:val="es-ES"/>
              </w:rPr>
              <w:t xml:space="preserve"> Imagen sobre HDD de rec.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93A9F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Kontrollkästchen125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B603B9">
              <w:rPr>
                <w:sz w:val="18"/>
                <w:szCs w:val="18"/>
              </w:rPr>
            </w:r>
            <w:r w:rsidR="00B603B9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6"/>
            <w:r w:rsidR="0049713F" w:rsidRPr="00231042">
              <w:rPr>
                <w:sz w:val="18"/>
                <w:szCs w:val="18"/>
              </w:rPr>
              <w:t xml:space="preserve"> Inspeción SafeOperation</w:t>
            </w:r>
          </w:p>
        </w:tc>
      </w:tr>
    </w:tbl>
    <w:p w14:paraId="08B94CC2" w14:textId="77777777" w:rsidR="007712A7" w:rsidRPr="00231042" w:rsidRDefault="000C0530" w:rsidP="007712A7">
      <w:pPr>
        <w:tabs>
          <w:tab w:val="right" w:pos="10490"/>
        </w:tabs>
        <w:spacing w:before="160"/>
        <w:rPr>
          <w:b/>
          <w:color w:val="FF6600"/>
        </w:rPr>
      </w:pPr>
      <w:r w:rsidRPr="00231042">
        <w:rPr>
          <w:b/>
          <w:color w:val="FF6600"/>
        </w:rPr>
        <w:t>Inspección Básica</w:t>
      </w:r>
      <w:r w:rsidR="00264D1D" w:rsidRPr="00231042">
        <w:rPr>
          <w:b/>
          <w:color w:val="FF6600"/>
        </w:rPr>
        <w:t>:</w:t>
      </w:r>
      <w:r w:rsidR="007712A7" w:rsidRPr="00231042">
        <w:rPr>
          <w:b/>
          <w:color w:val="FF6600"/>
        </w:rPr>
        <w:tab/>
      </w:r>
    </w:p>
    <w:tbl>
      <w:tblPr>
        <w:tblW w:w="166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1231"/>
        <w:gridCol w:w="1466"/>
        <w:gridCol w:w="624"/>
        <w:gridCol w:w="624"/>
        <w:gridCol w:w="624"/>
        <w:gridCol w:w="519"/>
        <w:gridCol w:w="624"/>
        <w:gridCol w:w="2686"/>
        <w:gridCol w:w="5947"/>
      </w:tblGrid>
      <w:tr w:rsidR="007712A7" w:rsidRPr="00231042" w14:paraId="1D614E87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27249" w14:textId="77777777" w:rsidR="007712A7" w:rsidRPr="00231042" w:rsidRDefault="00F21DDA" w:rsidP="007712A7">
            <w:pPr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A74320" w14:textId="77777777" w:rsidR="007712A7" w:rsidRPr="00231042" w:rsidRDefault="000C0530" w:rsidP="007712A7">
            <w:pPr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C6C59D" w14:textId="77777777" w:rsidR="007712A7" w:rsidRPr="00231042" w:rsidRDefault="00691B6E" w:rsidP="007712A7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981192" w14:textId="77777777" w:rsidR="007712A7" w:rsidRPr="00231042" w:rsidRDefault="00691B6E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7712A7" w:rsidRPr="00231042">
              <w:rPr>
                <w:sz w:val="16"/>
                <w:szCs w:val="16"/>
              </w:rPr>
              <w:t>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E6D97E" w14:textId="77777777" w:rsidR="007712A7" w:rsidRPr="00231042" w:rsidRDefault="00691B6E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328D3E" w14:textId="77777777" w:rsidR="007712A7" w:rsidRPr="00231042" w:rsidRDefault="007712A7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</w:t>
            </w:r>
            <w:r w:rsidR="00691B6E" w:rsidRPr="00231042">
              <w:t>mentarios</w:t>
            </w:r>
            <w:r w:rsidRPr="00231042">
              <w:t xml:space="preserve"> / Result</w:t>
            </w:r>
            <w:r w:rsidR="00691B6E" w:rsidRPr="00231042">
              <w:t>ado</w:t>
            </w:r>
            <w:r w:rsidR="00336DD8" w:rsidRPr="00231042">
              <w:t>s /</w:t>
            </w:r>
            <w:r w:rsidR="00264D1D" w:rsidRPr="00231042">
              <w:t xml:space="preserve"> Nº Artí</w:t>
            </w:r>
            <w:r w:rsidR="00336DD8" w:rsidRPr="00231042">
              <w:t>culo</w:t>
            </w:r>
          </w:p>
        </w:tc>
      </w:tr>
      <w:tr w:rsidR="00FE599F" w:rsidRPr="00231042" w14:paraId="5AB56AAA" w14:textId="77777777" w:rsidTr="001160F0">
        <w:trPr>
          <w:gridAfter w:val="1"/>
          <w:wAfter w:w="5947" w:type="dxa"/>
          <w:cantSplit/>
          <w:trHeight w:val="397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6410" w14:textId="77777777" w:rsidR="00FE599F" w:rsidRPr="00231042" w:rsidRDefault="00FE599F" w:rsidP="001160F0">
            <w:pPr>
              <w:jc w:val="center"/>
            </w:pPr>
            <w:r w:rsidRPr="00231042">
              <w:t>Grado de suciedad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19D8A" w14:textId="77777777" w:rsidR="00FE599F" w:rsidRPr="00231042" w:rsidRDefault="00FE599F" w:rsidP="001160F0">
            <w:pPr>
              <w:jc w:val="center"/>
            </w:pPr>
            <w:r w:rsidRPr="00231042">
              <w:t>Evaluación</w:t>
            </w:r>
          </w:p>
        </w:tc>
        <w:bookmarkStart w:id="17" w:name="Kontrollkästchen132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5AE45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8A7AB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17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B5FB7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B05F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bookmarkStart w:id="18" w:name="Kontrollkästchen144"/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EB86" w14:textId="77777777" w:rsidR="00FE599F" w:rsidRPr="00231042" w:rsidRDefault="00054545" w:rsidP="001160F0">
            <w:pPr>
              <w:ind w:right="-70"/>
              <w:jc w:val="center"/>
            </w:pPr>
            <w:r w:rsidRPr="00231042">
              <w:fldChar w:fldCharType="begin">
                <w:ffData>
                  <w:name w:val="Kontrollkästchen1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18"/>
            <w:r w:rsidR="00FE599F" w:rsidRPr="00231042">
              <w:t>Suciedad excesiva</w:t>
            </w:r>
          </w:p>
        </w:tc>
      </w:tr>
      <w:tr w:rsidR="007712A7" w:rsidRPr="00231042" w14:paraId="182A00FE" w14:textId="77777777" w:rsidTr="003E5F77">
        <w:trPr>
          <w:cantSplit/>
          <w:trHeight w:val="186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E6AD" w14:textId="77777777" w:rsidR="007712A7" w:rsidRPr="00231042" w:rsidRDefault="00F3768F" w:rsidP="00A83A3D">
            <w:pPr>
              <w:spacing w:after="40"/>
              <w:contextualSpacing/>
              <w:jc w:val="center"/>
            </w:pPr>
            <w:r w:rsidRPr="00231042">
              <w:t>Reductores</w:t>
            </w:r>
          </w:p>
          <w:p w14:paraId="68A382C4" w14:textId="77777777" w:rsidR="007712A7" w:rsidRPr="00231042" w:rsidRDefault="007712A7" w:rsidP="0090782A">
            <w:pPr>
              <w:spacing w:before="40" w:after="40"/>
            </w:pPr>
          </w:p>
          <w:p w14:paraId="63DC8639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Ruidos</w:t>
            </w:r>
          </w:p>
          <w:p w14:paraId="1E161D9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Sellado</w:t>
            </w:r>
          </w:p>
          <w:p w14:paraId="5178E38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Holguras</w:t>
            </w:r>
          </w:p>
          <w:p w14:paraId="25BD46BA" w14:textId="77777777" w:rsidR="007712A7" w:rsidRPr="00231042" w:rsidRDefault="007712A7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0624" w14:textId="77777777" w:rsidR="007712A7" w:rsidRPr="006E05A7" w:rsidRDefault="00E07925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Prueba</w:t>
            </w:r>
            <w:r w:rsidR="007712A7" w:rsidRPr="006E05A7">
              <w:rPr>
                <w:u w:val="single"/>
                <w:lang w:val="es-ES"/>
              </w:rPr>
              <w:t xml:space="preserve"> / </w:t>
            </w:r>
            <w:r w:rsidRPr="006E05A7">
              <w:rPr>
                <w:u w:val="single"/>
                <w:lang w:val="es-ES"/>
              </w:rPr>
              <w:t>Inspección Visual</w:t>
            </w:r>
          </w:p>
          <w:p w14:paraId="17AB723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1</w:t>
            </w:r>
          </w:p>
          <w:p w14:paraId="274A5BDD" w14:textId="77777777" w:rsidR="007712A7" w:rsidRPr="006E05A7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</w:t>
            </w:r>
            <w:r w:rsidR="007712A7" w:rsidRPr="006E05A7">
              <w:rPr>
                <w:lang w:val="es-ES"/>
              </w:rPr>
              <w:t xml:space="preserve"> 2</w:t>
            </w:r>
          </w:p>
          <w:p w14:paraId="6AB2EE9F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3</w:t>
            </w:r>
          </w:p>
          <w:p w14:paraId="6D793295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4</w:t>
            </w:r>
          </w:p>
          <w:p w14:paraId="5D9682C0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5</w:t>
            </w:r>
          </w:p>
          <w:p w14:paraId="7222ED11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A5E7" w14:textId="77777777" w:rsidR="007712A7" w:rsidRPr="00231042" w:rsidRDefault="007712A7" w:rsidP="0090782A">
            <w:pPr>
              <w:spacing w:before="40" w:after="40"/>
            </w:pPr>
          </w:p>
          <w:p w14:paraId="78026B2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Kontrollkästchen134"/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19"/>
          </w:p>
          <w:p w14:paraId="0FD5A8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Kontrollkästchen145"/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20"/>
          </w:p>
          <w:p w14:paraId="129B43D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Kontrollkästchen146"/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21"/>
          </w:p>
          <w:p w14:paraId="69869D9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2" w:name="Kontrollkästchen147"/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22"/>
          </w:p>
          <w:p w14:paraId="6C59A2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Kontrollkästchen148"/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23"/>
          </w:p>
          <w:p w14:paraId="45C2660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Kontrollkästchen149"/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24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096DF" w14:textId="77777777" w:rsidR="007712A7" w:rsidRPr="00231042" w:rsidRDefault="007712A7" w:rsidP="0090782A">
            <w:pPr>
              <w:spacing w:before="40" w:after="40"/>
            </w:pPr>
          </w:p>
          <w:p w14:paraId="5638C6AC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5B2A9045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0AED9477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57655433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655C007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158BC50E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3776A" w14:textId="77777777" w:rsidR="007712A7" w:rsidRPr="00231042" w:rsidRDefault="007712A7" w:rsidP="0090782A">
            <w:pPr>
              <w:spacing w:before="40" w:after="40"/>
            </w:pPr>
          </w:p>
          <w:p w14:paraId="3BD8E2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0A71073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2D2EA55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18ADF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7AF7E0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228320A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34A3" w14:textId="77777777" w:rsidR="00B96F7A" w:rsidRPr="00231042" w:rsidRDefault="00B96F7A" w:rsidP="0090782A">
            <w:pPr>
              <w:spacing w:before="40" w:after="40"/>
              <w:jc w:val="center"/>
            </w:pPr>
          </w:p>
          <w:p w14:paraId="79B515FF" w14:textId="77777777" w:rsidR="004C2CC5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Start w:id="25" w:name="Text101"/>
          </w:p>
          <w:p w14:paraId="3319CE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5"/>
          </w:p>
          <w:p w14:paraId="000475A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26" w:name="Text102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6"/>
          </w:p>
          <w:p w14:paraId="4622D9C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27" w:name="Text103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7"/>
          </w:p>
          <w:p w14:paraId="42091A5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28" w:name="Text104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8"/>
          </w:p>
          <w:p w14:paraId="72440651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29" w:name="Text105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29"/>
          </w:p>
        </w:tc>
        <w:tc>
          <w:tcPr>
            <w:tcW w:w="5947" w:type="dxa"/>
            <w:tcBorders>
              <w:left w:val="single" w:sz="4" w:space="0" w:color="auto"/>
            </w:tcBorders>
            <w:vAlign w:val="center"/>
          </w:tcPr>
          <w:p w14:paraId="36B350A8" w14:textId="77777777" w:rsidR="007712A7" w:rsidRPr="00231042" w:rsidRDefault="007712A7" w:rsidP="007712A7">
            <w:pPr>
              <w:ind w:right="-70"/>
              <w:jc w:val="center"/>
            </w:pPr>
          </w:p>
        </w:tc>
      </w:tr>
      <w:tr w:rsidR="007712A7" w:rsidRPr="006E05A7" w14:paraId="6685B5F7" w14:textId="77777777" w:rsidTr="003E5F77">
        <w:trPr>
          <w:gridAfter w:val="1"/>
          <w:wAfter w:w="5947" w:type="dxa"/>
          <w:cantSplit/>
          <w:trHeight w:val="169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E073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Control de Ajuste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5CE5" w14:textId="77777777" w:rsidR="007712A7" w:rsidRPr="006E05A7" w:rsidRDefault="00F3768F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Comprobación</w:t>
            </w:r>
          </w:p>
          <w:p w14:paraId="3B9F6AC0" w14:textId="77777777" w:rsidR="00F3768F" w:rsidRPr="006E05A7" w:rsidRDefault="00F3768F" w:rsidP="00A83A3D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6DCF0C0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B0C94C6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6CB44712" w14:textId="77777777" w:rsidR="00F3768F" w:rsidRPr="006E05A7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5B1760E5" w14:textId="77777777" w:rsidR="00F3768F" w:rsidRPr="00231042" w:rsidRDefault="00F3768F" w:rsidP="00F3768F">
            <w:pPr>
              <w:spacing w:before="40" w:after="40"/>
              <w:jc w:val="center"/>
            </w:pPr>
            <w:r w:rsidRPr="00231042">
              <w:t>Eje 5</w:t>
            </w:r>
          </w:p>
          <w:p w14:paraId="2AED05A3" w14:textId="77777777" w:rsidR="007712A7" w:rsidRPr="00231042" w:rsidRDefault="00F3768F" w:rsidP="00F3768F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0CE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6A41560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678E24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530DF5A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59963A2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34190E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3560EA9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D30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53EFF55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37A460AD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381DA4AA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6442E31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50F32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62FE8790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7D7F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7012575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0AAD7528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3B743D3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55C93CF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B9F5492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2A7C664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0B77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Desviació</w:t>
            </w:r>
            <w:r w:rsidR="007712A7" w:rsidRPr="006E05A7">
              <w:rPr>
                <w:u w:val="single"/>
                <w:lang w:val="es-ES"/>
              </w:rPr>
              <w:t>n</w:t>
            </w:r>
          </w:p>
          <w:p w14:paraId="4F5D7AE5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0" w:name="Text106"/>
            <w:r w:rsidR="00054545" w:rsidRPr="00231042">
              <w:rPr>
                <w:u w:val="single"/>
              </w:rPr>
              <w:fldChar w:fldCharType="begin">
                <w:ffData>
                  <w:name w:val="Text106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AC498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AC498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0"/>
            <w:r w:rsidR="00F21DDA" w:rsidRPr="006E05A7">
              <w:rPr>
                <w:lang w:val="es-ES"/>
              </w:rPr>
              <w:t>º</w:t>
            </w:r>
          </w:p>
          <w:p w14:paraId="5040728A" w14:textId="77777777" w:rsidR="007712A7" w:rsidRPr="006E05A7" w:rsidRDefault="00F3768F" w:rsidP="00F3768F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bookmarkStart w:id="31" w:name="Text89"/>
            <w:r w:rsidR="00054545" w:rsidRPr="00231042">
              <w:rPr>
                <w:u w:val="single"/>
              </w:rPr>
              <w:fldChar w:fldCharType="begin">
                <w:ffData>
                  <w:name w:val="Text89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31"/>
            <w:r w:rsidR="00F21DDA" w:rsidRPr="006E05A7">
              <w:rPr>
                <w:lang w:val="es-ES"/>
              </w:rPr>
              <w:t>º</w:t>
            </w:r>
          </w:p>
          <w:p w14:paraId="53770B26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18F383AE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10F59A4" w14:textId="77777777" w:rsidR="007712A7" w:rsidRPr="006E05A7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  <w:p w14:paraId="54EEC198" w14:textId="77777777" w:rsidR="007712A7" w:rsidRPr="006E05A7" w:rsidRDefault="00F3768F" w:rsidP="00137620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6E05A7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137620" w:rsidRPr="00231042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6E05A7">
              <w:rPr>
                <w:lang w:val="es-ES"/>
              </w:rPr>
              <w:t>º</w:t>
            </w:r>
          </w:p>
        </w:tc>
      </w:tr>
      <w:tr w:rsidR="004F559C" w:rsidRPr="00231042" w14:paraId="7FBE9951" w14:textId="77777777" w:rsidTr="004F559C">
        <w:trPr>
          <w:gridAfter w:val="1"/>
          <w:wAfter w:w="5947" w:type="dxa"/>
          <w:cantSplit/>
          <w:trHeight w:val="65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A517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Cubiertas eje A2 y A3</w:t>
            </w:r>
          </w:p>
          <w:p w14:paraId="24A42D76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(Sólo Agilus)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D3FE" w14:textId="77777777" w:rsidR="004F559C" w:rsidRPr="006E05A7" w:rsidRDefault="004F559C" w:rsidP="004F559C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Lubricación</w:t>
            </w:r>
          </w:p>
          <w:p w14:paraId="0881A619" w14:textId="77777777" w:rsidR="004F559C" w:rsidRPr="006E05A7" w:rsidRDefault="004F559C" w:rsidP="004F559C">
            <w:pPr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Interior cubiertas A2 y A3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B2FE" w14:textId="77777777" w:rsidR="004F559C" w:rsidRPr="006E05A7" w:rsidRDefault="004F559C" w:rsidP="004F559C">
            <w:pPr>
              <w:spacing w:before="40" w:after="40"/>
              <w:jc w:val="center"/>
              <w:rPr>
                <w:lang w:val="es-ES"/>
              </w:rPr>
            </w:pPr>
          </w:p>
          <w:p w14:paraId="1E58B708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7204" w14:textId="77777777" w:rsidR="004F559C" w:rsidRDefault="004F559C" w:rsidP="004F559C">
            <w:pPr>
              <w:spacing w:before="40" w:after="40"/>
              <w:jc w:val="center"/>
            </w:pPr>
          </w:p>
          <w:p w14:paraId="5D8CE190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308D" w14:textId="77777777" w:rsidR="004F559C" w:rsidRDefault="004F559C" w:rsidP="004F559C">
            <w:pPr>
              <w:spacing w:before="40" w:after="40"/>
              <w:jc w:val="center"/>
            </w:pPr>
          </w:p>
          <w:p w14:paraId="68713F87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019F" w14:textId="77777777" w:rsidR="004F559C" w:rsidRDefault="004F559C" w:rsidP="004F559C">
            <w:pPr>
              <w:ind w:right="-70"/>
              <w:jc w:val="center"/>
            </w:pPr>
          </w:p>
          <w:p w14:paraId="7E0E256C" w14:textId="77777777" w:rsidR="004F559C" w:rsidRPr="00231042" w:rsidRDefault="00775868" w:rsidP="0077586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231042">
              <w:instrText xml:space="preserve"> FORMTEXT </w:instrText>
            </w:r>
            <w:r w:rsidRPr="00231042">
              <w:fldChar w:fldCharType="separate"/>
            </w:r>
            <w:r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720B6210" w14:textId="77777777" w:rsidTr="0036443F">
        <w:trPr>
          <w:gridAfter w:val="1"/>
          <w:wAfter w:w="5947" w:type="dxa"/>
          <w:cantSplit/>
          <w:trHeight w:val="1111"/>
        </w:trPr>
        <w:tc>
          <w:tcPr>
            <w:tcW w:w="23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CA6A5" w14:textId="77777777" w:rsidR="00922416" w:rsidRPr="006E05A7" w:rsidRDefault="00914D29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de Energía</w:t>
            </w:r>
          </w:p>
          <w:p w14:paraId="5661E946" w14:textId="77777777" w:rsidR="007712A7" w:rsidRPr="006E05A7" w:rsidRDefault="00922416" w:rsidP="00914D2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(</w:t>
            </w:r>
            <w:r w:rsidR="00914D29" w:rsidRPr="006E05A7">
              <w:rPr>
                <w:lang w:val="es-ES"/>
              </w:rPr>
              <w:t>Tubos Protección</w:t>
            </w:r>
            <w:r w:rsidRPr="006E05A7">
              <w:rPr>
                <w:lang w:val="es-ES"/>
              </w:rPr>
              <w:t>)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FA66" w14:textId="77777777" w:rsidR="00180C78" w:rsidRPr="006E05A7" w:rsidRDefault="00180C78" w:rsidP="00983D25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5C18D7F8" w14:textId="77777777" w:rsidR="00180C78" w:rsidRPr="006E05A7" w:rsidRDefault="00180C78" w:rsidP="00983D2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</w:t>
            </w:r>
            <w:r w:rsidR="0036443F" w:rsidRPr="006E05A7">
              <w:rPr>
                <w:lang w:val="es-ES"/>
              </w:rPr>
              <w:t>. Int.</w:t>
            </w:r>
          </w:p>
          <w:p w14:paraId="402238C9" w14:textId="77777777" w:rsidR="007712A7" w:rsidRPr="006E05A7" w:rsidRDefault="0036443F" w:rsidP="0036443F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Paquete Energ. Tec. Ext.</w:t>
            </w:r>
          </w:p>
          <w:p w14:paraId="7BE93BE0" w14:textId="77777777" w:rsidR="0036443F" w:rsidRPr="00231042" w:rsidRDefault="0036443F" w:rsidP="0036443F">
            <w:pPr>
              <w:spacing w:before="40" w:after="40"/>
              <w:jc w:val="center"/>
            </w:pPr>
            <w:r w:rsidRPr="006E05A7">
              <w:rPr>
                <w:lang w:val="es-ES"/>
              </w:rPr>
              <w:t xml:space="preserve">Paquete Energ. </w:t>
            </w:r>
            <w:r w:rsidRPr="00231042">
              <w:t>Motores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AFDCE" w14:textId="77777777" w:rsidR="00A83A3D" w:rsidRPr="00231042" w:rsidRDefault="00A83A3D" w:rsidP="00A83A3D">
            <w:pPr>
              <w:spacing w:before="40" w:after="40"/>
              <w:jc w:val="center"/>
            </w:pPr>
          </w:p>
          <w:bookmarkStart w:id="32" w:name="Kontrollkästchen153"/>
          <w:p w14:paraId="63D7A45F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7618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32"/>
          </w:p>
          <w:p w14:paraId="62C9B6DD" w14:textId="77777777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3" w:name="Kontrollkästchen175"/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33"/>
          </w:p>
          <w:p w14:paraId="6F791AC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4" w:name="Kontrollkästchen154"/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34"/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D348" w14:textId="77777777" w:rsidR="007712A7" w:rsidRPr="00231042" w:rsidRDefault="007712A7" w:rsidP="0090782A">
            <w:pPr>
              <w:spacing w:before="40" w:after="40"/>
            </w:pPr>
          </w:p>
          <w:p w14:paraId="182A313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25AF16C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5" w:name="Kontrollkästchen176"/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35"/>
          </w:p>
          <w:p w14:paraId="490A67B3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24D5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3E46BAF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3A7EBF4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6" w:name="Kontrollkästchen177"/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36"/>
          </w:p>
          <w:p w14:paraId="2B7C5604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CA7C6" w14:textId="77777777" w:rsidR="00424008" w:rsidRPr="00231042" w:rsidRDefault="00424008" w:rsidP="00424008">
            <w:pPr>
              <w:spacing w:before="40" w:after="40"/>
              <w:ind w:right="-70"/>
              <w:jc w:val="center"/>
            </w:pPr>
          </w:p>
          <w:p w14:paraId="06BD4C59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72697A6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37" w:name="Text107"/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7"/>
          </w:p>
          <w:p w14:paraId="0E948051" w14:textId="77777777" w:rsidR="0036443F" w:rsidRPr="00231042" w:rsidRDefault="00054545" w:rsidP="0036443F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38" w:name="Text13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8"/>
          </w:p>
        </w:tc>
      </w:tr>
      <w:tr w:rsidR="00FE599F" w:rsidRPr="00231042" w14:paraId="422514D3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FA5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8F507" w14:textId="77777777" w:rsidR="00FE599F" w:rsidRPr="00231042" w:rsidRDefault="00FE599F" w:rsidP="00983D25">
            <w:pPr>
              <w:spacing w:before="40" w:after="40"/>
              <w:jc w:val="center"/>
              <w:rPr>
                <w:u w:val="single"/>
              </w:rPr>
            </w:pPr>
            <w:r w:rsidRPr="00231042">
              <w:rPr>
                <w:u w:val="single"/>
              </w:rPr>
              <w:t>Lubricación</w:t>
            </w:r>
          </w:p>
          <w:p w14:paraId="4C1CF432" w14:textId="77777777" w:rsidR="00FE599F" w:rsidRPr="00231042" w:rsidRDefault="00FE599F" w:rsidP="00424008">
            <w:pPr>
              <w:spacing w:before="40" w:after="40"/>
              <w:jc w:val="center"/>
            </w:pPr>
            <w:r w:rsidRPr="00231042">
              <w:t>Paquetes Energía Internos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F629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24804E20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E32F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FB57FCE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4D3BC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1B6B9B3B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EE84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492787C" w14:textId="77777777" w:rsidR="00FE599F" w:rsidRPr="00231042" w:rsidRDefault="00054545" w:rsidP="0042400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39" w:name="Text109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9"/>
          </w:p>
        </w:tc>
      </w:tr>
      <w:tr w:rsidR="00FE599F" w:rsidRPr="00231042" w14:paraId="0382FAD8" w14:textId="77777777" w:rsidTr="003E5F77">
        <w:trPr>
          <w:gridAfter w:val="1"/>
          <w:wAfter w:w="5947" w:type="dxa"/>
          <w:cantSplit/>
          <w:trHeight w:val="104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AC16" w14:textId="77777777" w:rsidR="00FE599F" w:rsidRPr="00231042" w:rsidRDefault="00FE599F" w:rsidP="0090782A">
            <w:pPr>
              <w:spacing w:before="40" w:after="40"/>
              <w:jc w:val="center"/>
            </w:pPr>
            <w:r w:rsidRPr="00231042">
              <w:t>Ejes de transmisión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27BC4" w14:textId="77777777" w:rsidR="00FE599F" w:rsidRPr="006E05A7" w:rsidRDefault="00FE599F" w:rsidP="0090782A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44D2FBC0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</w:t>
            </w:r>
          </w:p>
          <w:p w14:paraId="6D10BDA7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</w:t>
            </w:r>
          </w:p>
          <w:p w14:paraId="3648A5C2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C125" w14:textId="77777777" w:rsidR="00FE599F" w:rsidRPr="006E05A7" w:rsidRDefault="00FE599F" w:rsidP="0090782A">
            <w:pPr>
              <w:spacing w:before="40" w:after="40"/>
              <w:jc w:val="center"/>
              <w:rPr>
                <w:lang w:val="es-ES"/>
              </w:rPr>
            </w:pPr>
          </w:p>
          <w:p w14:paraId="09FD6EBA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Kontrollkästchen142"/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40"/>
          </w:p>
          <w:p w14:paraId="5A8D97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1" w:name="Kontrollkästchen158"/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41"/>
          </w:p>
          <w:p w14:paraId="04FD09F2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2" w:name="Kontrollkästchen159"/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42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34215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32BB102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4D683B3B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32B518B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9C29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4F50CAE1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6983E87C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047AD995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9D841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6EA3F7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43" w:name="Text9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3"/>
          </w:p>
          <w:p w14:paraId="239233EB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3ADE76DE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44" w:name="Text11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4"/>
          </w:p>
        </w:tc>
      </w:tr>
      <w:tr w:rsidR="00FE599F" w:rsidRPr="00231042" w14:paraId="4E07043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</w:tcBorders>
            <w:vAlign w:val="center"/>
          </w:tcPr>
          <w:p w14:paraId="52DDDBED" w14:textId="77777777" w:rsidR="003800FC" w:rsidRPr="00231042" w:rsidRDefault="003800FC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</w:tcBorders>
            <w:vAlign w:val="center"/>
          </w:tcPr>
          <w:p w14:paraId="244AFA6D" w14:textId="77777777" w:rsidR="00FE599F" w:rsidRPr="00231042" w:rsidRDefault="00FE599F" w:rsidP="0090782A">
            <w:pPr>
              <w:spacing w:before="40" w:after="40"/>
              <w:jc w:val="center"/>
              <w:rPr>
                <w:u w:val="single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6B75ED94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262839A2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7037C0DC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3829" w:type="dxa"/>
            <w:gridSpan w:val="3"/>
            <w:tcBorders>
              <w:top w:val="single" w:sz="4" w:space="0" w:color="auto"/>
            </w:tcBorders>
            <w:vAlign w:val="center"/>
          </w:tcPr>
          <w:p w14:paraId="25EE9CE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</w:tc>
      </w:tr>
      <w:tr w:rsidR="00FE599F" w:rsidRPr="00231042" w14:paraId="6755EB76" w14:textId="77777777" w:rsidTr="003E5F77">
        <w:trPr>
          <w:gridAfter w:val="2"/>
          <w:wAfter w:w="8633" w:type="dxa"/>
          <w:cantSplit/>
          <w:trHeight w:val="127"/>
        </w:trPr>
        <w:tc>
          <w:tcPr>
            <w:tcW w:w="3566" w:type="dxa"/>
            <w:gridSpan w:val="2"/>
            <w:vAlign w:val="center"/>
          </w:tcPr>
          <w:p w14:paraId="7E3A97A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3857" w:type="dxa"/>
            <w:gridSpan w:val="5"/>
            <w:vAlign w:val="center"/>
          </w:tcPr>
          <w:p w14:paraId="28DA1A9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624" w:type="dxa"/>
            <w:vAlign w:val="center"/>
          </w:tcPr>
          <w:p w14:paraId="523C1DF4" w14:textId="77777777" w:rsidR="00FE599F" w:rsidRPr="00231042" w:rsidRDefault="00FE599F" w:rsidP="007712A7">
            <w:pPr>
              <w:ind w:right="-70"/>
            </w:pPr>
          </w:p>
        </w:tc>
      </w:tr>
      <w:tr w:rsidR="00FE599F" w:rsidRPr="00231042" w14:paraId="4FEA18B5" w14:textId="77777777" w:rsidTr="003E5F77">
        <w:trPr>
          <w:gridAfter w:val="1"/>
          <w:wAfter w:w="5947" w:type="dxa"/>
          <w:cantSplit/>
          <w:trHeight w:val="270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6F531" w14:textId="77777777" w:rsidR="00FE599F" w:rsidRPr="00231042" w:rsidRDefault="00FE599F" w:rsidP="007712A7">
            <w:pPr>
              <w:rPr>
                <w:b/>
                <w:color w:val="FF6600"/>
              </w:rPr>
            </w:pPr>
          </w:p>
          <w:p w14:paraId="65694525" w14:textId="77777777" w:rsidR="00FE599F" w:rsidRPr="00231042" w:rsidRDefault="00FE599F" w:rsidP="007712A7">
            <w:r w:rsidRPr="00231042">
              <w:rPr>
                <w:b/>
                <w:color w:val="FF6600"/>
              </w:rPr>
              <w:t>Inspección Básica:</w:t>
            </w:r>
          </w:p>
        </w:tc>
        <w:tc>
          <w:tcPr>
            <w:tcW w:w="26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8E8F4F" w14:textId="77777777" w:rsidR="00FE599F" w:rsidRPr="00231042" w:rsidRDefault="00FE599F" w:rsidP="007712A7"/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C8EA3" w14:textId="77777777" w:rsidR="00FE599F" w:rsidRPr="00231042" w:rsidRDefault="00FE599F" w:rsidP="007712A7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8BAE4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466EBC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382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12EBB9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</w:pPr>
          </w:p>
        </w:tc>
      </w:tr>
      <w:tr w:rsidR="00FE599F" w:rsidRPr="00231042" w14:paraId="528008D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2C2C55F" w14:textId="77777777" w:rsidR="00FE599F" w:rsidRPr="00231042" w:rsidRDefault="00FE599F" w:rsidP="00F21DDA">
            <w:pPr>
              <w:spacing w:before="40" w:after="40"/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1AC3BF" w14:textId="77777777" w:rsidR="00FE599F" w:rsidRPr="00231042" w:rsidRDefault="00FE599F" w:rsidP="004F7C43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ED4685A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5B42919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998D35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CCAFE06" w14:textId="77777777" w:rsidR="00FE599F" w:rsidRPr="00231042" w:rsidRDefault="00FE599F" w:rsidP="00F8617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1B6E1664" w14:textId="77777777" w:rsidTr="003E5F77">
        <w:trPr>
          <w:gridAfter w:val="1"/>
          <w:wAfter w:w="5947" w:type="dxa"/>
          <w:cantSplit/>
          <w:trHeight w:val="126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FA9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Correas dentadas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9AFA6" w14:textId="77777777" w:rsidR="00FE599F" w:rsidRPr="006E05A7" w:rsidRDefault="00FE599F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Visual / Control Tensión</w:t>
            </w:r>
          </w:p>
          <w:p w14:paraId="26D42968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4 motor</w:t>
            </w:r>
          </w:p>
          <w:p w14:paraId="344533CD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5 motor</w:t>
            </w:r>
          </w:p>
          <w:p w14:paraId="5DE12214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5 muñeca</w:t>
            </w:r>
          </w:p>
          <w:p w14:paraId="20E5349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6 muñeca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E1E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2629E1E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2FCB972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3073B81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626B532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5" w:name="Kontrollkästchen160"/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45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F8F9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053C361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1F3A45C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2AF54A5F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1F32D630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A156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15ED5F6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4E7188F9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4A08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4D3934E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72E2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</w:p>
          <w:p w14:paraId="0D7A0519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46" w:name="Text113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6"/>
            <w:r w:rsidRPr="00231042">
              <w:t xml:space="preserve"> Hz</w:t>
            </w:r>
          </w:p>
          <w:p w14:paraId="1D223E04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47" w:name="Text114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7"/>
            <w:r w:rsidRPr="00231042">
              <w:t xml:space="preserve"> Hz</w:t>
            </w:r>
          </w:p>
          <w:p w14:paraId="45B1E03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48" w:name="Text115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8"/>
            <w:r w:rsidRPr="00231042">
              <w:t xml:space="preserve"> Hz</w:t>
            </w:r>
          </w:p>
          <w:p w14:paraId="53F28F3E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49" w:name="Text116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bookmarkEnd w:id="49"/>
            <w:r w:rsidRPr="00231042">
              <w:t xml:space="preserve"> Hz</w:t>
            </w:r>
          </w:p>
        </w:tc>
      </w:tr>
      <w:tr w:rsidR="00FE599F" w:rsidRPr="00231042" w14:paraId="56E2030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BE2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Fijación del Robot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2D5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B45C8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DCD4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7C51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1E52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0" w:name="Text118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0"/>
          </w:p>
        </w:tc>
      </w:tr>
      <w:tr w:rsidR="00FE599F" w:rsidRPr="00231042" w14:paraId="75D69F4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428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92E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A1E6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E9AB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81B5D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9B3F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E1BCC6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FCAC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Daños Mecánicos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2DD2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BB3D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E702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F505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D8AA0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4B751AA2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7E2E" w14:textId="77777777" w:rsidR="00FE599F" w:rsidRPr="00231042" w:rsidRDefault="00FE599F" w:rsidP="004C2CC5">
            <w:pPr>
              <w:spacing w:before="40" w:after="40"/>
              <w:jc w:val="center"/>
            </w:pPr>
            <w:r w:rsidRPr="00231042">
              <w:t>Sistema Compensación hidropneumático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757D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Presión</w:t>
            </w:r>
          </w:p>
          <w:p w14:paraId="6D0520E3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Sellado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948E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F0199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27B8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F37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FE599F" w:rsidRPr="00231042">
              <w:t xml:space="preserve"> bar</w:t>
            </w:r>
          </w:p>
          <w:p w14:paraId="7DE814DB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52A5A7CB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83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 xml:space="preserve">Sistema </w:t>
            </w:r>
          </w:p>
          <w:p w14:paraId="11317CE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Compensación Muelles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05D97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Inspección Visual </w:t>
            </w:r>
          </w:p>
          <w:p w14:paraId="676336E1" w14:textId="77777777" w:rsidR="00FE599F" w:rsidRPr="006E05A7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Ruidos de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4B7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46255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0B67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B54EC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2923C21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EA38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Motores, Ejes 1-6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02728" w14:textId="77777777" w:rsidR="00FE599F" w:rsidRPr="006E05A7" w:rsidRDefault="00FE599F" w:rsidP="006F7140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056B07F2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1</w:t>
            </w:r>
          </w:p>
          <w:p w14:paraId="761C7D4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2</w:t>
            </w:r>
          </w:p>
          <w:p w14:paraId="3DFF90CB" w14:textId="77777777" w:rsidR="00FE599F" w:rsidRPr="006E05A7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Eje 3</w:t>
            </w:r>
          </w:p>
          <w:p w14:paraId="1062A0FA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4</w:t>
            </w:r>
          </w:p>
          <w:p w14:paraId="32C65982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5</w:t>
            </w:r>
          </w:p>
          <w:p w14:paraId="7E649D06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F659" w14:textId="77777777" w:rsidR="00FE599F" w:rsidRPr="00231042" w:rsidRDefault="00FE599F" w:rsidP="006F7140">
            <w:pPr>
              <w:spacing w:before="40" w:after="40"/>
            </w:pPr>
          </w:p>
          <w:p w14:paraId="283FA83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2D2652B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32407B3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6EC4D2E9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0FDC293C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0C26AE8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32333" w14:textId="77777777" w:rsidR="00FE599F" w:rsidRPr="00231042" w:rsidRDefault="00FE599F" w:rsidP="006F7140">
            <w:pPr>
              <w:spacing w:before="40" w:after="40"/>
            </w:pPr>
          </w:p>
          <w:p w14:paraId="6A6A3C6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089C5CAB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19BBB6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E71297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5651C74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1A56B60D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E09A" w14:textId="77777777" w:rsidR="00FE599F" w:rsidRPr="00231042" w:rsidRDefault="00FE599F" w:rsidP="006F7140">
            <w:pPr>
              <w:spacing w:before="40" w:after="40"/>
            </w:pPr>
          </w:p>
          <w:p w14:paraId="1CBF1930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6A36047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3556A57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5815DA2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596019C2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56C91BC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0471" w14:textId="77777777" w:rsidR="00FE599F" w:rsidRPr="00231042" w:rsidRDefault="00FE599F" w:rsidP="006F7140">
            <w:pPr>
              <w:spacing w:before="40" w:after="40"/>
              <w:jc w:val="center"/>
            </w:pPr>
          </w:p>
          <w:p w14:paraId="7F2665DF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F1F21E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64B1E5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A099EB1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5E19D9D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0C722E4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87130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19736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Robot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6D708A" w14:textId="77777777" w:rsidR="00FE599F" w:rsidRPr="00231042" w:rsidRDefault="00FE599F" w:rsidP="00967856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833F77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269032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76B171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822FD1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0A352BD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0EEE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Archivado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8991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Copia de seguridad</w:t>
            </w:r>
          </w:p>
        </w:tc>
        <w:bookmarkStart w:id="51" w:name="Kontrollkästchen171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4FB7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51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EE14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663DB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CCA8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6FCA9A0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0873E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3B7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 insertados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242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EC43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B359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3F57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154B5E8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3F56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E8268" w14:textId="77777777" w:rsidR="00075653" w:rsidRPr="006E05A7" w:rsidRDefault="00075653" w:rsidP="00075653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Datos de carga específico para cada proceso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DCA84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EF1CF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7375" w14:textId="77777777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D2080" w14:textId="77777777" w:rsidR="00075653" w:rsidRPr="00231042" w:rsidRDefault="00054545" w:rsidP="00075653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BDCABB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2BDF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 xml:space="preserve">CD-ROM 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D265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3D8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40A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37D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1BD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41629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3D7A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Disquetera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2104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750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D6C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825D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C1D6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F87B22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758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USB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394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B16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338D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9033F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71F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E2F84A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5C30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706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3C5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90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F52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8E5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A95159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4E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0177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DDE5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A589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7E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2B2D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62087D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380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Sentido Giro</w:t>
            </w:r>
          </w:p>
          <w:p w14:paraId="3052028C" w14:textId="77777777" w:rsidR="00075653" w:rsidRPr="00231042" w:rsidRDefault="00075653" w:rsidP="00801A47">
            <w:pPr>
              <w:spacing w:before="40" w:after="40"/>
              <w:jc w:val="center"/>
            </w:pPr>
            <w:r w:rsidRPr="00231042">
              <w:t xml:space="preserve"> Ventiladores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74B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C79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236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C26E3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CA69B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A87C5D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FC9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79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01FF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7EE9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A2F24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F48C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3D924E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E6B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PARO EMERGÉNCIA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C347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1989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7CF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655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0211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2564499" w14:textId="77777777" w:rsidTr="003E5F77">
        <w:trPr>
          <w:gridAfter w:val="1"/>
          <w:wAfter w:w="5947" w:type="dxa"/>
          <w:cantSplit/>
          <w:trHeight w:val="104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E2B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(V)KCP/SmartPad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E86E8" w14:textId="77777777" w:rsidR="00075653" w:rsidRPr="006E05A7" w:rsidRDefault="00075653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Inspección Visual</w:t>
            </w:r>
          </w:p>
          <w:p w14:paraId="641A58DB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Pantalla</w:t>
            </w:r>
          </w:p>
          <w:p w14:paraId="61CFBCF2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Cable</w:t>
            </w:r>
          </w:p>
          <w:p w14:paraId="799085A0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Teclado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32AD" w14:textId="77777777" w:rsidR="00075653" w:rsidRPr="006E05A7" w:rsidRDefault="00075653" w:rsidP="00F86174">
            <w:pPr>
              <w:spacing w:before="40" w:after="40"/>
              <w:jc w:val="center"/>
              <w:rPr>
                <w:lang w:val="es-ES"/>
              </w:rPr>
            </w:pPr>
          </w:p>
          <w:p w14:paraId="509BF1E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099B5F8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2" w:name="Kontrollkästchen169"/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52"/>
          </w:p>
          <w:p w14:paraId="28AD155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3" w:name="Kontrollkästchen170"/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53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77249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0588144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507F367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3B588BE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C0A9D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362FFFE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6A78223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1DC5A320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4" w:name="Kontrollkästchen168"/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54"/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C1DD" w14:textId="77777777" w:rsidR="00075653" w:rsidRPr="00231042" w:rsidRDefault="00075653" w:rsidP="00F86174">
            <w:pPr>
              <w:spacing w:before="40" w:after="40"/>
              <w:ind w:right="-70"/>
              <w:jc w:val="center"/>
            </w:pPr>
          </w:p>
          <w:p w14:paraId="718D20C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55" w:name="Text120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5"/>
          </w:p>
          <w:p w14:paraId="4E30AA1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56" w:name="Text121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6"/>
          </w:p>
          <w:p w14:paraId="3BFB4A18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57" w:name="Text122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7"/>
          </w:p>
        </w:tc>
      </w:tr>
      <w:tr w:rsidR="00075653" w:rsidRPr="00231042" w14:paraId="361F314C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7F2B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Interruptor General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697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DF34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AED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D967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590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0B5381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307D3" w14:textId="77777777" w:rsidR="00075653" w:rsidRPr="00231042" w:rsidRDefault="00075653" w:rsidP="002B7544">
            <w:pPr>
              <w:spacing w:before="40" w:after="40"/>
              <w:jc w:val="center"/>
            </w:pPr>
            <w:r w:rsidRPr="00231042">
              <w:t>Carga Baterías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013F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2DFE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050C0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A9A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EFB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2DC9FD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E188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Fuente de Alimentación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F3D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C23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91C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5D0D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B05C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70FEFC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2D4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214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D5B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A72C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06B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A279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2178EF5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F37E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08E1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7EF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DB4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6366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1ED7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0558419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3F76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Adhesivo de Servicio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95275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Colocar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1C0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59D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29C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F8D1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BB9A8DF" w14:textId="77777777" w:rsidR="00A658C8" w:rsidRPr="00231042" w:rsidRDefault="00A658C8" w:rsidP="007712A7">
      <w:pPr>
        <w:rPr>
          <w:sz w:val="18"/>
          <w:szCs w:val="18"/>
        </w:rPr>
      </w:pPr>
    </w:p>
    <w:p w14:paraId="3C903B2B" w14:textId="77777777" w:rsidR="00A658C8" w:rsidRPr="00231042" w:rsidRDefault="00A658C8" w:rsidP="007712A7">
      <w:pPr>
        <w:rPr>
          <w:sz w:val="18"/>
          <w:szCs w:val="18"/>
        </w:rPr>
      </w:pPr>
    </w:p>
    <w:p w14:paraId="043AB764" w14:textId="77777777" w:rsidR="000D644A" w:rsidRPr="00231042" w:rsidRDefault="000D644A" w:rsidP="007712A7">
      <w:pPr>
        <w:rPr>
          <w:sz w:val="18"/>
          <w:szCs w:val="18"/>
        </w:rPr>
      </w:pPr>
    </w:p>
    <w:p w14:paraId="5B9A37D7" w14:textId="77777777" w:rsidR="000D644A" w:rsidRPr="00231042" w:rsidRDefault="000D644A" w:rsidP="007712A7">
      <w:pPr>
        <w:rPr>
          <w:sz w:val="18"/>
          <w:szCs w:val="18"/>
        </w:rPr>
      </w:pPr>
    </w:p>
    <w:p w14:paraId="465D1C01" w14:textId="77777777" w:rsidR="00A658C8" w:rsidRPr="00231042" w:rsidRDefault="00A658C8" w:rsidP="007712A7">
      <w:pPr>
        <w:rPr>
          <w:sz w:val="18"/>
          <w:szCs w:val="18"/>
        </w:rPr>
      </w:pPr>
    </w:p>
    <w:p w14:paraId="7D083797" w14:textId="77777777" w:rsidR="007712A7" w:rsidRPr="00231042" w:rsidRDefault="00E31441" w:rsidP="007712A7">
      <w:pPr>
        <w:rPr>
          <w:b/>
          <w:color w:val="FF6600"/>
        </w:rPr>
      </w:pPr>
      <w:r w:rsidRPr="00231042">
        <w:rPr>
          <w:b/>
          <w:color w:val="FF6600"/>
        </w:rPr>
        <w:t>Mantenimiento de Muñeca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C23499" w:rsidRPr="00231042" w14:paraId="6FCC083A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4984E8" w14:textId="77777777" w:rsidR="00C23499" w:rsidRPr="00231042" w:rsidRDefault="00C23499" w:rsidP="00F21DDA">
            <w:pPr>
              <w:jc w:val="center"/>
            </w:pPr>
            <w:r w:rsidRPr="00231042">
              <w:t>M</w:t>
            </w:r>
            <w:r w:rsidR="00F21DDA" w:rsidRPr="00231042">
              <w:t>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7C853D" w14:textId="77777777" w:rsidR="00C23499" w:rsidRPr="00231042" w:rsidRDefault="00C23499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10172D" w14:textId="77777777" w:rsidR="00C23499" w:rsidRPr="00231042" w:rsidRDefault="00C23499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560506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0B8255" w14:textId="77777777" w:rsidR="00C23499" w:rsidRPr="00231042" w:rsidRDefault="00C23499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3D7D7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 xml:space="preserve">Comentarios / Resultados / </w:t>
            </w:r>
            <w:r w:rsidR="006040A8" w:rsidRPr="00231042">
              <w:t>Nº Artí</w:t>
            </w:r>
            <w:r w:rsidRPr="00231042">
              <w:t>culo</w:t>
            </w:r>
          </w:p>
        </w:tc>
      </w:tr>
      <w:tr w:rsidR="007712A7" w:rsidRPr="00231042" w14:paraId="50CFA61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90F6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D27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BA8F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2EF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C7509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2BE69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9CFEA22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F2C2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E8FA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72E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69E40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CCAC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D10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2AAEFCD3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5DADD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3930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0A54D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6407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06FB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ABFE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7B91186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046B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Junta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4793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AAFEA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71DD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D433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862C0" w14:textId="77777777" w:rsidR="00C16EAD" w:rsidRPr="00231042" w:rsidRDefault="00054545" w:rsidP="006F7140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2C6585C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C0D3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01F2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699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CD67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B273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AAF1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134DD69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7C1B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AF1B9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Lubricación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81ED9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401A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F40C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E3897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7AFCA88" w14:textId="77777777" w:rsidTr="00293221">
        <w:trPr>
          <w:cantSplit/>
          <w:trHeight w:val="136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E419D" w14:textId="77777777" w:rsidR="00C16EAD" w:rsidRPr="006E05A7" w:rsidRDefault="00C16EAD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Correas Dentadas</w:t>
            </w:r>
          </w:p>
          <w:p w14:paraId="0597E6F3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4</w:t>
            </w:r>
          </w:p>
          <w:p w14:paraId="2F83B39F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Motor Eje 5</w:t>
            </w:r>
          </w:p>
          <w:p w14:paraId="6A8EAF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Muñeca Eje 5</w:t>
            </w:r>
          </w:p>
          <w:p w14:paraId="7EE452ED" w14:textId="77777777" w:rsidR="00C16EAD" w:rsidRPr="00231042" w:rsidRDefault="00C16EAD" w:rsidP="006040A8">
            <w:pPr>
              <w:spacing w:before="40" w:after="40"/>
              <w:jc w:val="center"/>
            </w:pPr>
            <w:r w:rsidRPr="00231042">
              <w:t>Muñeca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43AA" w14:textId="77777777" w:rsidR="00C16EAD" w:rsidRPr="006E05A7" w:rsidRDefault="00C16EAD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0D868416" w14:textId="77777777" w:rsidR="00C16EAD" w:rsidRPr="006E05A7" w:rsidRDefault="00142D52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7C8603B9" w14:textId="77777777" w:rsidR="00C16EAD" w:rsidRPr="006E05A7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Sustituir</w:t>
            </w:r>
            <w:r w:rsidR="00B14E82" w:rsidRPr="006E05A7">
              <w:rPr>
                <w:lang w:val="es-ES"/>
              </w:rPr>
              <w:t xml:space="preserve"> </w:t>
            </w:r>
            <w:r w:rsidR="00B14E82" w:rsidRPr="006E05A7">
              <w:rPr>
                <w:sz w:val="16"/>
                <w:szCs w:val="16"/>
                <w:lang w:val="es-ES"/>
              </w:rPr>
              <w:t>(Cada mto 4)</w:t>
            </w:r>
          </w:p>
          <w:p w14:paraId="3C49D8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  <w:p w14:paraId="77F81070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98D2" w14:textId="77777777" w:rsidR="00C16EAD" w:rsidRPr="00231042" w:rsidRDefault="00C16EAD" w:rsidP="000B15D8">
            <w:pPr>
              <w:spacing w:before="40" w:after="40"/>
            </w:pPr>
          </w:p>
          <w:p w14:paraId="264254C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59BB41BE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FD5F2A2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4DCA1E2C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4586C" w14:textId="77777777" w:rsidR="00C16EAD" w:rsidRPr="00231042" w:rsidRDefault="00C16EAD" w:rsidP="000B15D8">
            <w:pPr>
              <w:spacing w:before="40" w:after="40"/>
            </w:pPr>
          </w:p>
          <w:p w14:paraId="01F10A4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172497A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1DB4C58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050CB8E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C70B" w14:textId="77777777" w:rsidR="00C16EAD" w:rsidRPr="00231042" w:rsidRDefault="00C16EAD" w:rsidP="000B15D8">
            <w:pPr>
              <w:spacing w:before="40" w:after="40"/>
            </w:pPr>
          </w:p>
          <w:p w14:paraId="3BC6C94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5423E821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008D1D33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40A5CD86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A56A9" w14:textId="77777777" w:rsidR="00C16EAD" w:rsidRPr="00231042" w:rsidRDefault="00C16EAD" w:rsidP="000B15D8">
            <w:pPr>
              <w:spacing w:before="40" w:after="40"/>
              <w:ind w:right="-70"/>
            </w:pPr>
          </w:p>
          <w:p w14:paraId="746B738C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593CC01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0AA2F4ED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289ADA27" w14:textId="77777777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</w:tc>
      </w:tr>
    </w:tbl>
    <w:p w14:paraId="0DF99E5F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3C3D699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B09BAB4" w14:textId="77777777" w:rsidR="007712A7" w:rsidRPr="00231042" w:rsidRDefault="00E31441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Ejes Principales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6040A8" w:rsidRPr="00231042" w14:paraId="08365F7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4C38DF" w14:textId="77777777" w:rsidR="006040A8" w:rsidRPr="00231042" w:rsidRDefault="00F21DDA" w:rsidP="00967856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2EA6AC" w14:textId="77777777" w:rsidR="006040A8" w:rsidRPr="00231042" w:rsidRDefault="006040A8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BCB7ED" w14:textId="77777777" w:rsidR="006040A8" w:rsidRPr="00231042" w:rsidRDefault="006040A8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4E8D5B6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5BA66C" w14:textId="77777777" w:rsidR="006040A8" w:rsidRPr="00231042" w:rsidRDefault="006040A8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0C4817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74D07CF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37A9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C1E6B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C86A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404E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FDA36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31658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372AB276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61E0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48166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1AA5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F7B3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A33A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BFB76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66F9A90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D357A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76A5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94C04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61882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1203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CE50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2D57251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218F56EF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306C992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Menor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6BE4666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6FA91B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B713BB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7C92C5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17855B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3BC36" w14:textId="77777777" w:rsidR="00967856" w:rsidRPr="00231042" w:rsidRDefault="00967856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3860BF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6DA1D8B" w14:textId="77777777" w:rsidTr="00293221">
        <w:trPr>
          <w:cantSplit/>
          <w:trHeight w:val="86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C10F" w14:textId="77777777" w:rsidR="007712A7" w:rsidRPr="00231042" w:rsidRDefault="00967856" w:rsidP="00967856">
            <w:pPr>
              <w:spacing w:before="40" w:after="40"/>
              <w:jc w:val="center"/>
            </w:pPr>
            <w:r w:rsidRPr="00231042">
              <w:t xml:space="preserve">Armario de </w:t>
            </w:r>
            <w:r w:rsidR="007712A7" w:rsidRPr="00231042">
              <w:t>Control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1A1E" w14:textId="77777777" w:rsidR="007712A7" w:rsidRPr="006E05A7" w:rsidRDefault="00967856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6E05A7">
              <w:rPr>
                <w:u w:val="single"/>
                <w:lang w:val="es-ES"/>
              </w:rPr>
              <w:t>Limpieza</w:t>
            </w:r>
          </w:p>
          <w:p w14:paraId="4CE6B72E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</w:t>
            </w:r>
            <w:r w:rsidR="00967856" w:rsidRPr="006E05A7">
              <w:rPr>
                <w:lang w:val="es-ES"/>
              </w:rPr>
              <w:t>terior</w:t>
            </w:r>
          </w:p>
          <w:p w14:paraId="4A0E4816" w14:textId="77777777" w:rsidR="007712A7" w:rsidRPr="006E05A7" w:rsidRDefault="004C2CC5" w:rsidP="000B15D8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Intercambiador de calor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4ECF" w14:textId="77777777" w:rsidR="007712A7" w:rsidRPr="006E05A7" w:rsidRDefault="007712A7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3E0C14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0764AB0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8" w:name="Kontrollkästchen172"/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58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C3B66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271F7C77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DF6B4D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9" w:name="Kontrollkästchen173"/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59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DDF1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10436329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043FD212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0" w:name="Kontrollkästchen174"/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  <w:bookmarkEnd w:id="60"/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BC88" w14:textId="77777777" w:rsidR="007712A7" w:rsidRPr="00231042" w:rsidRDefault="007712A7" w:rsidP="000B15D8">
            <w:pPr>
              <w:spacing w:before="40" w:after="40"/>
              <w:ind w:right="-70"/>
              <w:jc w:val="center"/>
            </w:pPr>
          </w:p>
          <w:p w14:paraId="5CCF6587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61" w:name="Text12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1"/>
          </w:p>
          <w:p w14:paraId="1B76C7C2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62" w:name="Text130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2"/>
          </w:p>
        </w:tc>
      </w:tr>
      <w:tr w:rsidR="007712A7" w:rsidRPr="00231042" w14:paraId="755E18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1C95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Baterías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7E1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ED26E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BA7E4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BF2D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0A2C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5D4EFB2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44FC4C2A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E02D28F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Mayor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15C6CD4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D546F9E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4AFF07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26887B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4EC7D3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54CE23" w14:textId="77777777" w:rsidR="00967856" w:rsidRPr="00231042" w:rsidRDefault="00967856" w:rsidP="005210DB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74B815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136A04B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F9DC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10F6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Sustituir si necesario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2955F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157C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03D4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7DF6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2476DA3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8961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45EF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D55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2E38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0798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FF66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74F128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BE99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FF41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E03E7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A3F6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6F5B2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ABF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63115C3E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9EE9" w14:textId="77777777" w:rsidR="004C2CC5" w:rsidRPr="00231042" w:rsidRDefault="004C2CC5" w:rsidP="004C2CC5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3BDD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8AB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6B04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95ECE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6E378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30A98A7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94B6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Pila Placa 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C9F4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C8E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5E141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40E6" w14:textId="77777777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7990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5DE8623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BCF1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Microfiltro (KRC2)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75A17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1DF6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25F14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4DB7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6251" w14:textId="77777777" w:rsidR="00C16EAD" w:rsidRPr="00231042" w:rsidRDefault="00054545" w:rsidP="009200C5">
            <w:pPr>
              <w:spacing w:before="40" w:after="40"/>
              <w:ind w:right="-11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70CB8F1" w14:textId="77777777" w:rsidR="007712A7" w:rsidRPr="00231042" w:rsidRDefault="007712A7" w:rsidP="007712A7">
      <w:pPr>
        <w:rPr>
          <w:b/>
          <w:color w:val="FF6600"/>
          <w:sz w:val="16"/>
          <w:szCs w:val="16"/>
        </w:rPr>
      </w:pPr>
    </w:p>
    <w:p w14:paraId="7E1FC1A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2355F8AB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3431847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AB3F351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48A50B5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946E0E9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4F2F041D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59BDB296" w14:textId="77777777" w:rsidR="00A658C8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5D790D77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08067A6E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7B938C86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6682E438" w14:textId="77777777" w:rsidR="00A52269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lastRenderedPageBreak/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467A15C7" w14:textId="77777777" w:rsidR="00DB7485" w:rsidRPr="00231042" w:rsidRDefault="00DB7485" w:rsidP="007712A7">
      <w:pPr>
        <w:rPr>
          <w:b/>
          <w:color w:val="FF6600"/>
        </w:rPr>
      </w:pPr>
    </w:p>
    <w:p w14:paraId="54A2608A" w14:textId="77777777" w:rsidR="00264D1D" w:rsidRPr="00231042" w:rsidRDefault="00A658C8" w:rsidP="007712A7">
      <w:pPr>
        <w:rPr>
          <w:b/>
          <w:color w:val="FF6600"/>
        </w:rPr>
      </w:pPr>
      <w:r w:rsidRPr="00231042">
        <w:rPr>
          <w:b/>
          <w:color w:val="FF6600"/>
        </w:rPr>
        <w:t>OPCIONES:</w:t>
      </w:r>
    </w:p>
    <w:p w14:paraId="745E6186" w14:textId="77777777" w:rsidR="00A658C8" w:rsidRPr="00231042" w:rsidRDefault="00A658C8" w:rsidP="007712A7">
      <w:pPr>
        <w:rPr>
          <w:b/>
          <w:color w:val="FF6600"/>
        </w:rPr>
      </w:pPr>
    </w:p>
    <w:p w14:paraId="63D05840" w14:textId="77777777" w:rsidR="007712A7" w:rsidRPr="006E05A7" w:rsidRDefault="00293221" w:rsidP="007712A7">
      <w:pPr>
        <w:rPr>
          <w:b/>
          <w:color w:val="FF6600"/>
          <w:lang w:val="es-ES"/>
        </w:rPr>
      </w:pPr>
      <w:r w:rsidRPr="006E05A7">
        <w:rPr>
          <w:b/>
          <w:color w:val="FF6600"/>
          <w:lang w:val="es-ES"/>
        </w:rPr>
        <w:t>Imagen sobre Disco Duro de Recambio</w:t>
      </w:r>
      <w:r w:rsidR="00264D1D" w:rsidRPr="006E05A7">
        <w:rPr>
          <w:b/>
          <w:color w:val="FF6600"/>
          <w:lang w:val="es-ES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293221" w:rsidRPr="00231042" w14:paraId="6282ED4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D671C8" w14:textId="77777777" w:rsidR="00293221" w:rsidRPr="00231042" w:rsidRDefault="00293221" w:rsidP="005550C7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D7DA07" w14:textId="77777777" w:rsidR="00293221" w:rsidRPr="00231042" w:rsidRDefault="00293221" w:rsidP="005550C7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D40640" w14:textId="77777777" w:rsidR="00293221" w:rsidRPr="00231042" w:rsidRDefault="00293221" w:rsidP="00293221">
            <w:pPr>
              <w:ind w:left="-70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009891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E9F247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007485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4F4BBA16" w14:textId="77777777" w:rsidTr="009200C5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AA43" w14:textId="77777777" w:rsidR="007712A7" w:rsidRPr="00231042" w:rsidRDefault="007712A7" w:rsidP="009200C5">
            <w:pPr>
              <w:spacing w:before="40" w:after="40"/>
              <w:jc w:val="center"/>
            </w:pPr>
            <w:r w:rsidRPr="00231042">
              <w:t>HDD</w:t>
            </w:r>
            <w:r w:rsidR="00293221" w:rsidRPr="00231042">
              <w:t xml:space="preserve"> de Recambio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1B4A4" w14:textId="77777777" w:rsidR="007712A7" w:rsidRPr="006E05A7" w:rsidRDefault="009200C5" w:rsidP="00A41339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 xml:space="preserve">Generación de la </w:t>
            </w:r>
            <w:r w:rsidR="00293221" w:rsidRPr="006E05A7">
              <w:rPr>
                <w:lang w:val="es-ES"/>
              </w:rPr>
              <w:t>Imagen</w:t>
            </w:r>
          </w:p>
          <w:p w14:paraId="41ABCB6C" w14:textId="77777777" w:rsidR="009200C5" w:rsidRPr="006E05A7" w:rsidRDefault="009200C5" w:rsidP="009200C5">
            <w:pPr>
              <w:spacing w:before="40" w:after="40"/>
              <w:jc w:val="center"/>
              <w:rPr>
                <w:lang w:val="es-ES"/>
              </w:rPr>
            </w:pPr>
            <w:r w:rsidRPr="006E05A7">
              <w:rPr>
                <w:lang w:val="es-ES"/>
              </w:rPr>
              <w:t>Instalación y Prueba</w:t>
            </w:r>
          </w:p>
          <w:p w14:paraId="76A7D1E3" w14:textId="77777777" w:rsidR="009200C5" w:rsidRPr="00231042" w:rsidRDefault="009200C5" w:rsidP="009200C5">
            <w:pPr>
              <w:spacing w:before="40" w:after="40"/>
              <w:jc w:val="center"/>
            </w:pPr>
            <w:r w:rsidRPr="00231042">
              <w:t>Etiquetado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BE1A3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717BDA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377BE66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EA71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4D28AF8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2CE32DB5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D33CD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6C98F80B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  <w:p w14:paraId="43709D28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D562" w14:textId="77777777" w:rsidR="007712A7" w:rsidRPr="00231042" w:rsidRDefault="00054545" w:rsidP="00A41339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58BDFDF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21874F6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272ECB17" w14:textId="77777777" w:rsidR="00A658C8" w:rsidRPr="00231042" w:rsidRDefault="00A658C8" w:rsidP="00B96F7A">
      <w:pPr>
        <w:spacing w:before="40" w:after="40"/>
        <w:rPr>
          <w:b/>
          <w:color w:val="FF6600"/>
        </w:rPr>
      </w:pPr>
    </w:p>
    <w:p w14:paraId="4931F6D0" w14:textId="77777777" w:rsidR="00B96F7A" w:rsidRPr="00231042" w:rsidRDefault="00B96F7A" w:rsidP="00B96F7A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Medición de Holguras: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B96F7A" w:rsidRPr="00231042" w14:paraId="151E3551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D67204" w14:textId="77777777" w:rsidR="00B96F7A" w:rsidRPr="00231042" w:rsidRDefault="00B96F7A" w:rsidP="006F7140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E0BEDE" w14:textId="77777777" w:rsidR="00B96F7A" w:rsidRPr="00231042" w:rsidRDefault="00B96F7A" w:rsidP="006F7140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074C6C" w14:textId="77777777" w:rsidR="00B96F7A" w:rsidRPr="00231042" w:rsidRDefault="00B96F7A" w:rsidP="006F7140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0BBC27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3DF3D1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DBF75FC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B96F7A" w:rsidRPr="00231042" w14:paraId="2605EB00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2610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1226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0994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66170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C4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1F2E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bookmarkStart w:id="63" w:name="Text125"/>
            <w:r w:rsidRPr="00231042">
              <w:rPr>
                <w:u w:val="single"/>
              </w:rPr>
              <w:fldChar w:fldCharType="begin">
                <w:ffData>
                  <w:name w:val="Text125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bookmarkEnd w:id="63"/>
            <w:r w:rsidR="00B96F7A" w:rsidRPr="00231042">
              <w:t>min. angulares</w:t>
            </w:r>
          </w:p>
        </w:tc>
      </w:tr>
      <w:tr w:rsidR="00B96F7A" w:rsidRPr="00231042" w14:paraId="52FB3192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16D3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67F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5A6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522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27E2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CB8F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40C0458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99B5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F2C9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E51B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91FB6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8053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EFF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1E19283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8219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4826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2918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6AD75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9362C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01991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66F671D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8654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1D15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7CE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892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97E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66B8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214A89D6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2C82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442E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66118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79B0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360F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B603B9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DA11B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</w:tbl>
    <w:p w14:paraId="4396A87D" w14:textId="77777777" w:rsidR="007712A7" w:rsidRPr="00231042" w:rsidRDefault="007712A7" w:rsidP="00A41339">
      <w:pPr>
        <w:spacing w:before="40" w:after="40"/>
      </w:pPr>
    </w:p>
    <w:tbl>
      <w:tblPr>
        <w:tblW w:w="10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7712A7" w:rsidRPr="00231042" w14:paraId="49F986AC" w14:textId="77777777" w:rsidTr="00B6424B">
        <w:trPr>
          <w:cantSplit/>
          <w:trHeight w:val="284"/>
        </w:trPr>
        <w:tc>
          <w:tcPr>
            <w:tcW w:w="10843" w:type="dxa"/>
            <w:tcBorders>
              <w:bottom w:val="single" w:sz="4" w:space="0" w:color="auto"/>
            </w:tcBorders>
            <w:vAlign w:val="center"/>
          </w:tcPr>
          <w:p w14:paraId="05CAA3C6" w14:textId="77777777" w:rsidR="007712A7" w:rsidRPr="00231042" w:rsidRDefault="00293221" w:rsidP="004F559C">
            <w:pPr>
              <w:spacing w:before="40" w:after="40"/>
              <w:ind w:right="-70"/>
              <w:rPr>
                <w:b/>
                <w:color w:val="FF6600"/>
              </w:rPr>
            </w:pPr>
            <w:r w:rsidRPr="00231042">
              <w:rPr>
                <w:b/>
                <w:color w:val="FF6600"/>
              </w:rPr>
              <w:t>Not</w:t>
            </w:r>
            <w:r w:rsidR="005210DB" w:rsidRPr="00231042">
              <w:rPr>
                <w:b/>
                <w:color w:val="FF6600"/>
              </w:rPr>
              <w:t>a</w:t>
            </w:r>
            <w:r w:rsidRPr="00231042">
              <w:rPr>
                <w:b/>
                <w:color w:val="FF6600"/>
              </w:rPr>
              <w:t>s / Recomendac</w:t>
            </w:r>
            <w:r w:rsidR="007712A7" w:rsidRPr="00231042">
              <w:rPr>
                <w:b/>
                <w:color w:val="FF6600"/>
              </w:rPr>
              <w:t>ion</w:t>
            </w:r>
            <w:r w:rsidRPr="00231042">
              <w:rPr>
                <w:b/>
                <w:color w:val="FF6600"/>
              </w:rPr>
              <w:t>e</w:t>
            </w:r>
            <w:r w:rsidR="007712A7" w:rsidRPr="00231042">
              <w:rPr>
                <w:b/>
                <w:color w:val="FF6600"/>
              </w:rPr>
              <w:t>s</w:t>
            </w:r>
            <w:r w:rsidR="004F559C">
              <w:rPr>
                <w:b/>
                <w:color w:val="FF6600"/>
              </w:rPr>
              <w:t>:</w:t>
            </w:r>
          </w:p>
        </w:tc>
      </w:tr>
      <w:tr w:rsidR="007712A7" w:rsidRPr="00231042" w14:paraId="34703B7A" w14:textId="77777777" w:rsidTr="00A658C8">
        <w:trPr>
          <w:cantSplit/>
          <w:trHeight w:val="3312"/>
        </w:trPr>
        <w:tc>
          <w:tcPr>
            <w:tcW w:w="10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409E" w14:textId="77777777" w:rsidR="007712A7" w:rsidRPr="00231042" w:rsidRDefault="007712A7" w:rsidP="00A41339">
            <w:pPr>
              <w:spacing w:before="40" w:after="40"/>
              <w:ind w:right="-70"/>
            </w:pPr>
          </w:p>
          <w:p w14:paraId="78AB8F7D" w14:textId="77777777" w:rsidR="007712A7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8ACA10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1AB4644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62B370AC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8F66BC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090627E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E1F4905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414F7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19130AA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0A04AD5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07ADCA9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50A6895E" w14:textId="77777777" w:rsidR="00264D1D" w:rsidRPr="00231042" w:rsidRDefault="00264D1D" w:rsidP="00A41339">
      <w:pPr>
        <w:spacing w:before="40" w:after="40"/>
      </w:pPr>
    </w:p>
    <w:p w14:paraId="1FF0B105" w14:textId="77777777" w:rsidR="00264D1D" w:rsidRPr="00231042" w:rsidRDefault="00264D1D" w:rsidP="00A41339">
      <w:pPr>
        <w:spacing w:before="40" w:after="40"/>
      </w:pPr>
    </w:p>
    <w:tbl>
      <w:tblPr>
        <w:tblW w:w="10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6"/>
        <w:gridCol w:w="1091"/>
        <w:gridCol w:w="1610"/>
        <w:gridCol w:w="1967"/>
        <w:gridCol w:w="876"/>
        <w:gridCol w:w="2702"/>
      </w:tblGrid>
      <w:tr w:rsidR="007712A7" w:rsidRPr="00231042" w14:paraId="77E7752F" w14:textId="77777777" w:rsidTr="00724190">
        <w:trPr>
          <w:trHeight w:hRule="exact" w:val="283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C66F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08450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0D1CB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D45B2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25C04048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77CC5" w14:textId="77777777" w:rsidR="007712A7" w:rsidRPr="00231042" w:rsidRDefault="007712A7" w:rsidP="00DE42F2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A4C3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B7C4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A970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FC19F6" w:rsidRPr="00231042" w14:paraId="47250B35" w14:textId="77777777" w:rsidTr="004F559C">
        <w:trPr>
          <w:trHeight w:hRule="exact" w:val="408"/>
        </w:trPr>
        <w:tc>
          <w:tcPr>
            <w:tcW w:w="10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5B6EDD1A" w14:textId="77777777" w:rsidR="00FC19F6" w:rsidRPr="00231042" w:rsidRDefault="00FC19F6" w:rsidP="004F559C">
            <w:pPr>
              <w:tabs>
                <w:tab w:val="left" w:pos="284"/>
              </w:tabs>
              <w:spacing w:before="40" w:after="40"/>
              <w:jc w:val="right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Fecha Próxima Revisión</w:t>
            </w:r>
            <w:r>
              <w:rPr>
                <w:b/>
                <w:color w:val="FFFFFF"/>
              </w:rPr>
              <w:t>:</w:t>
            </w:r>
            <w:r w:rsidRPr="00231042">
              <w:rPr>
                <w:b/>
                <w:color w:val="FFFFFF"/>
              </w:rPr>
              <w:t xml:space="preserve">                   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nero"/>
                    <w:listEntry w:val="Febrero"/>
                    <w:listEntry w:val="Marzo"/>
                    <w:listEntry w:val="Abril"/>
                    <w:listEntry w:val="Mayo"/>
                    <w:listEntry w:val="Junio"/>
                    <w:listEntry w:val="Julio"/>
                    <w:listEntry w:val="Agosto"/>
                    <w:listEntry w:val="Septiembre"/>
                    <w:listEntry w:val="Octubre"/>
                    <w:listEntry w:val="Noviembre"/>
                    <w:listEntry w:val="Diciembre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B603B9">
              <w:rPr>
                <w:b/>
                <w:color w:val="FF0000"/>
                <w:u w:val="single"/>
              </w:rPr>
            </w:r>
            <w:r w:rsidR="00B603B9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  <w:r w:rsidRPr="00FC19F6">
              <w:rPr>
                <w:b/>
                <w:color w:val="FF0000"/>
                <w:u w:val="single"/>
              </w:rPr>
              <w:t xml:space="preserve">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           "/>
                    <w:listEntry w:val="2010"/>
                    <w:listEntry w:val="2011"/>
                    <w:listEntry w:val="2012"/>
                    <w:listEntry w:val="2013"/>
                    <w:listEntry w:val="2014"/>
                    <w:listEntry w:val="2015"/>
                    <w:listEntry w:val="2016"/>
                    <w:listEntry w:val="2017"/>
                    <w:listEntry w:val="2018"/>
                    <w:listEntry w:val="2019"/>
                    <w:listEntry w:val="2020"/>
                    <w:listEntry w:val="2021"/>
                    <w:listEntry w:val="2022"/>
                    <w:listEntry w:val="2023"/>
                    <w:listEntry w:val="2024"/>
                    <w:listEntry w:val="2025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B603B9">
              <w:rPr>
                <w:b/>
                <w:color w:val="FF0000"/>
                <w:u w:val="single"/>
              </w:rPr>
            </w:r>
            <w:r w:rsidR="00B603B9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</w:p>
        </w:tc>
      </w:tr>
      <w:tr w:rsidR="007712A7" w:rsidRPr="00231042" w14:paraId="1EEF4DD0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C525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714E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AA4EE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640C3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3FF04B2C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8D74A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80A99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B6BD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421C4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45E66863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B147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D9F8C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EA4E3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87468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211"/>
              <w:rPr>
                <w:sz w:val="18"/>
                <w:szCs w:val="18"/>
              </w:rPr>
            </w:pPr>
          </w:p>
        </w:tc>
      </w:tr>
      <w:tr w:rsidR="007712A7" w:rsidRPr="00231042" w14:paraId="24C72CCE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5"/>
        </w:trPr>
        <w:tc>
          <w:tcPr>
            <w:tcW w:w="10732" w:type="dxa"/>
            <w:gridSpan w:val="6"/>
          </w:tcPr>
          <w:p w14:paraId="333F770E" w14:textId="77777777" w:rsidR="007712A7" w:rsidRPr="00231042" w:rsidRDefault="007712A7" w:rsidP="00A41339">
            <w:pPr>
              <w:spacing w:before="40" w:after="40"/>
              <w:ind w:right="-70"/>
            </w:pPr>
          </w:p>
        </w:tc>
      </w:tr>
      <w:tr w:rsidR="007712A7" w:rsidRPr="00231042" w14:paraId="5B022782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50"/>
        </w:trPr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90B7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Fecha</w:t>
            </w:r>
            <w:r w:rsidR="007712A7" w:rsidRPr="00231042">
              <w:t xml:space="preserve">: </w:t>
            </w:r>
          </w:p>
          <w:p w14:paraId="31D26099" w14:textId="77777777" w:rsidR="00A52269" w:rsidRPr="00231042" w:rsidRDefault="00A52269" w:rsidP="00F00A6B">
            <w:pPr>
              <w:spacing w:before="40" w:after="40"/>
              <w:ind w:right="-70"/>
            </w:pPr>
          </w:p>
          <w:p w14:paraId="6ED0962F" w14:textId="50AB86C8" w:rsidR="007712A7" w:rsidRPr="00231042" w:rsidRDefault="00BE2872" w:rsidP="00A52269">
            <w:pPr>
              <w:spacing w:before="40" w:after="40"/>
              <w:ind w:right="-70" w:firstLine="284"/>
            </w:pPr>
            <w:r>
              <w:t>&lt;</w:t>
            </w:r>
            <w:r w:rsidR="002571D5">
              <w:t>Maintenance</w:t>
            </w:r>
            <w:r>
              <w:t>Date&gt;</w:t>
            </w:r>
            <w:r w:rsidR="00054545" w:rsidRPr="00231042">
              <w:fldChar w:fldCharType="begin"/>
            </w:r>
            <w:r w:rsidR="007712A7" w:rsidRPr="00231042">
              <w:instrText xml:space="preserve"> FORMTEXT </w:instrText>
            </w:r>
            <w:r w:rsidR="00B603B9">
              <w:fldChar w:fldCharType="separate"/>
            </w:r>
            <w:r w:rsidR="00054545" w:rsidRPr="00231042">
              <w:fldChar w:fldCharType="end"/>
            </w:r>
          </w:p>
        </w:tc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89A6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Nombre</w:t>
            </w:r>
            <w:r w:rsidR="007712A7" w:rsidRPr="00231042">
              <w:t>:</w:t>
            </w:r>
          </w:p>
          <w:p w14:paraId="559399D1" w14:textId="77777777" w:rsidR="00F00A6B" w:rsidRPr="00231042" w:rsidRDefault="00F00A6B" w:rsidP="00F00A6B">
            <w:pPr>
              <w:spacing w:before="40" w:after="40"/>
              <w:ind w:right="-70"/>
              <w:rPr>
                <w:sz w:val="16"/>
                <w:szCs w:val="16"/>
              </w:rPr>
            </w:pPr>
          </w:p>
          <w:p w14:paraId="1A80D213" w14:textId="3E435C66" w:rsidR="007712A7" w:rsidRPr="00231042" w:rsidRDefault="00BE2872" w:rsidP="00A52269">
            <w:pPr>
              <w:spacing w:before="40" w:after="40"/>
              <w:ind w:right="-70" w:firstLine="1101"/>
            </w:pPr>
            <w:r>
              <w:t>Alexander Kalis</w:t>
            </w:r>
            <w:r w:rsidR="00054545" w:rsidRPr="00231042">
              <w:fldChar w:fldCharType="begin"/>
            </w:r>
            <w:r w:rsidR="007712A7" w:rsidRPr="00231042">
              <w:instrText xml:space="preserve"> FORMTEXT </w:instrText>
            </w:r>
            <w:r w:rsidR="00B603B9">
              <w:fldChar w:fldCharType="separate"/>
            </w:r>
            <w:r w:rsidR="00054545" w:rsidRPr="00231042">
              <w:fldChar w:fldCharType="end"/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F300" w14:textId="77777777" w:rsidR="007712A7" w:rsidRPr="00231042" w:rsidRDefault="005210DB" w:rsidP="00F00A6B">
            <w:pPr>
              <w:spacing w:before="40" w:after="40"/>
              <w:ind w:right="-70"/>
            </w:pPr>
            <w:r w:rsidRPr="00231042">
              <w:t>Firma</w:t>
            </w:r>
            <w:r w:rsidR="007712A7" w:rsidRPr="00231042">
              <w:t xml:space="preserve">: </w:t>
            </w:r>
          </w:p>
        </w:tc>
      </w:tr>
    </w:tbl>
    <w:p w14:paraId="7CB27E44" w14:textId="77777777" w:rsidR="00EB2B1A" w:rsidRPr="00231042" w:rsidRDefault="00EB2B1A" w:rsidP="007712A7"/>
    <w:p w14:paraId="66A2E0F3" w14:textId="77777777" w:rsidR="000D644A" w:rsidRPr="00231042" w:rsidRDefault="000D644A" w:rsidP="007712A7"/>
    <w:p w14:paraId="119CBA00" w14:textId="77777777" w:rsidR="004F4BA8" w:rsidRPr="00231042" w:rsidRDefault="004F4BA8" w:rsidP="004F4BA8"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</w:p>
    <w:sectPr w:rsidR="004F4BA8" w:rsidRPr="00231042" w:rsidSect="007712A7">
      <w:headerReference w:type="default" r:id="rId8"/>
      <w:footerReference w:type="even" r:id="rId9"/>
      <w:footerReference w:type="default" r:id="rId10"/>
      <w:pgSz w:w="11907" w:h="16840" w:code="9"/>
      <w:pgMar w:top="737" w:right="567" w:bottom="454" w:left="907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79E03" w14:textId="77777777" w:rsidR="00D40550" w:rsidRDefault="00D40550">
      <w:r>
        <w:separator/>
      </w:r>
    </w:p>
  </w:endnote>
  <w:endnote w:type="continuationSeparator" w:id="0">
    <w:p w14:paraId="2376B0F1" w14:textId="77777777" w:rsidR="00D40550" w:rsidRDefault="00D4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139A" w14:textId="77777777" w:rsidR="00797C44" w:rsidRDefault="00797C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60056A" w14:textId="77777777" w:rsidR="00797C44" w:rsidRDefault="00797C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0"/>
      <w:gridCol w:w="2884"/>
      <w:gridCol w:w="2686"/>
      <w:gridCol w:w="708"/>
      <w:gridCol w:w="709"/>
      <w:gridCol w:w="1985"/>
    </w:tblGrid>
    <w:tr w:rsidR="00797C44" w14:paraId="7A832B83" w14:textId="77777777">
      <w:trPr>
        <w:cantSplit/>
        <w:trHeight w:val="175"/>
      </w:trPr>
      <w:tc>
        <w:tcPr>
          <w:tcW w:w="1730" w:type="dxa"/>
          <w:vAlign w:val="center"/>
        </w:tcPr>
        <w:p w14:paraId="62A476BB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Plantilla creada por/el</w:t>
          </w:r>
        </w:p>
      </w:tc>
      <w:tc>
        <w:tcPr>
          <w:tcW w:w="2884" w:type="dxa"/>
          <w:vAlign w:val="center"/>
        </w:tcPr>
        <w:p w14:paraId="5A6BBF1F" w14:textId="77777777" w:rsidR="00797C44" w:rsidRPr="00C5221F" w:rsidRDefault="00797C44" w:rsidP="007712A7">
          <w:pPr>
            <w:pStyle w:val="Footer"/>
            <w:rPr>
              <w:sz w:val="14"/>
              <w:lang w:val="en-GB"/>
            </w:rPr>
          </w:pPr>
          <w:r>
            <w:rPr>
              <w:sz w:val="14"/>
              <w:lang w:val="en-GB"/>
            </w:rPr>
            <w:t>Comprobado por/el</w:t>
          </w:r>
        </w:p>
      </w:tc>
      <w:tc>
        <w:tcPr>
          <w:tcW w:w="2686" w:type="dxa"/>
          <w:vAlign w:val="center"/>
        </w:tcPr>
        <w:p w14:paraId="728FE445" w14:textId="77777777" w:rsidR="00797C44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Liberado por/el</w:t>
          </w:r>
        </w:p>
      </w:tc>
      <w:tc>
        <w:tcPr>
          <w:tcW w:w="708" w:type="dxa"/>
          <w:vAlign w:val="center"/>
        </w:tcPr>
        <w:p w14:paraId="15352D5F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Versión</w:t>
          </w:r>
        </w:p>
      </w:tc>
      <w:tc>
        <w:tcPr>
          <w:tcW w:w="709" w:type="dxa"/>
          <w:vAlign w:val="center"/>
        </w:tcPr>
        <w:p w14:paraId="341A4431" w14:textId="77777777" w:rsidR="00797C44" w:rsidRPr="00694E9E" w:rsidRDefault="00797C44" w:rsidP="00E31441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Página</w:t>
          </w:r>
        </w:p>
      </w:tc>
      <w:tc>
        <w:tcPr>
          <w:tcW w:w="1985" w:type="dxa"/>
          <w:vAlign w:val="center"/>
        </w:tcPr>
        <w:p w14:paraId="6EB6EBDB" w14:textId="77777777" w:rsidR="00797C44" w:rsidRPr="00694E9E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</w:p>
      </w:tc>
    </w:tr>
    <w:tr w:rsidR="00797C44" w:rsidRPr="00841342" w14:paraId="3C7114D9" w14:textId="77777777">
      <w:trPr>
        <w:cantSplit/>
        <w:trHeight w:val="349"/>
      </w:trPr>
      <w:tc>
        <w:tcPr>
          <w:tcW w:w="1730" w:type="dxa"/>
          <w:vAlign w:val="center"/>
        </w:tcPr>
        <w:p w14:paraId="152943A4" w14:textId="77777777" w:rsidR="00797C44" w:rsidRPr="00841342" w:rsidRDefault="00797C44" w:rsidP="00B96F7A">
          <w:pPr>
            <w:pStyle w:val="Footer"/>
            <w:tabs>
              <w:tab w:val="clear" w:pos="4536"/>
              <w:tab w:val="clear" w:pos="9072"/>
            </w:tabs>
            <w:rPr>
              <w:sz w:val="16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27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04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2</w:t>
          </w:r>
        </w:p>
      </w:tc>
      <w:tc>
        <w:tcPr>
          <w:tcW w:w="2884" w:type="dxa"/>
          <w:vAlign w:val="center"/>
        </w:tcPr>
        <w:p w14:paraId="6B14B894" w14:textId="77777777" w:rsidR="00797C44" w:rsidRPr="0049723A" w:rsidRDefault="00797C44" w:rsidP="00075653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 w:rsidRPr="0049723A">
            <w:rPr>
              <w:sz w:val="14"/>
            </w:rPr>
            <w:t xml:space="preserve"> /</w:t>
          </w:r>
          <w:r>
            <w:rPr>
              <w:sz w:val="14"/>
            </w:rPr>
            <w:t xml:space="preserve"> 25</w:t>
          </w:r>
          <w:r w:rsidRPr="0049723A">
            <w:rPr>
              <w:sz w:val="14"/>
            </w:rPr>
            <w:t>.0</w:t>
          </w:r>
          <w:r>
            <w:rPr>
              <w:sz w:val="14"/>
            </w:rPr>
            <w:t>2</w:t>
          </w:r>
          <w:r w:rsidRPr="0049723A">
            <w:rPr>
              <w:sz w:val="14"/>
            </w:rPr>
            <w:t>.201</w:t>
          </w:r>
          <w:r>
            <w:rPr>
              <w:sz w:val="14"/>
            </w:rPr>
            <w:t>4</w:t>
          </w:r>
        </w:p>
      </w:tc>
      <w:tc>
        <w:tcPr>
          <w:tcW w:w="2686" w:type="dxa"/>
          <w:vAlign w:val="center"/>
        </w:tcPr>
        <w:p w14:paraId="14F9E2FB" w14:textId="77777777" w:rsidR="00797C44" w:rsidRPr="00841342" w:rsidRDefault="00797C44" w:rsidP="008B6B0D">
          <w:pPr>
            <w:pStyle w:val="Footer"/>
            <w:tabs>
              <w:tab w:val="clear" w:pos="4536"/>
              <w:tab w:val="clear" w:pos="9072"/>
            </w:tabs>
            <w:rPr>
              <w:sz w:val="14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25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02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4</w:t>
          </w:r>
        </w:p>
      </w:tc>
      <w:tc>
        <w:tcPr>
          <w:tcW w:w="708" w:type="dxa"/>
          <w:vAlign w:val="center"/>
        </w:tcPr>
        <w:p w14:paraId="51856929" w14:textId="77777777" w:rsidR="00797C44" w:rsidRPr="00841342" w:rsidRDefault="00B14E82" w:rsidP="00775868">
          <w:pPr>
            <w:pStyle w:val="Footer"/>
            <w:tabs>
              <w:tab w:val="clear" w:pos="4536"/>
              <w:tab w:val="clear" w:pos="9072"/>
            </w:tabs>
            <w:jc w:val="center"/>
            <w:rPr>
              <w:b/>
              <w:sz w:val="14"/>
              <w:szCs w:val="14"/>
              <w:lang w:val="en-GB"/>
            </w:rPr>
          </w:pPr>
          <w:r>
            <w:rPr>
              <w:b/>
              <w:sz w:val="14"/>
              <w:szCs w:val="14"/>
              <w:lang w:val="en-GB"/>
            </w:rPr>
            <w:t>3.0</w:t>
          </w:r>
        </w:p>
      </w:tc>
      <w:tc>
        <w:tcPr>
          <w:tcW w:w="709" w:type="dxa"/>
          <w:vAlign w:val="center"/>
        </w:tcPr>
        <w:p w14:paraId="062029A8" w14:textId="77777777" w:rsidR="00797C44" w:rsidRPr="00841342" w:rsidRDefault="00797C44" w:rsidP="00E31441">
          <w:pPr>
            <w:pStyle w:val="Footer"/>
            <w:tabs>
              <w:tab w:val="clear" w:pos="4536"/>
              <w:tab w:val="clear" w:pos="9072"/>
            </w:tabs>
            <w:jc w:val="center"/>
            <w:rPr>
              <w:sz w:val="14"/>
              <w:szCs w:val="14"/>
              <w:lang w:val="en-GB"/>
            </w:rPr>
          </w:pPr>
          <w:r>
            <w:rPr>
              <w:sz w:val="14"/>
              <w:szCs w:val="14"/>
            </w:rPr>
            <w:fldChar w:fldCharType="begin"/>
          </w:r>
          <w:r w:rsidRPr="00841342">
            <w:rPr>
              <w:sz w:val="14"/>
              <w:szCs w:val="14"/>
              <w:lang w:val="en-GB"/>
            </w:rPr>
            <w:instrText xml:space="preserve"> PAGE  \* MERGEFORMAT </w:instrText>
          </w:r>
          <w:r>
            <w:rPr>
              <w:sz w:val="14"/>
              <w:szCs w:val="14"/>
            </w:rPr>
            <w:fldChar w:fldCharType="separate"/>
          </w:r>
          <w:r w:rsidR="0007213C">
            <w:rPr>
              <w:noProof/>
              <w:sz w:val="14"/>
              <w:szCs w:val="14"/>
              <w:lang w:val="en-GB"/>
            </w:rPr>
            <w:t>1</w:t>
          </w:r>
          <w:r>
            <w:rPr>
              <w:sz w:val="14"/>
              <w:szCs w:val="14"/>
            </w:rPr>
            <w:fldChar w:fldCharType="end"/>
          </w:r>
          <w:r>
            <w:rPr>
              <w:sz w:val="14"/>
              <w:szCs w:val="14"/>
              <w:lang w:val="en-GB"/>
            </w:rPr>
            <w:t xml:space="preserve">de </w:t>
          </w:r>
          <w:r w:rsidR="00B603B9">
            <w:fldChar w:fldCharType="begin"/>
          </w:r>
          <w:r w:rsidR="00B603B9">
            <w:instrText xml:space="preserve"> NUMPAGES  \* MERGEFORMAT </w:instrText>
          </w:r>
          <w:r w:rsidR="00B603B9">
            <w:fldChar w:fldCharType="separate"/>
          </w:r>
          <w:r w:rsidR="0007213C" w:rsidRPr="0007213C">
            <w:rPr>
              <w:noProof/>
              <w:sz w:val="14"/>
              <w:szCs w:val="14"/>
              <w:lang w:val="en-GB"/>
            </w:rPr>
            <w:t>4</w:t>
          </w:r>
          <w:r w:rsidR="00B603B9">
            <w:rPr>
              <w:noProof/>
              <w:sz w:val="14"/>
              <w:szCs w:val="14"/>
              <w:lang w:val="en-GB"/>
            </w:rPr>
            <w:fldChar w:fldCharType="end"/>
          </w:r>
        </w:p>
      </w:tc>
      <w:tc>
        <w:tcPr>
          <w:tcW w:w="1985" w:type="dxa"/>
          <w:vAlign w:val="center"/>
        </w:tcPr>
        <w:p w14:paraId="1AEACAC1" w14:textId="77777777" w:rsidR="00797C44" w:rsidRPr="00841342" w:rsidRDefault="00797C44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  <w:lang w:val="en-GB"/>
            </w:rPr>
          </w:pPr>
          <w:r>
            <w:rPr>
              <w:noProof/>
              <w:sz w:val="14"/>
              <w:szCs w:val="14"/>
              <w:lang w:val="es-ES" w:eastAsia="es-ES"/>
            </w:rPr>
            <w:drawing>
              <wp:inline distT="0" distB="0" distL="0" distR="0" wp14:anchorId="0ECEEB18" wp14:editId="331DB72F">
                <wp:extent cx="1173480" cy="120650"/>
                <wp:effectExtent l="0" t="0" r="0" b="0"/>
                <wp:docPr id="1" name="Imagen 1" descr="Bild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398E4A" w14:textId="77777777" w:rsidR="00797C44" w:rsidRPr="00746F3F" w:rsidRDefault="00797C44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AA4A" w14:textId="77777777" w:rsidR="00D40550" w:rsidRDefault="00D40550">
      <w:r>
        <w:separator/>
      </w:r>
    </w:p>
  </w:footnote>
  <w:footnote w:type="continuationSeparator" w:id="0">
    <w:p w14:paraId="074C1C42" w14:textId="77777777" w:rsidR="00D40550" w:rsidRDefault="00D40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5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6307"/>
      <w:gridCol w:w="2296"/>
    </w:tblGrid>
    <w:tr w:rsidR="00797C44" w:rsidRPr="006E05A7" w14:paraId="38BB7C39" w14:textId="77777777" w:rsidTr="00346E9A">
      <w:tc>
        <w:tcPr>
          <w:tcW w:w="2552" w:type="dxa"/>
        </w:tcPr>
        <w:p w14:paraId="1FAE5681" w14:textId="77777777" w:rsidR="00797C44" w:rsidRDefault="007B0189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7953DDE9" wp14:editId="21752E14">
                <wp:simplePos x="0" y="0"/>
                <wp:positionH relativeFrom="page">
                  <wp:posOffset>44450</wp:posOffset>
                </wp:positionH>
                <wp:positionV relativeFrom="page">
                  <wp:posOffset>-113038</wp:posOffset>
                </wp:positionV>
                <wp:extent cx="1364584" cy="23431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4584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395B64" w14:textId="77777777" w:rsidR="00797C44" w:rsidRPr="006E05A7" w:rsidRDefault="00797C44" w:rsidP="00756A27">
          <w:pPr>
            <w:pStyle w:val="Header"/>
            <w:rPr>
              <w:b/>
              <w:sz w:val="18"/>
              <w:szCs w:val="18"/>
              <w:lang w:val="pl-PL"/>
            </w:rPr>
          </w:pPr>
          <w:r w:rsidRPr="006E05A7">
            <w:rPr>
              <w:b/>
              <w:sz w:val="18"/>
              <w:szCs w:val="18"/>
              <w:lang w:val="pl-PL"/>
            </w:rPr>
            <w:t>KUKA Robots Ibérica S.A.</w:t>
          </w:r>
        </w:p>
      </w:tc>
      <w:tc>
        <w:tcPr>
          <w:tcW w:w="6307" w:type="dxa"/>
          <w:vAlign w:val="center"/>
        </w:tcPr>
        <w:p w14:paraId="797404EF" w14:textId="2863D71B" w:rsidR="00797C44" w:rsidRPr="006E05A7" w:rsidRDefault="00797C44" w:rsidP="00FB783B">
          <w:pPr>
            <w:pStyle w:val="Header"/>
            <w:ind w:right="-523"/>
            <w:rPr>
              <w:b/>
              <w:sz w:val="24"/>
              <w:szCs w:val="24"/>
              <w:lang w:val="es-ES"/>
            </w:rPr>
          </w:pPr>
          <w:r w:rsidRPr="006E05A7">
            <w:rPr>
              <w:b/>
              <w:sz w:val="24"/>
              <w:szCs w:val="24"/>
              <w:lang w:val="es-ES"/>
            </w:rPr>
            <w:t xml:space="preserve">Lista de Verificación de Mantenimiento: </w:t>
          </w:r>
          <w:r w:rsidRPr="006E05A7">
            <w:rPr>
              <w:b/>
              <w:lang w:val="es-ES"/>
            </w:rPr>
            <w:t>IR NºSr.:</w:t>
          </w:r>
          <w:r>
            <w:fldChar w:fldCharType="begin"/>
          </w:r>
          <w:r w:rsidRPr="006E05A7">
            <w:rPr>
              <w:lang w:val="es-ES"/>
            </w:rPr>
            <w:instrText xml:space="preserve"> =Text77 </w:instrText>
          </w:r>
          <w:r>
            <w:fldChar w:fldCharType="separate"/>
          </w:r>
          <w:r w:rsidR="00B603B9">
            <w:rPr>
              <w:b/>
              <w:noProof/>
              <w:lang w:val="es-ES"/>
            </w:rPr>
            <w:t>!Undefined Bookmark, TEXT77</w:t>
          </w:r>
          <w:r>
            <w:rPr>
              <w:noProof/>
            </w:rPr>
            <w:fldChar w:fldCharType="end"/>
          </w:r>
        </w:p>
      </w:tc>
      <w:tc>
        <w:tcPr>
          <w:tcW w:w="2296" w:type="dxa"/>
          <w:vAlign w:val="center"/>
        </w:tcPr>
        <w:p w14:paraId="72EE3D88" w14:textId="77777777" w:rsidR="00797C44" w:rsidRPr="006E05A7" w:rsidRDefault="007B0189" w:rsidP="007712A7">
          <w:pPr>
            <w:pStyle w:val="Header"/>
            <w:jc w:val="center"/>
            <w:rPr>
              <w:lang w:val="es-ES"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6155942" wp14:editId="6C0E0CE5">
                <wp:simplePos x="0" y="0"/>
                <wp:positionH relativeFrom="page">
                  <wp:posOffset>655320</wp:posOffset>
                </wp:positionH>
                <wp:positionV relativeFrom="page">
                  <wp:posOffset>-141605</wp:posOffset>
                </wp:positionV>
                <wp:extent cx="390525" cy="39497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B996D41" w14:textId="77777777" w:rsidR="00797C44" w:rsidRPr="006E05A7" w:rsidRDefault="00797C44">
    <w:pPr>
      <w:pStyle w:val="Header"/>
      <w:tabs>
        <w:tab w:val="clear" w:pos="4536"/>
        <w:tab w:val="center" w:pos="0"/>
      </w:tabs>
      <w:rPr>
        <w:sz w:val="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493B8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E23D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BA23E6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B7090B"/>
    <w:multiLevelType w:val="singleLevel"/>
    <w:tmpl w:val="0407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</w:abstractNum>
  <w:abstractNum w:abstractNumId="5" w15:restartNumberingAfterBreak="0">
    <w:nsid w:val="64F96BF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6B032EF"/>
    <w:multiLevelType w:val="singleLevel"/>
    <w:tmpl w:val="AFFE25C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7" w15:restartNumberingAfterBreak="0">
    <w:nsid w:val="71AA6351"/>
    <w:multiLevelType w:val="singleLevel"/>
    <w:tmpl w:val="0407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223591">
    <w:abstractNumId w:val="0"/>
  </w:num>
  <w:num w:numId="2" w16cid:durableId="547961533">
    <w:abstractNumId w:val="3"/>
  </w:num>
  <w:num w:numId="3" w16cid:durableId="418676282">
    <w:abstractNumId w:val="2"/>
  </w:num>
  <w:num w:numId="4" w16cid:durableId="790130873">
    <w:abstractNumId w:val="5"/>
  </w:num>
  <w:num w:numId="5" w16cid:durableId="1622567079">
    <w:abstractNumId w:val="6"/>
  </w:num>
  <w:num w:numId="6" w16cid:durableId="1692027846">
    <w:abstractNumId w:val="7"/>
  </w:num>
  <w:num w:numId="7" w16cid:durableId="1587689258">
    <w:abstractNumId w:val="4"/>
  </w:num>
  <w:num w:numId="8" w16cid:durableId="1973554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13"/>
    <w:rsid w:val="00025035"/>
    <w:rsid w:val="00054545"/>
    <w:rsid w:val="0007213C"/>
    <w:rsid w:val="00075653"/>
    <w:rsid w:val="000764A1"/>
    <w:rsid w:val="00084E05"/>
    <w:rsid w:val="0009502C"/>
    <w:rsid w:val="00096F13"/>
    <w:rsid w:val="000B15D8"/>
    <w:rsid w:val="000C0530"/>
    <w:rsid w:val="000D0BDB"/>
    <w:rsid w:val="000D32FF"/>
    <w:rsid w:val="000D3532"/>
    <w:rsid w:val="000D644A"/>
    <w:rsid w:val="000F4ED8"/>
    <w:rsid w:val="00100E4B"/>
    <w:rsid w:val="001107E7"/>
    <w:rsid w:val="001160F0"/>
    <w:rsid w:val="00121D3A"/>
    <w:rsid w:val="00131291"/>
    <w:rsid w:val="00137620"/>
    <w:rsid w:val="00137E4C"/>
    <w:rsid w:val="00142D52"/>
    <w:rsid w:val="00175C7C"/>
    <w:rsid w:val="00180C78"/>
    <w:rsid w:val="001A4CEF"/>
    <w:rsid w:val="001B7366"/>
    <w:rsid w:val="001B7BF6"/>
    <w:rsid w:val="001E2FF3"/>
    <w:rsid w:val="0020084A"/>
    <w:rsid w:val="00206CA9"/>
    <w:rsid w:val="002166FC"/>
    <w:rsid w:val="00227E28"/>
    <w:rsid w:val="00231042"/>
    <w:rsid w:val="00231487"/>
    <w:rsid w:val="00250872"/>
    <w:rsid w:val="002571D5"/>
    <w:rsid w:val="00264D1D"/>
    <w:rsid w:val="00292C02"/>
    <w:rsid w:val="00293221"/>
    <w:rsid w:val="0029645F"/>
    <w:rsid w:val="002B0C21"/>
    <w:rsid w:val="002B7544"/>
    <w:rsid w:val="002C396A"/>
    <w:rsid w:val="002E57BC"/>
    <w:rsid w:val="002F26F9"/>
    <w:rsid w:val="002F2EB1"/>
    <w:rsid w:val="0030030F"/>
    <w:rsid w:val="00305FAF"/>
    <w:rsid w:val="003122F9"/>
    <w:rsid w:val="00336DD8"/>
    <w:rsid w:val="0034516B"/>
    <w:rsid w:val="00345413"/>
    <w:rsid w:val="00346E9A"/>
    <w:rsid w:val="00353563"/>
    <w:rsid w:val="0036443F"/>
    <w:rsid w:val="003679A5"/>
    <w:rsid w:val="00371DB6"/>
    <w:rsid w:val="00372165"/>
    <w:rsid w:val="003800FC"/>
    <w:rsid w:val="00391A70"/>
    <w:rsid w:val="003A2A26"/>
    <w:rsid w:val="003A351E"/>
    <w:rsid w:val="003B1171"/>
    <w:rsid w:val="003B155C"/>
    <w:rsid w:val="003C6E46"/>
    <w:rsid w:val="003E5F77"/>
    <w:rsid w:val="003F33D7"/>
    <w:rsid w:val="00424008"/>
    <w:rsid w:val="004437E2"/>
    <w:rsid w:val="00476366"/>
    <w:rsid w:val="00480941"/>
    <w:rsid w:val="00491971"/>
    <w:rsid w:val="0049713F"/>
    <w:rsid w:val="0049723A"/>
    <w:rsid w:val="004A00DB"/>
    <w:rsid w:val="004A2247"/>
    <w:rsid w:val="004A7685"/>
    <w:rsid w:val="004B416B"/>
    <w:rsid w:val="004C2CC5"/>
    <w:rsid w:val="004F4BA8"/>
    <w:rsid w:val="004F559C"/>
    <w:rsid w:val="004F7C43"/>
    <w:rsid w:val="005210DB"/>
    <w:rsid w:val="00527EFF"/>
    <w:rsid w:val="00550446"/>
    <w:rsid w:val="005550C7"/>
    <w:rsid w:val="00565572"/>
    <w:rsid w:val="00566774"/>
    <w:rsid w:val="00585C0E"/>
    <w:rsid w:val="005A2E60"/>
    <w:rsid w:val="005D11F7"/>
    <w:rsid w:val="005D6687"/>
    <w:rsid w:val="006040A8"/>
    <w:rsid w:val="006208A9"/>
    <w:rsid w:val="006243FE"/>
    <w:rsid w:val="00671928"/>
    <w:rsid w:val="00691B6E"/>
    <w:rsid w:val="00693F02"/>
    <w:rsid w:val="006B60B7"/>
    <w:rsid w:val="006B7F53"/>
    <w:rsid w:val="006D2F33"/>
    <w:rsid w:val="006E05A7"/>
    <w:rsid w:val="006E2052"/>
    <w:rsid w:val="006E59EA"/>
    <w:rsid w:val="006F6C9C"/>
    <w:rsid w:val="006F7140"/>
    <w:rsid w:val="00721433"/>
    <w:rsid w:val="00724190"/>
    <w:rsid w:val="00737CCC"/>
    <w:rsid w:val="00746F3F"/>
    <w:rsid w:val="0075604A"/>
    <w:rsid w:val="00756A27"/>
    <w:rsid w:val="00756EA1"/>
    <w:rsid w:val="007712A7"/>
    <w:rsid w:val="0077514A"/>
    <w:rsid w:val="00775868"/>
    <w:rsid w:val="00797C44"/>
    <w:rsid w:val="007A3DF7"/>
    <w:rsid w:val="007B0189"/>
    <w:rsid w:val="007B54EC"/>
    <w:rsid w:val="007E5803"/>
    <w:rsid w:val="007F06F5"/>
    <w:rsid w:val="00801A47"/>
    <w:rsid w:val="00814BDD"/>
    <w:rsid w:val="00841342"/>
    <w:rsid w:val="00842860"/>
    <w:rsid w:val="00842F5C"/>
    <w:rsid w:val="00880C14"/>
    <w:rsid w:val="00892A29"/>
    <w:rsid w:val="008A7ABA"/>
    <w:rsid w:val="008B6B0D"/>
    <w:rsid w:val="008C1EF9"/>
    <w:rsid w:val="008D7C78"/>
    <w:rsid w:val="009015FF"/>
    <w:rsid w:val="0090782A"/>
    <w:rsid w:val="00914D29"/>
    <w:rsid w:val="009200C5"/>
    <w:rsid w:val="00922084"/>
    <w:rsid w:val="00922416"/>
    <w:rsid w:val="00936458"/>
    <w:rsid w:val="00955A4C"/>
    <w:rsid w:val="00962A73"/>
    <w:rsid w:val="00967856"/>
    <w:rsid w:val="00983D25"/>
    <w:rsid w:val="009D356D"/>
    <w:rsid w:val="009E3BD9"/>
    <w:rsid w:val="009F301E"/>
    <w:rsid w:val="00A37BE4"/>
    <w:rsid w:val="00A41339"/>
    <w:rsid w:val="00A52269"/>
    <w:rsid w:val="00A627F3"/>
    <w:rsid w:val="00A658C8"/>
    <w:rsid w:val="00A7343A"/>
    <w:rsid w:val="00A83A3D"/>
    <w:rsid w:val="00A91B40"/>
    <w:rsid w:val="00AA4180"/>
    <w:rsid w:val="00AA5AE2"/>
    <w:rsid w:val="00AC4980"/>
    <w:rsid w:val="00AE2F41"/>
    <w:rsid w:val="00B04039"/>
    <w:rsid w:val="00B14E82"/>
    <w:rsid w:val="00B23930"/>
    <w:rsid w:val="00B430F4"/>
    <w:rsid w:val="00B507D8"/>
    <w:rsid w:val="00B603B9"/>
    <w:rsid w:val="00B6424B"/>
    <w:rsid w:val="00B74EF4"/>
    <w:rsid w:val="00B7618F"/>
    <w:rsid w:val="00B80244"/>
    <w:rsid w:val="00B80519"/>
    <w:rsid w:val="00B967EB"/>
    <w:rsid w:val="00B96F7A"/>
    <w:rsid w:val="00BB7507"/>
    <w:rsid w:val="00BC007F"/>
    <w:rsid w:val="00BC3C63"/>
    <w:rsid w:val="00BC688D"/>
    <w:rsid w:val="00BD17BB"/>
    <w:rsid w:val="00BD6188"/>
    <w:rsid w:val="00BE2872"/>
    <w:rsid w:val="00BE701C"/>
    <w:rsid w:val="00C0382B"/>
    <w:rsid w:val="00C11354"/>
    <w:rsid w:val="00C1380E"/>
    <w:rsid w:val="00C16EAD"/>
    <w:rsid w:val="00C23499"/>
    <w:rsid w:val="00C2448E"/>
    <w:rsid w:val="00C332BB"/>
    <w:rsid w:val="00C5221F"/>
    <w:rsid w:val="00C6697C"/>
    <w:rsid w:val="00C7779A"/>
    <w:rsid w:val="00CE453B"/>
    <w:rsid w:val="00CF188A"/>
    <w:rsid w:val="00CF3D89"/>
    <w:rsid w:val="00D065C9"/>
    <w:rsid w:val="00D40550"/>
    <w:rsid w:val="00D40588"/>
    <w:rsid w:val="00D46825"/>
    <w:rsid w:val="00D60A0F"/>
    <w:rsid w:val="00DB0401"/>
    <w:rsid w:val="00DB7485"/>
    <w:rsid w:val="00DC4B40"/>
    <w:rsid w:val="00DE13E8"/>
    <w:rsid w:val="00DE42F2"/>
    <w:rsid w:val="00DE478A"/>
    <w:rsid w:val="00DF134B"/>
    <w:rsid w:val="00DF342C"/>
    <w:rsid w:val="00E02AC4"/>
    <w:rsid w:val="00E07925"/>
    <w:rsid w:val="00E13CD3"/>
    <w:rsid w:val="00E21791"/>
    <w:rsid w:val="00E26205"/>
    <w:rsid w:val="00E31441"/>
    <w:rsid w:val="00E32581"/>
    <w:rsid w:val="00E333DA"/>
    <w:rsid w:val="00E70CEF"/>
    <w:rsid w:val="00E768E9"/>
    <w:rsid w:val="00E84BD2"/>
    <w:rsid w:val="00E855C3"/>
    <w:rsid w:val="00E92439"/>
    <w:rsid w:val="00EA1E1C"/>
    <w:rsid w:val="00EB2B1A"/>
    <w:rsid w:val="00EB4690"/>
    <w:rsid w:val="00ED11B0"/>
    <w:rsid w:val="00ED3584"/>
    <w:rsid w:val="00ED4879"/>
    <w:rsid w:val="00EF7FBE"/>
    <w:rsid w:val="00F00A6B"/>
    <w:rsid w:val="00F21DDA"/>
    <w:rsid w:val="00F31515"/>
    <w:rsid w:val="00F3768F"/>
    <w:rsid w:val="00F416CF"/>
    <w:rsid w:val="00F51826"/>
    <w:rsid w:val="00F85D9D"/>
    <w:rsid w:val="00F86174"/>
    <w:rsid w:val="00F91B4D"/>
    <w:rsid w:val="00F92A4D"/>
    <w:rsid w:val="00F975E4"/>
    <w:rsid w:val="00FB783B"/>
    <w:rsid w:val="00FC19F6"/>
    <w:rsid w:val="00FE599F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603508"/>
  <w15:docId w15:val="{AE06FCB2-4F96-4980-B876-B1EFAA62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37EB"/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072"/>
      </w:tabs>
      <w:spacing w:before="120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9072"/>
      </w:tabs>
      <w:spacing w:before="120"/>
      <w:ind w:left="2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semiHidden/>
    <w:pPr>
      <w:tabs>
        <w:tab w:val="right" w:leader="dot" w:pos="9072"/>
      </w:tabs>
      <w:ind w:left="440"/>
    </w:pPr>
    <w:rPr>
      <w:rFonts w:ascii="Times New Roman" w:hAnsi="Times New Roman"/>
    </w:rPr>
  </w:style>
  <w:style w:type="paragraph" w:styleId="TOC4">
    <w:name w:val="toc 4"/>
    <w:basedOn w:val="Normal"/>
    <w:next w:val="Normal"/>
    <w:semiHidden/>
    <w:pPr>
      <w:tabs>
        <w:tab w:val="right" w:leader="dot" w:pos="9072"/>
      </w:tabs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9072"/>
      </w:tabs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9072"/>
      </w:tabs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9072"/>
      </w:tabs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9072"/>
      </w:tabs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9072"/>
      </w:tabs>
      <w:ind w:left="17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before="40"/>
    </w:pPr>
    <w:rPr>
      <w:kern w:val="28"/>
      <w:sz w:val="24"/>
    </w:rPr>
  </w:style>
  <w:style w:type="paragraph" w:styleId="BodyText2">
    <w:name w:val="Body Text 2"/>
    <w:basedOn w:val="Normal"/>
    <w:pPr>
      <w:spacing w:before="40"/>
    </w:pPr>
    <w:rPr>
      <w:rFonts w:ascii="Times New Roman" w:hAnsi="Times New Roman"/>
      <w:kern w:val="2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2" w:hanging="142"/>
    </w:pPr>
    <w:rPr>
      <w:sz w:val="18"/>
    </w:rPr>
  </w:style>
  <w:style w:type="paragraph" w:styleId="BodyText3">
    <w:name w:val="Body Text 3"/>
    <w:basedOn w:val="Normal"/>
    <w:pPr>
      <w:tabs>
        <w:tab w:val="left" w:pos="923"/>
      </w:tabs>
    </w:pPr>
    <w:rPr>
      <w:sz w:val="18"/>
    </w:rPr>
  </w:style>
  <w:style w:type="table" w:styleId="TableGrid">
    <w:name w:val="Table Grid"/>
    <w:basedOn w:val="TableNormal"/>
    <w:rsid w:val="00AA1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526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1160F0"/>
  </w:style>
  <w:style w:type="character" w:customStyle="1" w:styleId="EndnoteTextChar">
    <w:name w:val="Endnote Text Char"/>
    <w:link w:val="EndnoteText"/>
    <w:rsid w:val="001160F0"/>
    <w:rPr>
      <w:rFonts w:ascii="Arial" w:hAnsi="Arial"/>
      <w:lang w:val="de-DE" w:eastAsia="de-DE"/>
    </w:rPr>
  </w:style>
  <w:style w:type="character" w:styleId="EndnoteReference">
    <w:name w:val="endnote reference"/>
    <w:rsid w:val="001160F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80C14"/>
    <w:rPr>
      <w:color w:val="808080"/>
    </w:rPr>
  </w:style>
  <w:style w:type="character" w:customStyle="1" w:styleId="HeaderChar">
    <w:name w:val="Header Char"/>
    <w:basedOn w:val="DefaultParagraphFont"/>
    <w:link w:val="Header"/>
    <w:rsid w:val="00C6697C"/>
    <w:rPr>
      <w:rFonts w:ascii="Arial" w:hAnsi="Aria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franz_j\Eigene%20Dateien\Vorlagen\KL%20Abnahmeprotokol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E1D25-7F66-4E70-B39B-3140D866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 Abnahmeprotokoll.dot</Template>
  <TotalTime>0</TotalTime>
  <Pages>4</Pages>
  <Words>1842</Words>
  <Characters>10506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Lista Verificación Mantenimiento</vt:lpstr>
      <vt:lpstr>Maintenance Checklist</vt:lpstr>
    </vt:vector>
  </TitlesOfParts>
  <Manager>Javier Mellado</Manager>
  <Company>KUKA Roboter GmbH</Company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Verificación Mantenimiento</dc:title>
  <dc:subject>Mantenimientos</dc:subject>
  <dc:creator>Javier Mellado</dc:creator>
  <cp:keywords>Kuka</cp:keywords>
  <cp:lastModifiedBy>Alexander Kalis</cp:lastModifiedBy>
  <cp:revision>2</cp:revision>
  <cp:lastPrinted>2012-05-11T22:25:00Z</cp:lastPrinted>
  <dcterms:created xsi:type="dcterms:W3CDTF">2022-06-17T19:11:00Z</dcterms:created>
  <dcterms:modified xsi:type="dcterms:W3CDTF">2022-06-17T19:11:00Z</dcterms:modified>
  <cp:category>Plantilla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 of Document">
    <vt:lpwstr>Servicio Técnico</vt:lpwstr>
  </property>
  <property fmtid="{D5CDD505-2E9C-101B-9397-08002B2CF9AE}" pid="3" name="Top Links">
    <vt:lpwstr>0</vt:lpwstr>
  </property>
  <property fmtid="{D5CDD505-2E9C-101B-9397-08002B2CF9AE}" pid="4" name="Area">
    <vt:lpwstr>Global</vt:lpwstr>
  </property>
  <property fmtid="{D5CDD505-2E9C-101B-9397-08002B2CF9AE}" pid="5" name="Language">
    <vt:lpwstr>Castellano</vt:lpwstr>
  </property>
  <property fmtid="{D5CDD505-2E9C-101B-9397-08002B2CF9AE}" pid="6" name="Validity">
    <vt:lpwstr>2011-12-31T00:00:00Z</vt:lpwstr>
  </property>
  <property fmtid="{D5CDD505-2E9C-101B-9397-08002B2CF9AE}" pid="7" name="Country">
    <vt:lpwstr>Global</vt:lpwstr>
  </property>
</Properties>
</file>