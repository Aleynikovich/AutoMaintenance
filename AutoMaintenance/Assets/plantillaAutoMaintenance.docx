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p w14:paraId="57512D98" w14:textId="6CC51E83" w:rsidR="000D3532" w:rsidRPr="00231042" w:rsidRDefault="00693F0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>
              <w:t>&lt;MaintenanceDate&gt;</w:t>
            </w:r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1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3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3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4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290DDD5F" w:rsidR="004A7685" w:rsidRPr="00231042" w:rsidRDefault="00693F02" w:rsidP="00AE2F41">
            <w:pPr>
              <w:spacing w:before="40" w:after="40"/>
              <w:jc w:val="center"/>
            </w:pPr>
            <w:r>
              <w:t>&lt;KrType&gt;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F04D9A" w14:textId="025A4DFC" w:rsidR="004A7685" w:rsidRPr="00231042" w:rsidRDefault="00693F02" w:rsidP="00BC007F">
            <w:pPr>
              <w:spacing w:before="40" w:after="40"/>
              <w:jc w:val="center"/>
            </w:pPr>
            <w:r>
              <w:t>&lt;KrSerialNo&gt;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80F7F7" w14:textId="6C87F1E0" w:rsidR="004A7685" w:rsidRPr="00231042" w:rsidRDefault="00693F02" w:rsidP="00E855C3">
            <w:pPr>
              <w:spacing w:before="40" w:after="40"/>
              <w:jc w:val="center"/>
            </w:pPr>
            <w:r>
              <w:t>&lt;KrName&gt;</w:t>
            </w:r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5" w:name="Dropdown4"/>
            <w:r>
              <w:instrText xml:space="preserve"> FORMDROPDOWN </w:instrText>
            </w:r>
            <w:r w:rsidR="00D40550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8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9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9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B5FC6E" w14:textId="7A8E06DD" w:rsidR="00DB7485" w:rsidRPr="00231042" w:rsidRDefault="00693F02" w:rsidP="00075653">
            <w:pPr>
              <w:spacing w:before="40" w:after="40"/>
              <w:jc w:val="center"/>
            </w:pPr>
            <w:r>
              <w:t>&lt;KRCVersion&gt;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D6745" w14:textId="22AB8F2B" w:rsidR="00DB7485" w:rsidRPr="00231042" w:rsidRDefault="00693F02" w:rsidP="00DB7485">
            <w:pPr>
              <w:spacing w:before="40" w:after="40"/>
            </w:pPr>
            <w:r>
              <w:t>&lt;KRCTechpacks&gt;</w:t>
            </w:r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D40550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D40550">
              <w:rPr>
                <w:sz w:val="18"/>
                <w:szCs w:val="18"/>
              </w:rPr>
            </w:r>
            <w:r w:rsidR="00D405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D405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D40550">
              <w:rPr>
                <w:b/>
                <w:color w:val="FF0000"/>
                <w:u w:val="single"/>
              </w:rPr>
            </w:r>
            <w:r w:rsidR="00D40550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D40550">
              <w:rPr>
                <w:b/>
                <w:color w:val="FF0000"/>
                <w:u w:val="single"/>
              </w:rPr>
            </w:r>
            <w:r w:rsidR="00D40550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6ED0962F" w14:textId="50AB86C8" w:rsidR="007712A7" w:rsidRPr="00231042" w:rsidRDefault="00BE2872" w:rsidP="00A52269">
            <w:pPr>
              <w:spacing w:before="40" w:after="40"/>
              <w:ind w:right="-70" w:firstLine="284"/>
            </w:pPr>
            <w:r>
              <w:t>&lt;</w:t>
            </w:r>
            <w:r w:rsidR="002571D5">
              <w:t>Maintenance</w:t>
            </w:r>
            <w:r>
              <w:t>Date&gt;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D40550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p w14:paraId="1A80D213" w14:textId="3E435C66" w:rsidR="007712A7" w:rsidRPr="00231042" w:rsidRDefault="00BE2872" w:rsidP="00A52269">
            <w:pPr>
              <w:spacing w:before="40" w:after="40"/>
              <w:ind w:right="-70" w:firstLine="1101"/>
            </w:pPr>
            <w:r>
              <w:t>Alexander Kalis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D40550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9E03" w14:textId="77777777" w:rsidR="00D40550" w:rsidRDefault="00D40550">
      <w:r>
        <w:separator/>
      </w:r>
    </w:p>
  </w:endnote>
  <w:endnote w:type="continuationSeparator" w:id="0">
    <w:p w14:paraId="2376B0F1" w14:textId="77777777" w:rsidR="00D40550" w:rsidRDefault="00D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fldSimple w:instr=" NUMPAGES  \* MERGEFORMAT ">
            <w:r w:rsidR="0007213C" w:rsidRPr="0007213C">
              <w:rPr>
                <w:noProof/>
                <w:sz w:val="14"/>
                <w:szCs w:val="14"/>
                <w:lang w:val="en-GB"/>
              </w:rPr>
              <w:t>4</w:t>
            </w:r>
          </w:fldSimple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AA4A" w14:textId="77777777" w:rsidR="00D40550" w:rsidRDefault="00D40550">
      <w:r>
        <w:separator/>
      </w:r>
    </w:p>
  </w:footnote>
  <w:footnote w:type="continuationSeparator" w:id="0">
    <w:p w14:paraId="074C1C42" w14:textId="77777777" w:rsidR="00D40550" w:rsidRDefault="00D4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4A90CD80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C1380E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23591">
    <w:abstractNumId w:val="0"/>
  </w:num>
  <w:num w:numId="2" w16cid:durableId="547961533">
    <w:abstractNumId w:val="3"/>
  </w:num>
  <w:num w:numId="3" w16cid:durableId="418676282">
    <w:abstractNumId w:val="2"/>
  </w:num>
  <w:num w:numId="4" w16cid:durableId="790130873">
    <w:abstractNumId w:val="5"/>
  </w:num>
  <w:num w:numId="5" w16cid:durableId="1622567079">
    <w:abstractNumId w:val="6"/>
  </w:num>
  <w:num w:numId="6" w16cid:durableId="1692027846">
    <w:abstractNumId w:val="7"/>
  </w:num>
  <w:num w:numId="7" w16cid:durableId="1587689258">
    <w:abstractNumId w:val="4"/>
  </w:num>
  <w:num w:numId="8" w16cid:durableId="197355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2FF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B7BF6"/>
    <w:rsid w:val="001E2FF3"/>
    <w:rsid w:val="0020084A"/>
    <w:rsid w:val="00206CA9"/>
    <w:rsid w:val="002166FC"/>
    <w:rsid w:val="00227E28"/>
    <w:rsid w:val="00231042"/>
    <w:rsid w:val="00231487"/>
    <w:rsid w:val="00250872"/>
    <w:rsid w:val="002571D5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93F02"/>
    <w:rsid w:val="006B60B7"/>
    <w:rsid w:val="006B7F53"/>
    <w:rsid w:val="006D2F33"/>
    <w:rsid w:val="006E05A7"/>
    <w:rsid w:val="006E2052"/>
    <w:rsid w:val="006E59EA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424B"/>
    <w:rsid w:val="00B74EF4"/>
    <w:rsid w:val="00B7618F"/>
    <w:rsid w:val="00B80244"/>
    <w:rsid w:val="00B80519"/>
    <w:rsid w:val="00B967EB"/>
    <w:rsid w:val="00B96F7A"/>
    <w:rsid w:val="00BB7507"/>
    <w:rsid w:val="00BC007F"/>
    <w:rsid w:val="00BC3C63"/>
    <w:rsid w:val="00BC688D"/>
    <w:rsid w:val="00BD17BB"/>
    <w:rsid w:val="00BD6188"/>
    <w:rsid w:val="00BE2872"/>
    <w:rsid w:val="00BE701C"/>
    <w:rsid w:val="00C0382B"/>
    <w:rsid w:val="00C11354"/>
    <w:rsid w:val="00C1380E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50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DF342C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92439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1830</Words>
  <Characters>10431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2022-06-17T18:39:00Z</dcterms:created>
  <dcterms:modified xsi:type="dcterms:W3CDTF">2022-06-17T18:39:00Z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