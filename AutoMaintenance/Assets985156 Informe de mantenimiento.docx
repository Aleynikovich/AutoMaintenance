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136"/>
        <w:gridCol w:w="766"/>
        <w:gridCol w:w="514"/>
        <w:gridCol w:w="279"/>
        <w:gridCol w:w="1137"/>
        <w:gridCol w:w="771"/>
        <w:gridCol w:w="366"/>
        <w:gridCol w:w="279"/>
        <w:gridCol w:w="429"/>
        <w:gridCol w:w="1752"/>
        <w:gridCol w:w="92"/>
        <w:gridCol w:w="2551"/>
      </w:tblGrid>
      <w:tr w:rsidR="007712A7" w:rsidRPr="00231042" w14:paraId="067ADB30" w14:textId="77777777" w:rsidTr="007712A7">
        <w:trPr>
          <w:trHeight w:hRule="exact" w:val="137"/>
        </w:trPr>
        <w:tc>
          <w:tcPr>
            <w:tcW w:w="1070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B150F0" w14:textId="77777777" w:rsidR="007712A7" w:rsidRPr="00231042" w:rsidRDefault="007712A7" w:rsidP="007712A7">
            <w:pPr>
              <w:tabs>
                <w:tab w:val="left" w:pos="255"/>
              </w:tabs>
              <w:ind w:right="-70"/>
              <w:jc w:val="center"/>
              <w:rPr>
                <w:b/>
              </w:rPr>
            </w:pPr>
          </w:p>
        </w:tc>
      </w:tr>
      <w:tr w:rsidR="007712A7" w:rsidRPr="00231042" w14:paraId="123622E7" w14:textId="77777777" w:rsidTr="00841342">
        <w:trPr>
          <w:trHeight w:hRule="exact" w:val="340"/>
        </w:trPr>
        <w:tc>
          <w:tcPr>
            <w:tcW w:w="1070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9900"/>
            <w:vAlign w:val="center"/>
          </w:tcPr>
          <w:p w14:paraId="3237654E" w14:textId="77777777" w:rsidR="007712A7" w:rsidRPr="00231042" w:rsidRDefault="00A7343A" w:rsidP="00AE2F41">
            <w:pPr>
              <w:tabs>
                <w:tab w:val="left" w:pos="255"/>
              </w:tabs>
              <w:spacing w:before="40" w:after="40"/>
              <w:ind w:right="-70"/>
              <w:jc w:val="center"/>
              <w:rPr>
                <w:b/>
                <w:color w:val="FFFFFF"/>
              </w:rPr>
            </w:pPr>
            <w:r w:rsidRPr="00231042">
              <w:rPr>
                <w:b/>
                <w:color w:val="FFFFFF"/>
              </w:rPr>
              <w:t>DATOS SERVICIO</w:t>
            </w:r>
          </w:p>
        </w:tc>
      </w:tr>
      <w:tr w:rsidR="000D3532" w:rsidRPr="00231042" w14:paraId="604F1003" w14:textId="77777777" w:rsidTr="004A7685">
        <w:trPr>
          <w:trHeight w:hRule="exact" w:val="340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E5A8EC" w14:textId="77777777" w:rsidR="000D3532" w:rsidRPr="00231042" w:rsidRDefault="000D3532" w:rsidP="00AE2F41">
            <w:pPr>
              <w:spacing w:before="40" w:after="40"/>
              <w:rPr>
                <w:b/>
              </w:rPr>
            </w:pPr>
            <w:r w:rsidRPr="00231042">
              <w:rPr>
                <w:b/>
              </w:rPr>
              <w:t>Cliente :</w:t>
            </w:r>
          </w:p>
        </w:tc>
        <w:sdt>
          <w:sdtPr>
            <w:rPr>
              <w:b/>
            </w:rPr>
            <w:id w:val="-2046755801"/>
            <w:placeholder>
              <w:docPart w:val="DefaultPlaceholder_-1854013440"/>
            </w:placeholder>
            <w:dataBinding w:prefixMappings="xmlns:ns0='http://CustomXML.htm' " w:xpath="/ns0:XMLNode[1]/ns0:Cliente[1]" w:storeItemID="{2CAEAE5B-5B89-4F71-99D9-A26AA18C8BE3}"/>
            <w:text/>
          </w:sdtPr>
          <w:sdtEndPr/>
          <w:sdtContent>
            <w:tc>
              <w:tcPr>
                <w:tcW w:w="4677" w:type="dxa"/>
                <w:gridSpan w:val="9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28E37A2" w14:textId="09318FA8" w:rsidR="000D3532" w:rsidRPr="00231042" w:rsidRDefault="00057F41" w:rsidP="004A7685">
                <w:pPr>
                  <w:spacing w:before="40" w:after="40"/>
                  <w:jc w:val="center"/>
                  <w:rPr>
                    <w:b/>
                  </w:rPr>
                </w:pPr>
                <w:r>
                  <w:rPr>
                    <w:b/>
                  </w:rPr>
                  <w:t>VW</w:t>
                </w:r>
              </w:p>
            </w:tc>
          </w:sdtContent>
        </w:sdt>
        <w:tc>
          <w:tcPr>
            <w:tcW w:w="4395" w:type="dxa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44F909C8" w14:textId="77777777" w:rsidR="000D3532" w:rsidRPr="006E05A7" w:rsidRDefault="000D3532" w:rsidP="00AE2F41">
            <w:pPr>
              <w:pStyle w:val="Header"/>
              <w:tabs>
                <w:tab w:val="clear" w:pos="4536"/>
                <w:tab w:val="clear" w:pos="9072"/>
                <w:tab w:val="left" w:pos="780"/>
              </w:tabs>
              <w:spacing w:before="40" w:after="40"/>
              <w:jc w:val="center"/>
              <w:rPr>
                <w:b/>
                <w:lang w:val="es-ES"/>
              </w:rPr>
            </w:pPr>
            <w:r w:rsidRPr="006E05A7">
              <w:rPr>
                <w:b/>
                <w:lang w:val="es-ES"/>
              </w:rPr>
              <w:t>Técnico</w:t>
            </w:r>
          </w:p>
          <w:p w14:paraId="20F925E2" w14:textId="32656DFB" w:rsidR="00C6697C" w:rsidRPr="006E05A7" w:rsidRDefault="006E05A7" w:rsidP="00C6697C">
            <w:pPr>
              <w:pStyle w:val="Header"/>
              <w:tabs>
                <w:tab w:val="left" w:pos="780"/>
              </w:tabs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Al</w:t>
            </w:r>
            <w:r>
              <w:rPr>
                <w:lang w:val="es-ES"/>
              </w:rPr>
              <w:t>exander Kalis</w:t>
            </w:r>
          </w:p>
          <w:p w14:paraId="112F1BFB" w14:textId="77777777" w:rsidR="000D3532" w:rsidRPr="006E05A7" w:rsidRDefault="000D3532" w:rsidP="00AE2F41">
            <w:pPr>
              <w:pStyle w:val="Header"/>
              <w:tabs>
                <w:tab w:val="clear" w:pos="4536"/>
                <w:tab w:val="clear" w:pos="9072"/>
                <w:tab w:val="left" w:pos="780"/>
              </w:tabs>
              <w:spacing w:before="40" w:after="40"/>
              <w:jc w:val="center"/>
              <w:rPr>
                <w:b/>
                <w:lang w:val="es-ES"/>
              </w:rPr>
            </w:pPr>
            <w:r w:rsidRPr="006E05A7">
              <w:rPr>
                <w:b/>
                <w:lang w:val="es-ES"/>
              </w:rPr>
              <w:t>Fecha de Mant.</w:t>
            </w:r>
          </w:p>
          <w:bookmarkStart w:id="0" w:name="Texto3"/>
          <w:p w14:paraId="57512D98" w14:textId="77777777" w:rsidR="000D3532" w:rsidRPr="00231042" w:rsidRDefault="00054545" w:rsidP="00AE2F41">
            <w:pPr>
              <w:pStyle w:val="Header"/>
              <w:tabs>
                <w:tab w:val="clear" w:pos="4536"/>
                <w:tab w:val="clear" w:pos="9072"/>
                <w:tab w:val="left" w:pos="780"/>
              </w:tabs>
              <w:spacing w:before="40" w:after="40"/>
              <w:jc w:val="center"/>
            </w:pPr>
            <w:r w:rsidRPr="00231042">
              <w:fldChar w:fldCharType="begin">
                <w:ffData>
                  <w:name w:val="Texto3"/>
                  <w:enabled/>
                  <w:calcOnExit w:val="0"/>
                  <w:textInput>
                    <w:type w:val="date"/>
                  </w:textInput>
                </w:ffData>
              </w:fldChar>
            </w:r>
            <w:r w:rsidR="000D3532" w:rsidRPr="00231042">
              <w:instrText xml:space="preserve"> FORMTEXT </w:instrText>
            </w:r>
            <w:r w:rsidRPr="00231042">
              <w:fldChar w:fldCharType="separate"/>
            </w:r>
            <w:r w:rsidR="000D3532" w:rsidRPr="00231042">
              <w:rPr>
                <w:noProof/>
              </w:rPr>
              <w:t> </w:t>
            </w:r>
            <w:r w:rsidR="000D3532" w:rsidRPr="00231042">
              <w:rPr>
                <w:noProof/>
              </w:rPr>
              <w:t> </w:t>
            </w:r>
            <w:r w:rsidR="000D3532" w:rsidRPr="00231042">
              <w:rPr>
                <w:noProof/>
              </w:rPr>
              <w:t> </w:t>
            </w:r>
            <w:r w:rsidR="000D3532" w:rsidRPr="00231042">
              <w:rPr>
                <w:noProof/>
              </w:rPr>
              <w:t> </w:t>
            </w:r>
            <w:r w:rsidR="000D3532" w:rsidRPr="00231042">
              <w:rPr>
                <w:noProof/>
              </w:rPr>
              <w:t> </w:t>
            </w:r>
            <w:r w:rsidRPr="00231042">
              <w:fldChar w:fldCharType="end"/>
            </w:r>
            <w:bookmarkEnd w:id="0"/>
          </w:p>
        </w:tc>
      </w:tr>
      <w:tr w:rsidR="004A7685" w:rsidRPr="00231042" w14:paraId="4EE0FD0F" w14:textId="77777777" w:rsidTr="00880C14">
        <w:trPr>
          <w:trHeight w:hRule="exact" w:val="340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261D3A" w14:textId="77777777" w:rsidR="004A7685" w:rsidRPr="00231042" w:rsidRDefault="004A7685" w:rsidP="00AE2F41">
            <w:pPr>
              <w:spacing w:before="40" w:after="40"/>
              <w:rPr>
                <w:b/>
              </w:rPr>
            </w:pPr>
            <w:r w:rsidRPr="00231042">
              <w:rPr>
                <w:b/>
              </w:rPr>
              <w:t>Ubicación:</w:t>
            </w:r>
          </w:p>
        </w:tc>
        <w:sdt>
          <w:sdtPr>
            <w:rPr>
              <w:b/>
            </w:rPr>
            <w:alias w:val="Ubicacion"/>
            <w:tag w:val="Ubicacion"/>
            <w:id w:val="-805779900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4677" w:type="dxa"/>
                <w:gridSpan w:val="9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53C279D" w14:textId="1948FA66" w:rsidR="004A7685" w:rsidRPr="00231042" w:rsidRDefault="00BC379A" w:rsidP="004A7685">
                <w:pPr>
                  <w:spacing w:before="40" w:after="40"/>
                  <w:jc w:val="center"/>
                  <w:rPr>
                    <w:b/>
                  </w:rPr>
                </w:pPr>
                <w:r w:rsidRPr="00561A7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439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C8A14D" w14:textId="77777777" w:rsidR="004A7685" w:rsidRPr="00231042" w:rsidRDefault="004A7685" w:rsidP="00AE2F41">
            <w:pPr>
              <w:pStyle w:val="Header"/>
              <w:tabs>
                <w:tab w:val="clear" w:pos="4536"/>
                <w:tab w:val="clear" w:pos="9072"/>
                <w:tab w:val="left" w:pos="780"/>
              </w:tabs>
              <w:spacing w:before="40" w:after="40"/>
              <w:jc w:val="center"/>
            </w:pPr>
          </w:p>
        </w:tc>
      </w:tr>
      <w:tr w:rsidR="004A7685" w:rsidRPr="00231042" w14:paraId="453CB2B2" w14:textId="77777777" w:rsidTr="00880C14">
        <w:trPr>
          <w:trHeight w:hRule="exact" w:val="340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590C7B" w14:textId="77777777" w:rsidR="004A7685" w:rsidRPr="00231042" w:rsidRDefault="004A7685" w:rsidP="00756A27">
            <w:pPr>
              <w:spacing w:before="40" w:after="40"/>
              <w:rPr>
                <w:b/>
              </w:rPr>
            </w:pPr>
            <w:r w:rsidRPr="00231042">
              <w:rPr>
                <w:b/>
              </w:rPr>
              <w:t>Contacto:</w:t>
            </w:r>
          </w:p>
        </w:tc>
        <w:sdt>
          <w:sdtPr>
            <w:rPr>
              <w:b/>
            </w:rPr>
            <w:alias w:val="Contacto"/>
            <w:tag w:val="Contacto"/>
            <w:id w:val="775287830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4677" w:type="dxa"/>
                <w:gridSpan w:val="9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B4090F7" w14:textId="696740CB" w:rsidR="004A7685" w:rsidRPr="00231042" w:rsidRDefault="00BC379A" w:rsidP="004A7685">
                <w:pPr>
                  <w:spacing w:before="40" w:after="40"/>
                  <w:jc w:val="center"/>
                  <w:rPr>
                    <w:b/>
                  </w:rPr>
                </w:pPr>
                <w:r w:rsidRPr="00561A7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439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063C1A" w14:textId="77777777" w:rsidR="004A7685" w:rsidRPr="00231042" w:rsidRDefault="004A7685" w:rsidP="00AE2F41">
            <w:pPr>
              <w:pStyle w:val="Header"/>
              <w:tabs>
                <w:tab w:val="clear" w:pos="4536"/>
                <w:tab w:val="clear" w:pos="9072"/>
                <w:tab w:val="left" w:pos="780"/>
              </w:tabs>
              <w:spacing w:before="40" w:after="40"/>
              <w:jc w:val="center"/>
            </w:pPr>
          </w:p>
        </w:tc>
      </w:tr>
      <w:tr w:rsidR="004A7685" w:rsidRPr="00231042" w14:paraId="55E3C644" w14:textId="77777777" w:rsidTr="004A7685">
        <w:trPr>
          <w:trHeight w:hRule="exact" w:val="340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A03D3E" w14:textId="77777777" w:rsidR="004A7685" w:rsidRPr="00231042" w:rsidRDefault="004A7685" w:rsidP="00AE2F41">
            <w:pPr>
              <w:spacing w:before="40" w:after="40"/>
              <w:rPr>
                <w:b/>
              </w:rPr>
            </w:pPr>
            <w:bookmarkStart w:id="1" w:name="Text2"/>
            <w:r w:rsidRPr="00231042">
              <w:rPr>
                <w:b/>
              </w:rPr>
              <w:t>Nº de Cliente:</w:t>
            </w:r>
          </w:p>
        </w:tc>
        <w:sdt>
          <w:sdtPr>
            <w:alias w:val="ClientID"/>
            <w:tag w:val="ClientID"/>
            <w:id w:val="-236703021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1416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14:paraId="525A408D" w14:textId="258C6507" w:rsidR="004A7685" w:rsidRPr="00231042" w:rsidRDefault="000D5720" w:rsidP="00AE2F41">
                <w:pPr>
                  <w:spacing w:before="40" w:after="40"/>
                  <w:jc w:val="center"/>
                </w:pPr>
                <w:r w:rsidRPr="00561A7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bookmarkEnd w:id="1"/>
        <w:tc>
          <w:tcPr>
            <w:tcW w:w="141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B6B3092" w14:textId="77777777" w:rsidR="004A7685" w:rsidRPr="00231042" w:rsidRDefault="004A7685" w:rsidP="004A7685">
            <w:pPr>
              <w:spacing w:before="40" w:after="40"/>
              <w:jc w:val="right"/>
              <w:rPr>
                <w:b/>
              </w:rPr>
            </w:pPr>
            <w:r w:rsidRPr="00231042">
              <w:rPr>
                <w:b/>
              </w:rPr>
              <w:t>Nº de Orden:</w:t>
            </w:r>
          </w:p>
        </w:tc>
        <w:bookmarkStart w:id="2" w:name="Text111"/>
        <w:tc>
          <w:tcPr>
            <w:tcW w:w="184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333898" w14:textId="77777777" w:rsidR="004A7685" w:rsidRPr="00231042" w:rsidRDefault="00054545" w:rsidP="004A7685">
            <w:pPr>
              <w:spacing w:before="40" w:after="40"/>
              <w:jc w:val="center"/>
              <w:rPr>
                <w:b/>
              </w:rPr>
            </w:pPr>
            <w:r w:rsidRPr="00231042">
              <w:fldChar w:fldCharType="begin">
                <w:ffData>
                  <w:name w:val="Text111"/>
                  <w:enabled/>
                  <w:calcOnExit w:val="0"/>
                  <w:textInput/>
                </w:ffData>
              </w:fldChar>
            </w:r>
            <w:r w:rsidR="004A7685" w:rsidRPr="00231042">
              <w:instrText xml:space="preserve"> FORMTEXT </w:instrText>
            </w:r>
            <w:r w:rsidRPr="00231042">
              <w:fldChar w:fldCharType="separate"/>
            </w:r>
            <w:r w:rsidR="004A7685" w:rsidRPr="00231042">
              <w:rPr>
                <w:noProof/>
              </w:rPr>
              <w:t> </w:t>
            </w:r>
            <w:r w:rsidR="004A7685" w:rsidRPr="00231042">
              <w:rPr>
                <w:noProof/>
              </w:rPr>
              <w:t> </w:t>
            </w:r>
            <w:r w:rsidR="004A7685" w:rsidRPr="00231042">
              <w:rPr>
                <w:noProof/>
              </w:rPr>
              <w:t> </w:t>
            </w:r>
            <w:r w:rsidR="004A7685" w:rsidRPr="00231042">
              <w:rPr>
                <w:noProof/>
              </w:rPr>
              <w:t> </w:t>
            </w:r>
            <w:r w:rsidR="004A7685" w:rsidRPr="00231042">
              <w:rPr>
                <w:noProof/>
              </w:rPr>
              <w:t> </w:t>
            </w:r>
            <w:r w:rsidRPr="00231042">
              <w:fldChar w:fldCharType="end"/>
            </w:r>
            <w:bookmarkEnd w:id="2"/>
          </w:p>
        </w:tc>
        <w:tc>
          <w:tcPr>
            <w:tcW w:w="4395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ED3E4" w14:textId="77777777" w:rsidR="004A7685" w:rsidRPr="00231042" w:rsidRDefault="004A7685" w:rsidP="00AE2F41">
            <w:pPr>
              <w:pStyle w:val="Header"/>
              <w:tabs>
                <w:tab w:val="clear" w:pos="4536"/>
                <w:tab w:val="clear" w:pos="9072"/>
                <w:tab w:val="left" w:pos="780"/>
              </w:tabs>
              <w:spacing w:before="40" w:after="40"/>
              <w:jc w:val="center"/>
            </w:pPr>
          </w:p>
        </w:tc>
      </w:tr>
      <w:tr w:rsidR="004A7685" w:rsidRPr="00231042" w14:paraId="328D6C52" w14:textId="77777777" w:rsidTr="007712A7">
        <w:trPr>
          <w:trHeight w:hRule="exact" w:val="257"/>
        </w:trPr>
        <w:tc>
          <w:tcPr>
            <w:tcW w:w="10702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3A02E2" w14:textId="77777777" w:rsidR="004A7685" w:rsidRPr="00231042" w:rsidRDefault="004A7685" w:rsidP="00AE2F41">
            <w:pPr>
              <w:tabs>
                <w:tab w:val="left" w:pos="72"/>
              </w:tabs>
              <w:spacing w:before="40" w:after="40"/>
              <w:jc w:val="center"/>
            </w:pPr>
          </w:p>
        </w:tc>
      </w:tr>
      <w:tr w:rsidR="004A7685" w:rsidRPr="00231042" w14:paraId="5D2FEA4C" w14:textId="77777777" w:rsidTr="00841342">
        <w:trPr>
          <w:trHeight w:hRule="exact" w:val="340"/>
        </w:trPr>
        <w:tc>
          <w:tcPr>
            <w:tcW w:w="1070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9900"/>
            <w:vAlign w:val="center"/>
          </w:tcPr>
          <w:p w14:paraId="768165EB" w14:textId="77777777" w:rsidR="004A7685" w:rsidRPr="00231042" w:rsidRDefault="004A7685" w:rsidP="004A2247">
            <w:pPr>
              <w:spacing w:before="40" w:after="40"/>
              <w:jc w:val="center"/>
              <w:rPr>
                <w:b/>
                <w:color w:val="FFFFFF"/>
              </w:rPr>
            </w:pPr>
            <w:r w:rsidRPr="00231042">
              <w:rPr>
                <w:b/>
                <w:color w:val="FFFFFF"/>
              </w:rPr>
              <w:t>DATOS ROBOT</w:t>
            </w:r>
          </w:p>
        </w:tc>
      </w:tr>
      <w:tr w:rsidR="004A7685" w:rsidRPr="00231042" w14:paraId="50B5A801" w14:textId="77777777" w:rsidTr="0034516B">
        <w:trPr>
          <w:trHeight w:hRule="exact" w:val="340"/>
        </w:trPr>
        <w:tc>
          <w:tcPr>
            <w:tcW w:w="17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3C3E41" w14:textId="77777777" w:rsidR="004A7685" w:rsidRPr="00231042" w:rsidRDefault="004A7685" w:rsidP="00756A27">
            <w:pPr>
              <w:spacing w:before="40" w:after="40"/>
            </w:pPr>
            <w:r w:rsidRPr="00231042">
              <w:rPr>
                <w:b/>
              </w:rPr>
              <w:t>Tipo Robot:</w:t>
            </w:r>
          </w:p>
        </w:tc>
        <w:sdt>
          <w:sdtPr>
            <w:id w:val="-1005744462"/>
            <w:placeholder>
              <w:docPart w:val="DefaultPlaceholder_-1854013440"/>
            </w:placeholder>
            <w:dataBinding w:prefixMappings="xmlns:ns0='http://CustomXML.htm' " w:xpath="/ns0:XMLNode[1]/ns0:RobType[1]" w:storeItemID="{FEE33C40-E4EE-4AFD-9FD7-AF3DADBF9F71}"/>
            <w:text/>
          </w:sdtPr>
          <w:sdtEndPr/>
          <w:sdtContent>
            <w:tc>
              <w:tcPr>
                <w:tcW w:w="1559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14:paraId="2C2CF285" w14:textId="151DF743" w:rsidR="004A7685" w:rsidRPr="00231042" w:rsidRDefault="004B7B02" w:rsidP="00AE2F41">
                <w:pPr>
                  <w:spacing w:before="40" w:after="40"/>
                  <w:jc w:val="center"/>
                </w:pPr>
                <w:r>
                  <w:t>KR120R3200</w:t>
                </w:r>
              </w:p>
            </w:tc>
          </w:sdtContent>
        </w:sdt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60A6EA" w14:textId="77777777" w:rsidR="004A7685" w:rsidRPr="00231042" w:rsidRDefault="004A7685" w:rsidP="00AE2F41">
            <w:pPr>
              <w:spacing w:before="40" w:after="40"/>
              <w:rPr>
                <w:b/>
              </w:rPr>
            </w:pPr>
            <w:r w:rsidRPr="00231042">
              <w:rPr>
                <w:b/>
              </w:rPr>
              <w:t>Nº Serie:</w:t>
            </w:r>
          </w:p>
        </w:tc>
        <w:tc>
          <w:tcPr>
            <w:tcW w:w="14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E599C24" w14:textId="77777777" w:rsidR="006B4D1B" w:rsidRDefault="006B4D1B" w:rsidP="00BC007F">
            <w:pPr>
              <w:spacing w:before="40" w:after="40"/>
              <w:jc w:val="center"/>
            </w:pPr>
            <w:r>
              <w:t>985156</w:t>
            </w:r>
          </w:p>
          <w:p w14:paraId="3DF04D9A" w14:textId="5EC7E3B9" w:rsidR="004A7685" w:rsidRPr="00231042" w:rsidRDefault="006B4D1B" w:rsidP="00BC007F">
            <w:pPr>
              <w:spacing w:before="40" w:after="40"/>
              <w:jc w:val="center"/>
            </w:pPr>
            <w:r>
              <w:t xml:space="preserve">
</w:t>
            </w:r>
          </w:p>
        </w:tc>
        <w:tc>
          <w:tcPr>
            <w:tcW w:w="227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DDEAAE" w14:textId="77777777" w:rsidR="004A7685" w:rsidRPr="00231042" w:rsidRDefault="004A7685" w:rsidP="00AE2F41">
            <w:pPr>
              <w:spacing w:before="40" w:after="40"/>
              <w:rPr>
                <w:b/>
              </w:rPr>
            </w:pPr>
            <w:r w:rsidRPr="00231042">
              <w:rPr>
                <w:b/>
              </w:rPr>
              <w:t>Nombre Robot: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80F7F7" w14:textId="77777777" w:rsidR="004A7685" w:rsidRPr="00231042" w:rsidRDefault="00054545" w:rsidP="00E855C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82"/>
                  <w:enabled/>
                  <w:calcOnExit w:val="0"/>
                  <w:textInput/>
                </w:ffData>
              </w:fldChar>
            </w:r>
            <w:bookmarkStart w:id="3" w:name="Text82"/>
            <w:r w:rsidR="004A7685" w:rsidRPr="00231042">
              <w:instrText xml:space="preserve"> FORMTEXT </w:instrText>
            </w:r>
            <w:r w:rsidRPr="00231042">
              <w:fldChar w:fldCharType="separate"/>
            </w:r>
            <w:r w:rsidR="004A768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3"/>
          </w:p>
        </w:tc>
      </w:tr>
      <w:tr w:rsidR="004A7685" w:rsidRPr="00231042" w14:paraId="1487E59F" w14:textId="77777777" w:rsidTr="00DB7485">
        <w:trPr>
          <w:trHeight w:hRule="exact" w:val="340"/>
        </w:trPr>
        <w:tc>
          <w:tcPr>
            <w:tcW w:w="17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FB1011" w14:textId="77777777" w:rsidR="004A7685" w:rsidRPr="00231042" w:rsidRDefault="004A7685" w:rsidP="00AE2F41">
            <w:pPr>
              <w:spacing w:before="40" w:after="40"/>
            </w:pPr>
            <w:r w:rsidRPr="00231042">
              <w:rPr>
                <w:b/>
              </w:rPr>
              <w:t>Tipo Control: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A456FC" w14:textId="77777777" w:rsidR="004A7685" w:rsidRPr="00231042" w:rsidRDefault="004F559C" w:rsidP="00AE2F41">
            <w:pPr>
              <w:spacing w:before="40" w:after="40"/>
              <w:jc w:val="center"/>
            </w:pPr>
            <w:r>
              <w:fldChar w:fldCharType="begin">
                <w:ffData>
                  <w:name w:val="Dropdown4"/>
                  <w:enabled/>
                  <w:calcOnExit w:val="0"/>
                  <w:ddList>
                    <w:listEntry w:val="         "/>
                    <w:listEntry w:val="KRC 1"/>
                    <w:listEntry w:val="KRC 1A"/>
                    <w:listEntry w:val="KRC 2"/>
                    <w:listEntry w:val="KRC2 con DSE C33"/>
                    <w:listEntry w:val="KRC 2 ed05"/>
                    <w:listEntry w:val="KRC 2 sr"/>
                    <w:listEntry w:val="KRC 3"/>
                    <w:listEntry w:val="KRC 4"/>
                    <w:listEntry w:val="KRC 4 Compact"/>
                    <w:listEntry w:val="KRC 4 SmallSize"/>
                    <w:listEntry w:val="(V) KRC 1"/>
                    <w:listEntry w:val="(V) KRC 1A"/>
                    <w:listEntry w:val="(V) KRC 2"/>
                    <w:listEntry w:val="(V) KRC 2 ed05"/>
                    <w:listEntry w:val="(V) KRC 4"/>
                  </w:ddList>
                </w:ffData>
              </w:fldChar>
            </w:r>
            <w:bookmarkStart w:id="4" w:name="Dropdown4"/>
            <w:r>
              <w:instrText xml:space="preserve"> FORMDROPDOWN </w:instrText>
            </w:r>
            <w:r w:rsidR="006B4D1B">
              <w:fldChar w:fldCharType="separate"/>
            </w:r>
            <w:r>
              <w:fldChar w:fldCharType="end"/>
            </w:r>
            <w:bookmarkEnd w:id="4"/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A9D03A" w14:textId="77777777" w:rsidR="004A7685" w:rsidRPr="00231042" w:rsidRDefault="004A7685" w:rsidP="00AE2F41">
            <w:pPr>
              <w:spacing w:before="40" w:after="40"/>
            </w:pPr>
            <w:r w:rsidRPr="00231042">
              <w:rPr>
                <w:b/>
              </w:rPr>
              <w:t>Nº Serie:</w:t>
            </w:r>
          </w:p>
        </w:tc>
        <w:tc>
          <w:tcPr>
            <w:tcW w:w="14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5A5E9E7" w14:textId="77777777" w:rsidR="004A7685" w:rsidRPr="00231042" w:rsidRDefault="00054545" w:rsidP="00AE2F41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78"/>
                  <w:enabled/>
                  <w:calcOnExit w:val="0"/>
                  <w:textInput/>
                </w:ffData>
              </w:fldChar>
            </w:r>
            <w:r w:rsidR="004A7685" w:rsidRPr="00231042">
              <w:instrText xml:space="preserve"> FORMTEXT </w:instrText>
            </w:r>
            <w:r w:rsidRPr="00231042">
              <w:fldChar w:fldCharType="separate"/>
            </w:r>
            <w:r w:rsidR="004A768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  <w:tc>
          <w:tcPr>
            <w:tcW w:w="227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0B42E4" w14:textId="77777777" w:rsidR="004A7685" w:rsidRPr="00231042" w:rsidRDefault="004A7685" w:rsidP="00AE2F41">
            <w:pPr>
              <w:spacing w:before="40" w:after="40"/>
              <w:rPr>
                <w:b/>
              </w:rPr>
            </w:pPr>
            <w:r w:rsidRPr="00231042">
              <w:rPr>
                <w:b/>
              </w:rPr>
              <w:t>Nombre Estación: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0122E52" w14:textId="77777777" w:rsidR="004A7685" w:rsidRPr="00231042" w:rsidRDefault="00054545" w:rsidP="00E855C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83"/>
                  <w:enabled/>
                  <w:calcOnExit w:val="0"/>
                  <w:textInput/>
                </w:ffData>
              </w:fldChar>
            </w:r>
            <w:bookmarkStart w:id="5" w:name="Text83"/>
            <w:r w:rsidR="004A7685" w:rsidRPr="00231042">
              <w:instrText xml:space="preserve"> FORMTEXT </w:instrText>
            </w:r>
            <w:r w:rsidRPr="00231042">
              <w:fldChar w:fldCharType="separate"/>
            </w:r>
            <w:r w:rsidR="004A768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5"/>
          </w:p>
        </w:tc>
      </w:tr>
      <w:tr w:rsidR="004A7685" w:rsidRPr="00231042" w14:paraId="7889CA4E" w14:textId="77777777" w:rsidTr="00DB7485">
        <w:trPr>
          <w:trHeight w:hRule="exact" w:val="340"/>
        </w:trPr>
        <w:tc>
          <w:tcPr>
            <w:tcW w:w="17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80B278" w14:textId="77777777" w:rsidR="004A7685" w:rsidRPr="00231042" w:rsidRDefault="004A7685" w:rsidP="00AE2F41">
            <w:pPr>
              <w:spacing w:before="40" w:after="40"/>
              <w:rPr>
                <w:b/>
              </w:rPr>
            </w:pPr>
            <w:r w:rsidRPr="00231042">
              <w:rPr>
                <w:b/>
              </w:rPr>
              <w:t>Horas Trabajo: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04B77CB" w14:textId="77777777" w:rsidR="004A7685" w:rsidRPr="00231042" w:rsidRDefault="00054545" w:rsidP="00AE2F41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bookmarkStart w:id="6" w:name="Text80"/>
            <w:r w:rsidR="004A7685" w:rsidRPr="00231042">
              <w:instrText xml:space="preserve"> FORMTEXT </w:instrText>
            </w:r>
            <w:r w:rsidRPr="00231042">
              <w:fldChar w:fldCharType="separate"/>
            </w:r>
            <w:r w:rsidR="004A768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6"/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3F6430" w14:textId="77777777" w:rsidR="004A7685" w:rsidRPr="00231042" w:rsidRDefault="004A7685" w:rsidP="00264D1D">
            <w:pPr>
              <w:spacing w:before="40" w:after="40"/>
              <w:ind w:right="-73"/>
              <w:rPr>
                <w:b/>
              </w:rPr>
            </w:pPr>
            <w:r w:rsidRPr="00231042">
              <w:rPr>
                <w:b/>
              </w:rPr>
              <w:t>Año Fabr.:</w:t>
            </w:r>
          </w:p>
        </w:tc>
        <w:bookmarkStart w:id="7" w:name="Text81"/>
        <w:tc>
          <w:tcPr>
            <w:tcW w:w="14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F35D2E" w14:textId="77777777" w:rsidR="004A7685" w:rsidRPr="00231042" w:rsidRDefault="00054545" w:rsidP="00AE2F41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81"/>
                  <w:enabled/>
                  <w:calcOnExit w:val="0"/>
                  <w:textInput/>
                </w:ffData>
              </w:fldChar>
            </w:r>
            <w:r w:rsidR="004A7685" w:rsidRPr="00231042">
              <w:instrText xml:space="preserve"> FORMTEXT </w:instrText>
            </w:r>
            <w:r w:rsidRPr="00231042">
              <w:fldChar w:fldCharType="separate"/>
            </w:r>
            <w:r w:rsidR="004A7685" w:rsidRPr="00231042">
              <w:rPr>
                <w:noProof/>
              </w:rPr>
              <w:t> </w:t>
            </w:r>
            <w:r w:rsidR="004A7685" w:rsidRPr="00231042">
              <w:rPr>
                <w:noProof/>
              </w:rPr>
              <w:t> </w:t>
            </w:r>
            <w:r w:rsidR="004A7685" w:rsidRPr="00231042">
              <w:rPr>
                <w:noProof/>
              </w:rPr>
              <w:t> </w:t>
            </w:r>
            <w:r w:rsidR="004A7685" w:rsidRPr="00231042">
              <w:rPr>
                <w:noProof/>
              </w:rPr>
              <w:t> </w:t>
            </w:r>
            <w:r w:rsidR="004A7685" w:rsidRPr="00231042">
              <w:rPr>
                <w:noProof/>
              </w:rPr>
              <w:t> </w:t>
            </w:r>
            <w:r w:rsidRPr="00231042">
              <w:fldChar w:fldCharType="end"/>
            </w:r>
            <w:bookmarkEnd w:id="7"/>
          </w:p>
        </w:tc>
        <w:tc>
          <w:tcPr>
            <w:tcW w:w="227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4A7C16" w14:textId="77777777" w:rsidR="004A7685" w:rsidRPr="00231042" w:rsidRDefault="004A7685" w:rsidP="00AE2F41">
            <w:pPr>
              <w:spacing w:before="40" w:after="40"/>
              <w:rPr>
                <w:b/>
              </w:rPr>
            </w:pPr>
            <w:r w:rsidRPr="00231042">
              <w:rPr>
                <w:b/>
              </w:rPr>
              <w:t>Aplicación:</w:t>
            </w:r>
          </w:p>
        </w:tc>
        <w:bookmarkStart w:id="8" w:name="Dropdown5"/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78731AE" w14:textId="77777777" w:rsidR="004A7685" w:rsidRPr="00231042" w:rsidRDefault="00054545" w:rsidP="00E855C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Dropdown5"/>
                  <w:enabled/>
                  <w:calcOnExit w:val="0"/>
                  <w:ddList>
                    <w:listEntry w:val="         "/>
                    <w:listEntry w:val="Mecanizado"/>
                    <w:listEntry w:val="Paletizado"/>
                    <w:listEntry w:val="Soladura Puntos"/>
                    <w:listEntry w:val="Soldadura Arco"/>
                    <w:listEntry w:val="Pulido"/>
                    <w:listEntry w:val="Sellado"/>
                    <w:listEntry w:val="Soldadura Laser"/>
                    <w:listEntry w:val="Corte Laser"/>
                    <w:listEntry w:val="Manipulación"/>
                    <w:listEntry w:val="Pegado"/>
                  </w:ddList>
                </w:ffData>
              </w:fldChar>
            </w:r>
            <w:r w:rsidR="004A7685" w:rsidRPr="00231042">
              <w:instrText xml:space="preserve"> FORMDROPDOWN </w:instrText>
            </w:r>
            <w:r w:rsidR="006B4D1B">
              <w:fldChar w:fldCharType="separate"/>
            </w:r>
            <w:r w:rsidRPr="00231042">
              <w:fldChar w:fldCharType="end"/>
            </w:r>
            <w:bookmarkEnd w:id="8"/>
          </w:p>
        </w:tc>
      </w:tr>
      <w:tr w:rsidR="00DB7485" w:rsidRPr="00231042" w14:paraId="3D4FC5F1" w14:textId="77777777" w:rsidTr="00075653">
        <w:trPr>
          <w:trHeight w:hRule="exact" w:val="340"/>
        </w:trPr>
        <w:tc>
          <w:tcPr>
            <w:tcW w:w="17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231A54" w14:textId="77777777" w:rsidR="00DB7485" w:rsidRPr="00231042" w:rsidRDefault="00DB7485" w:rsidP="00075653">
            <w:pPr>
              <w:spacing w:before="40" w:after="40"/>
              <w:ind w:right="-75"/>
              <w:rPr>
                <w:b/>
                <w:sz w:val="18"/>
                <w:szCs w:val="18"/>
              </w:rPr>
            </w:pPr>
            <w:r w:rsidRPr="00231042">
              <w:rPr>
                <w:b/>
              </w:rPr>
              <w:t>Ver. Software</w:t>
            </w:r>
            <w:r w:rsidRPr="00231042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2B5FC6E" w14:textId="77777777" w:rsidR="00DB7485" w:rsidRPr="00231042" w:rsidRDefault="00054545" w:rsidP="0007565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DB7485" w:rsidRPr="00231042">
              <w:instrText xml:space="preserve"> FORMTEXT </w:instrText>
            </w:r>
            <w:r w:rsidRPr="00231042">
              <w:fldChar w:fldCharType="separate"/>
            </w:r>
            <w:r w:rsidR="00DB7485" w:rsidRPr="00231042">
              <w:rPr>
                <w:noProof/>
              </w:rPr>
              <w:t> </w:t>
            </w:r>
            <w:r w:rsidR="00DB7485" w:rsidRPr="00231042">
              <w:rPr>
                <w:noProof/>
              </w:rPr>
              <w:t> </w:t>
            </w:r>
            <w:r w:rsidR="00DB7485" w:rsidRPr="00231042">
              <w:rPr>
                <w:noProof/>
              </w:rPr>
              <w:t> </w:t>
            </w:r>
            <w:r w:rsidR="00DB7485" w:rsidRPr="00231042">
              <w:rPr>
                <w:noProof/>
              </w:rPr>
              <w:t> </w:t>
            </w:r>
            <w:r w:rsidR="00DB7485" w:rsidRPr="00231042">
              <w:rPr>
                <w:noProof/>
              </w:rPr>
              <w:t> </w:t>
            </w:r>
            <w:r w:rsidRPr="00231042">
              <w:fldChar w:fldCharType="end"/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A1E1BB" w14:textId="77777777" w:rsidR="00DB7485" w:rsidRPr="00231042" w:rsidRDefault="00DB7485" w:rsidP="0049713F">
            <w:pPr>
              <w:spacing w:before="40" w:after="40"/>
              <w:ind w:right="-73"/>
              <w:rPr>
                <w:b/>
              </w:rPr>
            </w:pPr>
            <w:r w:rsidRPr="00231042">
              <w:rPr>
                <w:b/>
              </w:rPr>
              <w:t>Opc. Soft.:</w:t>
            </w:r>
          </w:p>
        </w:tc>
        <w:bookmarkStart w:id="9" w:name="Text78"/>
        <w:tc>
          <w:tcPr>
            <w:tcW w:w="624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5D6745" w14:textId="77777777" w:rsidR="00DB7485" w:rsidRPr="00231042" w:rsidRDefault="00054545" w:rsidP="00DB7485">
            <w:pPr>
              <w:spacing w:before="40" w:after="40"/>
            </w:pPr>
            <w:r w:rsidRPr="00231042">
              <w:fldChar w:fldCharType="begin">
                <w:ffData>
                  <w:name w:val="Text78"/>
                  <w:enabled/>
                  <w:calcOnExit w:val="0"/>
                  <w:textInput/>
                </w:ffData>
              </w:fldChar>
            </w:r>
            <w:r w:rsidR="00DB7485" w:rsidRPr="00231042">
              <w:instrText xml:space="preserve"> FORMTEXT </w:instrText>
            </w:r>
            <w:r w:rsidRPr="00231042">
              <w:fldChar w:fldCharType="separate"/>
            </w:r>
            <w:r w:rsidR="00DB7485" w:rsidRPr="00231042">
              <w:rPr>
                <w:noProof/>
              </w:rPr>
              <w:t> </w:t>
            </w:r>
            <w:r w:rsidR="00DB7485" w:rsidRPr="00231042">
              <w:rPr>
                <w:noProof/>
              </w:rPr>
              <w:t> </w:t>
            </w:r>
            <w:r w:rsidR="00DB7485" w:rsidRPr="00231042">
              <w:rPr>
                <w:noProof/>
              </w:rPr>
              <w:t> </w:t>
            </w:r>
            <w:r w:rsidR="00DB7485" w:rsidRPr="00231042">
              <w:rPr>
                <w:noProof/>
              </w:rPr>
              <w:t> </w:t>
            </w:r>
            <w:r w:rsidR="00DB7485" w:rsidRPr="00231042">
              <w:rPr>
                <w:noProof/>
              </w:rPr>
              <w:t> </w:t>
            </w:r>
            <w:r w:rsidRPr="00231042">
              <w:fldChar w:fldCharType="end"/>
            </w:r>
            <w:bookmarkEnd w:id="9"/>
          </w:p>
        </w:tc>
      </w:tr>
      <w:tr w:rsidR="0049713F" w:rsidRPr="006E05A7" w14:paraId="54FC48E2" w14:textId="77777777" w:rsidTr="004F559C">
        <w:trPr>
          <w:trHeight w:hRule="exact" w:val="340"/>
        </w:trPr>
        <w:tc>
          <w:tcPr>
            <w:tcW w:w="559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97C67" w14:textId="77777777" w:rsidR="0049713F" w:rsidRPr="006E05A7" w:rsidRDefault="004F559C" w:rsidP="00A7343A">
            <w:pPr>
              <w:spacing w:before="40" w:after="40"/>
              <w:ind w:right="-37"/>
              <w:rPr>
                <w:lang w:val="es-ES"/>
              </w:rPr>
            </w:pPr>
            <w:r w:rsidRPr="006E05A7">
              <w:rPr>
                <w:b/>
                <w:lang w:val="es-ES"/>
              </w:rPr>
              <w:t xml:space="preserve"> </w:t>
            </w:r>
            <w:r w:rsidR="0049713F" w:rsidRPr="006E05A7">
              <w:rPr>
                <w:b/>
                <w:lang w:val="es-ES"/>
              </w:rPr>
              <w:t xml:space="preserve">Posición Montaje: </w:t>
            </w:r>
            <w:r w:rsidR="00054545" w:rsidRPr="00231042">
              <w:fldChar w:fldCharType="begin">
                <w:ffData>
                  <w:name w:val="Kontrollkästchen11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713F" w:rsidRPr="006E05A7">
              <w:rPr>
                <w:lang w:val="es-ES"/>
              </w:rPr>
              <w:instrText xml:space="preserve"> FORMCHECKBOX </w:instrText>
            </w:r>
            <w:r w:rsidR="006B4D1B">
              <w:fldChar w:fldCharType="separate"/>
            </w:r>
            <w:r w:rsidR="00054545" w:rsidRPr="00231042">
              <w:fldChar w:fldCharType="end"/>
            </w:r>
            <w:r w:rsidR="0049713F" w:rsidRPr="006E05A7">
              <w:rPr>
                <w:lang w:val="es-ES"/>
              </w:rPr>
              <w:t xml:space="preserve">Suelo </w:t>
            </w:r>
            <w:r w:rsidR="00054545" w:rsidRPr="00231042">
              <w:fldChar w:fldCharType="begin">
                <w:ffData>
                  <w:name w:val="Kontrollkästchen11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713F" w:rsidRPr="006E05A7">
              <w:rPr>
                <w:lang w:val="es-ES"/>
              </w:rPr>
              <w:instrText xml:space="preserve"> FORMCHECKBOX </w:instrText>
            </w:r>
            <w:r w:rsidR="006B4D1B">
              <w:fldChar w:fldCharType="separate"/>
            </w:r>
            <w:r w:rsidR="00054545" w:rsidRPr="00231042">
              <w:fldChar w:fldCharType="end"/>
            </w:r>
            <w:r w:rsidR="0049713F" w:rsidRPr="006E05A7">
              <w:rPr>
                <w:lang w:val="es-ES"/>
              </w:rPr>
              <w:t>Techo</w:t>
            </w:r>
            <w:r w:rsidRPr="006E05A7">
              <w:rPr>
                <w:lang w:val="es-ES"/>
              </w:rPr>
              <w:t xml:space="preserve"> </w:t>
            </w:r>
            <w:r w:rsidR="00054545" w:rsidRPr="00231042">
              <w:fldChar w:fldCharType="begin">
                <w:ffData>
                  <w:name w:val="Kontrollkästchen11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713F" w:rsidRPr="006E05A7">
              <w:rPr>
                <w:lang w:val="es-ES"/>
              </w:rPr>
              <w:instrText xml:space="preserve"> FORMCHECKBOX </w:instrText>
            </w:r>
            <w:r w:rsidR="006B4D1B">
              <w:fldChar w:fldCharType="separate"/>
            </w:r>
            <w:r w:rsidR="00054545" w:rsidRPr="00231042">
              <w:fldChar w:fldCharType="end"/>
            </w:r>
            <w:r w:rsidR="0049713F" w:rsidRPr="006E05A7">
              <w:rPr>
                <w:lang w:val="es-ES"/>
              </w:rPr>
              <w:t>Pared</w:t>
            </w:r>
            <w:r w:rsidRPr="006E05A7">
              <w:rPr>
                <w:lang w:val="es-ES"/>
              </w:rPr>
              <w:t xml:space="preserve"> </w:t>
            </w:r>
            <w:r w:rsidR="00054545" w:rsidRPr="00231042">
              <w:fldChar w:fldCharType="begin">
                <w:ffData>
                  <w:name w:val="Kontrollkästchen11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713F" w:rsidRPr="006E05A7">
              <w:rPr>
                <w:lang w:val="es-ES"/>
              </w:rPr>
              <w:instrText xml:space="preserve"> FORMCHECKBOX </w:instrText>
            </w:r>
            <w:r w:rsidR="006B4D1B">
              <w:fldChar w:fldCharType="separate"/>
            </w:r>
            <w:r w:rsidR="00054545" w:rsidRPr="00231042">
              <w:fldChar w:fldCharType="end"/>
            </w:r>
            <w:r w:rsidR="0049713F" w:rsidRPr="006E05A7">
              <w:rPr>
                <w:lang w:val="es-ES"/>
              </w:rPr>
              <w:t>Pedestal</w:t>
            </w:r>
          </w:p>
        </w:tc>
        <w:tc>
          <w:tcPr>
            <w:tcW w:w="510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D64AB1" w14:textId="77777777" w:rsidR="0049713F" w:rsidRPr="006E05A7" w:rsidRDefault="004F559C" w:rsidP="00A7343A">
            <w:pPr>
              <w:spacing w:before="40" w:after="40"/>
              <w:rPr>
                <w:lang w:val="en-US"/>
              </w:rPr>
            </w:pPr>
            <w:r w:rsidRPr="006E05A7">
              <w:rPr>
                <w:b/>
                <w:lang w:val="es-ES"/>
              </w:rPr>
              <w:t xml:space="preserve">        </w:t>
            </w:r>
            <w:r w:rsidR="0049713F" w:rsidRPr="006E05A7">
              <w:rPr>
                <w:b/>
                <w:lang w:val="en-US"/>
              </w:rPr>
              <w:t>Variante:</w:t>
            </w:r>
            <w:r w:rsidR="00054545" w:rsidRPr="00231042">
              <w:fldChar w:fldCharType="begin">
                <w:ffData>
                  <w:name w:val="Kontrollkästchen16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0" w:name="Kontrollkästchen161"/>
            <w:r w:rsidR="0049713F" w:rsidRPr="006E05A7">
              <w:rPr>
                <w:lang w:val="en-US"/>
              </w:rPr>
              <w:instrText xml:space="preserve"> FORMCHECKBOX </w:instrText>
            </w:r>
            <w:r w:rsidR="006B4D1B">
              <w:fldChar w:fldCharType="separate"/>
            </w:r>
            <w:r w:rsidR="00054545" w:rsidRPr="00231042">
              <w:fldChar w:fldCharType="end"/>
            </w:r>
            <w:bookmarkEnd w:id="10"/>
            <w:r w:rsidR="0049713F" w:rsidRPr="006E05A7">
              <w:rPr>
                <w:lang w:val="en-US"/>
              </w:rPr>
              <w:t xml:space="preserve">Foundry </w:t>
            </w:r>
            <w:r w:rsidR="00054545" w:rsidRPr="00231042">
              <w:fldChar w:fldCharType="begin">
                <w:ffData>
                  <w:name w:val="Kontrollkästchen16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1" w:name="Kontrollkästchen163"/>
            <w:r w:rsidR="0049713F" w:rsidRPr="006E05A7">
              <w:rPr>
                <w:lang w:val="en-US"/>
              </w:rPr>
              <w:instrText xml:space="preserve"> FORMCHECKBOX </w:instrText>
            </w:r>
            <w:r w:rsidR="006B4D1B">
              <w:fldChar w:fldCharType="separate"/>
            </w:r>
            <w:r w:rsidR="00054545" w:rsidRPr="00231042">
              <w:fldChar w:fldCharType="end"/>
            </w:r>
            <w:bookmarkEnd w:id="11"/>
            <w:r w:rsidR="0049713F" w:rsidRPr="006E05A7">
              <w:rPr>
                <w:lang w:val="en-US"/>
              </w:rPr>
              <w:t>Artic</w:t>
            </w:r>
            <w:r w:rsidRPr="006E05A7">
              <w:rPr>
                <w:lang w:val="en-US"/>
              </w:rPr>
              <w:t xml:space="preserve"> </w:t>
            </w:r>
            <w:r w:rsidR="00054545" w:rsidRPr="00231042">
              <w:fldChar w:fldCharType="begin">
                <w:ffData>
                  <w:name w:val="Kontrollkästchen16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713F" w:rsidRPr="006E05A7">
              <w:rPr>
                <w:lang w:val="en-US"/>
              </w:rPr>
              <w:instrText xml:space="preserve"> FORMCHECKBOX </w:instrText>
            </w:r>
            <w:r w:rsidR="006B4D1B">
              <w:fldChar w:fldCharType="separate"/>
            </w:r>
            <w:r w:rsidR="00054545" w:rsidRPr="00231042">
              <w:fldChar w:fldCharType="end"/>
            </w:r>
            <w:r w:rsidR="0049713F" w:rsidRPr="006E05A7">
              <w:rPr>
                <w:lang w:val="en-US"/>
              </w:rPr>
              <w:t xml:space="preserve">Inox </w:t>
            </w:r>
            <w:r w:rsidR="00054545" w:rsidRPr="00231042">
              <w:fldChar w:fldCharType="begin">
                <w:ffData>
                  <w:name w:val="Kontrollkästchen16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713F" w:rsidRPr="006E05A7">
              <w:rPr>
                <w:lang w:val="en-US"/>
              </w:rPr>
              <w:instrText xml:space="preserve"> FORMCHECKBOX </w:instrText>
            </w:r>
            <w:r w:rsidR="006B4D1B">
              <w:fldChar w:fldCharType="separate"/>
            </w:r>
            <w:r w:rsidR="00054545" w:rsidRPr="00231042">
              <w:fldChar w:fldCharType="end"/>
            </w:r>
            <w:r w:rsidR="0049713F" w:rsidRPr="006E05A7">
              <w:rPr>
                <w:lang w:val="en-US"/>
              </w:rPr>
              <w:t>Food</w:t>
            </w:r>
          </w:p>
        </w:tc>
      </w:tr>
      <w:tr w:rsidR="0049713F" w:rsidRPr="006E05A7" w14:paraId="1E56494D" w14:textId="77777777" w:rsidTr="007712A7">
        <w:trPr>
          <w:trHeight w:hRule="exact" w:val="263"/>
        </w:trPr>
        <w:tc>
          <w:tcPr>
            <w:tcW w:w="10702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84E51C" w14:textId="77777777" w:rsidR="0049713F" w:rsidRPr="006E05A7" w:rsidRDefault="0049713F" w:rsidP="00AE2F41">
            <w:pPr>
              <w:spacing w:before="40" w:after="40"/>
              <w:jc w:val="center"/>
              <w:rPr>
                <w:lang w:val="en-US"/>
              </w:rPr>
            </w:pPr>
          </w:p>
        </w:tc>
      </w:tr>
      <w:tr w:rsidR="0049713F" w:rsidRPr="00231042" w14:paraId="0BF1612C" w14:textId="77777777" w:rsidTr="00841342">
        <w:trPr>
          <w:trHeight w:hRule="exact" w:val="340"/>
        </w:trPr>
        <w:tc>
          <w:tcPr>
            <w:tcW w:w="1070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9900"/>
            <w:vAlign w:val="center"/>
          </w:tcPr>
          <w:p w14:paraId="6F46D8A0" w14:textId="77777777" w:rsidR="0049713F" w:rsidRPr="00231042" w:rsidRDefault="0049713F" w:rsidP="00AE2F41">
            <w:pPr>
              <w:tabs>
                <w:tab w:val="left" w:pos="284"/>
              </w:tabs>
              <w:spacing w:before="40" w:after="40"/>
              <w:jc w:val="center"/>
              <w:rPr>
                <w:b/>
                <w:color w:val="FFFFFF"/>
              </w:rPr>
            </w:pPr>
            <w:r w:rsidRPr="00231042">
              <w:rPr>
                <w:b/>
                <w:color w:val="FFFFFF"/>
              </w:rPr>
              <w:t>TIPO DE SERVICIO</w:t>
            </w:r>
          </w:p>
        </w:tc>
      </w:tr>
      <w:tr w:rsidR="0049713F" w:rsidRPr="00231042" w14:paraId="0EB851F0" w14:textId="77777777" w:rsidTr="0034516B">
        <w:trPr>
          <w:trHeight w:hRule="exact" w:val="340"/>
        </w:trPr>
        <w:tc>
          <w:tcPr>
            <w:tcW w:w="25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298FF4" w14:textId="77777777" w:rsidR="0049713F" w:rsidRPr="00231042" w:rsidRDefault="00054545" w:rsidP="000C0530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</w:rPr>
            </w:pPr>
            <w:r w:rsidRPr="00231042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713F" w:rsidRPr="00231042">
              <w:rPr>
                <w:sz w:val="18"/>
                <w:szCs w:val="18"/>
              </w:rPr>
              <w:instrText xml:space="preserve"> FORMCHECKBOX </w:instrText>
            </w:r>
            <w:r w:rsidR="006B4D1B">
              <w:rPr>
                <w:sz w:val="18"/>
                <w:szCs w:val="18"/>
              </w:rPr>
            </w:r>
            <w:r w:rsidR="006B4D1B">
              <w:rPr>
                <w:sz w:val="18"/>
                <w:szCs w:val="18"/>
              </w:rPr>
              <w:fldChar w:fldCharType="separate"/>
            </w:r>
            <w:r w:rsidRPr="00231042">
              <w:rPr>
                <w:sz w:val="18"/>
                <w:szCs w:val="18"/>
              </w:rPr>
              <w:fldChar w:fldCharType="end"/>
            </w:r>
            <w:r w:rsidR="0049713F" w:rsidRPr="00231042">
              <w:rPr>
                <w:sz w:val="18"/>
                <w:szCs w:val="18"/>
              </w:rPr>
              <w:t>Inspección Básica</w:t>
            </w:r>
          </w:p>
        </w:tc>
        <w:tc>
          <w:tcPr>
            <w:tcW w:w="270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45B9B" w14:textId="77777777" w:rsidR="0049713F" w:rsidRPr="00231042" w:rsidRDefault="00054545" w:rsidP="000C0530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</w:rPr>
            </w:pPr>
            <w:r w:rsidRPr="00231042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713F" w:rsidRPr="00231042">
              <w:rPr>
                <w:sz w:val="18"/>
                <w:szCs w:val="18"/>
              </w:rPr>
              <w:instrText xml:space="preserve"> FORMCHECKBOX </w:instrText>
            </w:r>
            <w:r w:rsidR="006B4D1B">
              <w:rPr>
                <w:sz w:val="18"/>
                <w:szCs w:val="18"/>
              </w:rPr>
            </w:r>
            <w:r w:rsidR="006B4D1B">
              <w:rPr>
                <w:sz w:val="18"/>
                <w:szCs w:val="18"/>
              </w:rPr>
              <w:fldChar w:fldCharType="separate"/>
            </w:r>
            <w:r w:rsidRPr="00231042">
              <w:rPr>
                <w:sz w:val="18"/>
                <w:szCs w:val="18"/>
              </w:rPr>
              <w:fldChar w:fldCharType="end"/>
            </w:r>
            <w:r w:rsidR="0049713F" w:rsidRPr="00231042">
              <w:rPr>
                <w:sz w:val="18"/>
                <w:szCs w:val="18"/>
              </w:rPr>
              <w:t>Mantenimiento Muñeca</w:t>
            </w:r>
          </w:p>
        </w:tc>
        <w:bookmarkStart w:id="12" w:name="Kontrollkästchen126"/>
        <w:tc>
          <w:tcPr>
            <w:tcW w:w="282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BB2C97" w14:textId="77777777" w:rsidR="0049713F" w:rsidRPr="00231042" w:rsidRDefault="00054545" w:rsidP="000C0530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</w:rPr>
            </w:pPr>
            <w:r w:rsidRPr="00231042">
              <w:rPr>
                <w:sz w:val="18"/>
                <w:szCs w:val="18"/>
              </w:rPr>
              <w:fldChar w:fldCharType="begin">
                <w:ffData>
                  <w:name w:val="Kontrollkästchen12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713F" w:rsidRPr="00231042">
              <w:rPr>
                <w:sz w:val="18"/>
                <w:szCs w:val="18"/>
              </w:rPr>
              <w:instrText xml:space="preserve"> FORMCHECKBOX </w:instrText>
            </w:r>
            <w:r w:rsidR="006B4D1B">
              <w:rPr>
                <w:sz w:val="18"/>
                <w:szCs w:val="18"/>
              </w:rPr>
            </w:r>
            <w:r w:rsidR="006B4D1B">
              <w:rPr>
                <w:sz w:val="18"/>
                <w:szCs w:val="18"/>
              </w:rPr>
              <w:fldChar w:fldCharType="separate"/>
            </w:r>
            <w:r w:rsidRPr="00231042">
              <w:rPr>
                <w:sz w:val="18"/>
                <w:szCs w:val="18"/>
              </w:rPr>
              <w:fldChar w:fldCharType="end"/>
            </w:r>
            <w:bookmarkEnd w:id="12"/>
            <w:r w:rsidR="0049713F" w:rsidRPr="00231042">
              <w:rPr>
                <w:sz w:val="18"/>
                <w:szCs w:val="18"/>
              </w:rPr>
              <w:t>Mant. Eléctrico Mayor</w:t>
            </w:r>
          </w:p>
        </w:tc>
        <w:tc>
          <w:tcPr>
            <w:tcW w:w="26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AA6A2E" w14:textId="77777777" w:rsidR="0049713F" w:rsidRPr="00231042" w:rsidRDefault="00054545" w:rsidP="00AE2F41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</w:rPr>
            </w:pPr>
            <w:r w:rsidRPr="00231042">
              <w:rPr>
                <w:sz w:val="18"/>
                <w:szCs w:val="18"/>
              </w:rPr>
              <w:fldChar w:fldCharType="begin">
                <w:ffData>
                  <w:name w:val="Kontrollkästchen12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713F" w:rsidRPr="00231042">
              <w:rPr>
                <w:sz w:val="18"/>
                <w:szCs w:val="18"/>
              </w:rPr>
              <w:instrText xml:space="preserve"> FORMCHECKBOX </w:instrText>
            </w:r>
            <w:r w:rsidR="006B4D1B">
              <w:rPr>
                <w:sz w:val="18"/>
                <w:szCs w:val="18"/>
              </w:rPr>
            </w:r>
            <w:r w:rsidR="006B4D1B">
              <w:rPr>
                <w:sz w:val="18"/>
                <w:szCs w:val="18"/>
              </w:rPr>
              <w:fldChar w:fldCharType="separate"/>
            </w:r>
            <w:r w:rsidRPr="00231042">
              <w:rPr>
                <w:sz w:val="18"/>
                <w:szCs w:val="18"/>
              </w:rPr>
              <w:fldChar w:fldCharType="end"/>
            </w:r>
            <w:r w:rsidR="0049713F" w:rsidRPr="00231042">
              <w:rPr>
                <w:sz w:val="18"/>
                <w:szCs w:val="18"/>
              </w:rPr>
              <w:t>Medición de Holguras</w:t>
            </w:r>
          </w:p>
        </w:tc>
      </w:tr>
      <w:tr w:rsidR="0049713F" w:rsidRPr="00231042" w14:paraId="1D7ABD35" w14:textId="77777777" w:rsidTr="0034516B">
        <w:trPr>
          <w:trHeight w:hRule="exact" w:val="340"/>
        </w:trPr>
        <w:tc>
          <w:tcPr>
            <w:tcW w:w="25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2C14F7" w14:textId="77777777" w:rsidR="0049713F" w:rsidRPr="00231042" w:rsidRDefault="00054545" w:rsidP="000C0530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</w:rPr>
            </w:pPr>
            <w:r w:rsidRPr="00231042">
              <w:rPr>
                <w:sz w:val="18"/>
                <w:szCs w:val="18"/>
              </w:rPr>
              <w:fldChar w:fldCharType="begin">
                <w:ffData>
                  <w:name w:val="Kontrollkästchen12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3" w:name="Kontrollkästchen122"/>
            <w:r w:rsidR="0049713F" w:rsidRPr="00231042">
              <w:rPr>
                <w:sz w:val="18"/>
                <w:szCs w:val="18"/>
              </w:rPr>
              <w:instrText xml:space="preserve"> FORMCHECKBOX </w:instrText>
            </w:r>
            <w:r w:rsidR="006B4D1B">
              <w:rPr>
                <w:sz w:val="18"/>
                <w:szCs w:val="18"/>
              </w:rPr>
            </w:r>
            <w:r w:rsidR="006B4D1B">
              <w:rPr>
                <w:sz w:val="18"/>
                <w:szCs w:val="18"/>
              </w:rPr>
              <w:fldChar w:fldCharType="separate"/>
            </w:r>
            <w:r w:rsidRPr="00231042">
              <w:rPr>
                <w:sz w:val="18"/>
                <w:szCs w:val="18"/>
              </w:rPr>
              <w:fldChar w:fldCharType="end"/>
            </w:r>
            <w:bookmarkEnd w:id="13"/>
            <w:r w:rsidR="0049713F" w:rsidRPr="00231042">
              <w:rPr>
                <w:sz w:val="18"/>
                <w:szCs w:val="18"/>
              </w:rPr>
              <w:t>Mant. Eléctrico Menor</w:t>
            </w:r>
          </w:p>
        </w:tc>
        <w:tc>
          <w:tcPr>
            <w:tcW w:w="270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2D2B16" w14:textId="77777777" w:rsidR="0049713F" w:rsidRPr="00231042" w:rsidRDefault="00054545" w:rsidP="00CF188A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</w:rPr>
            </w:pPr>
            <w:r w:rsidRPr="00231042">
              <w:rPr>
                <w:sz w:val="18"/>
                <w:szCs w:val="18"/>
              </w:rPr>
              <w:fldChar w:fldCharType="begin">
                <w:ffData>
                  <w:name w:val="Kontrollkästchen12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4" w:name="Kontrollkästchen123"/>
            <w:r w:rsidR="0049713F" w:rsidRPr="00231042">
              <w:rPr>
                <w:sz w:val="18"/>
                <w:szCs w:val="18"/>
              </w:rPr>
              <w:instrText xml:space="preserve"> FORMCHECKBOX </w:instrText>
            </w:r>
            <w:r w:rsidR="006B4D1B">
              <w:rPr>
                <w:sz w:val="18"/>
                <w:szCs w:val="18"/>
              </w:rPr>
            </w:r>
            <w:r w:rsidR="006B4D1B">
              <w:rPr>
                <w:sz w:val="18"/>
                <w:szCs w:val="18"/>
              </w:rPr>
              <w:fldChar w:fldCharType="separate"/>
            </w:r>
            <w:r w:rsidRPr="00231042">
              <w:rPr>
                <w:sz w:val="18"/>
                <w:szCs w:val="18"/>
              </w:rPr>
              <w:fldChar w:fldCharType="end"/>
            </w:r>
            <w:bookmarkEnd w:id="14"/>
            <w:r w:rsidR="0049713F" w:rsidRPr="00231042">
              <w:rPr>
                <w:sz w:val="18"/>
                <w:szCs w:val="18"/>
              </w:rPr>
              <w:t xml:space="preserve"> Mantenimiento Ejes Princ.</w:t>
            </w:r>
          </w:p>
        </w:tc>
        <w:tc>
          <w:tcPr>
            <w:tcW w:w="282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DABF49" w14:textId="77777777" w:rsidR="0049713F" w:rsidRPr="006E05A7" w:rsidRDefault="00054545" w:rsidP="000C0530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  <w:lang w:val="es-ES"/>
              </w:rPr>
            </w:pPr>
            <w:r w:rsidRPr="00231042">
              <w:rPr>
                <w:sz w:val="18"/>
                <w:szCs w:val="18"/>
              </w:rPr>
              <w:fldChar w:fldCharType="begin">
                <w:ffData>
                  <w:name w:val="Kontrollkästchen12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5" w:name="Kontrollkästchen124"/>
            <w:r w:rsidR="0049713F" w:rsidRPr="006E05A7">
              <w:rPr>
                <w:sz w:val="18"/>
                <w:szCs w:val="18"/>
                <w:lang w:val="es-ES"/>
              </w:rPr>
              <w:instrText xml:space="preserve"> FORMCHECKBOX </w:instrText>
            </w:r>
            <w:r w:rsidR="006B4D1B">
              <w:rPr>
                <w:sz w:val="18"/>
                <w:szCs w:val="18"/>
              </w:rPr>
            </w:r>
            <w:r w:rsidR="006B4D1B">
              <w:rPr>
                <w:sz w:val="18"/>
                <w:szCs w:val="18"/>
              </w:rPr>
              <w:fldChar w:fldCharType="separate"/>
            </w:r>
            <w:r w:rsidRPr="00231042">
              <w:rPr>
                <w:sz w:val="18"/>
                <w:szCs w:val="18"/>
              </w:rPr>
              <w:fldChar w:fldCharType="end"/>
            </w:r>
            <w:bookmarkEnd w:id="15"/>
            <w:r w:rsidR="0049713F" w:rsidRPr="006E05A7">
              <w:rPr>
                <w:sz w:val="18"/>
                <w:szCs w:val="18"/>
                <w:lang w:val="es-ES"/>
              </w:rPr>
              <w:t xml:space="preserve"> Imagen sobre HDD de rec.</w:t>
            </w:r>
          </w:p>
        </w:tc>
        <w:tc>
          <w:tcPr>
            <w:tcW w:w="26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E93A9F" w14:textId="77777777" w:rsidR="0049713F" w:rsidRPr="00231042" w:rsidRDefault="00054545" w:rsidP="00AE2F41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</w:rPr>
            </w:pPr>
            <w:r w:rsidRPr="00231042">
              <w:rPr>
                <w:sz w:val="18"/>
                <w:szCs w:val="18"/>
              </w:rPr>
              <w:fldChar w:fldCharType="begin">
                <w:ffData>
                  <w:name w:val="Kontrollkästchen12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6" w:name="Kontrollkästchen125"/>
            <w:r w:rsidR="0049713F" w:rsidRPr="00231042">
              <w:rPr>
                <w:sz w:val="18"/>
                <w:szCs w:val="18"/>
              </w:rPr>
              <w:instrText xml:space="preserve"> FORMCHECKBOX </w:instrText>
            </w:r>
            <w:r w:rsidR="006B4D1B">
              <w:rPr>
                <w:sz w:val="18"/>
                <w:szCs w:val="18"/>
              </w:rPr>
            </w:r>
            <w:r w:rsidR="006B4D1B">
              <w:rPr>
                <w:sz w:val="18"/>
                <w:szCs w:val="18"/>
              </w:rPr>
              <w:fldChar w:fldCharType="separate"/>
            </w:r>
            <w:r w:rsidRPr="00231042">
              <w:rPr>
                <w:sz w:val="18"/>
                <w:szCs w:val="18"/>
              </w:rPr>
              <w:fldChar w:fldCharType="end"/>
            </w:r>
            <w:bookmarkEnd w:id="16"/>
            <w:r w:rsidR="0049713F" w:rsidRPr="00231042">
              <w:rPr>
                <w:sz w:val="18"/>
                <w:szCs w:val="18"/>
              </w:rPr>
              <w:t xml:space="preserve"> Inspeción SafeOperation</w:t>
            </w:r>
          </w:p>
        </w:tc>
      </w:tr>
    </w:tbl>
    <w:p w14:paraId="08B94CC2" w14:textId="77777777" w:rsidR="007712A7" w:rsidRPr="00231042" w:rsidRDefault="000C0530" w:rsidP="007712A7">
      <w:pPr>
        <w:tabs>
          <w:tab w:val="right" w:pos="10490"/>
        </w:tabs>
        <w:spacing w:before="160"/>
        <w:rPr>
          <w:b/>
          <w:color w:val="FF6600"/>
        </w:rPr>
      </w:pPr>
      <w:r w:rsidRPr="00231042">
        <w:rPr>
          <w:b/>
          <w:color w:val="FF6600"/>
        </w:rPr>
        <w:t>Inspección Básica</w:t>
      </w:r>
      <w:r w:rsidR="00264D1D" w:rsidRPr="00231042">
        <w:rPr>
          <w:b/>
          <w:color w:val="FF6600"/>
        </w:rPr>
        <w:t>:</w:t>
      </w:r>
      <w:r w:rsidR="007712A7" w:rsidRPr="00231042">
        <w:rPr>
          <w:b/>
          <w:color w:val="FF6600"/>
        </w:rPr>
        <w:tab/>
      </w:r>
    </w:p>
    <w:tbl>
      <w:tblPr>
        <w:tblW w:w="1668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5"/>
        <w:gridCol w:w="1231"/>
        <w:gridCol w:w="1466"/>
        <w:gridCol w:w="624"/>
        <w:gridCol w:w="624"/>
        <w:gridCol w:w="624"/>
        <w:gridCol w:w="519"/>
        <w:gridCol w:w="624"/>
        <w:gridCol w:w="2686"/>
        <w:gridCol w:w="5947"/>
      </w:tblGrid>
      <w:tr w:rsidR="007712A7" w:rsidRPr="00231042" w14:paraId="1D614E87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7C27249" w14:textId="77777777" w:rsidR="007712A7" w:rsidRPr="00231042" w:rsidRDefault="00F21DDA" w:rsidP="007712A7">
            <w:pPr>
              <w:jc w:val="center"/>
            </w:pPr>
            <w:r w:rsidRPr="00231042">
              <w:t>Mecánica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9A74320" w14:textId="77777777" w:rsidR="007712A7" w:rsidRPr="00231042" w:rsidRDefault="000C0530" w:rsidP="007712A7">
            <w:pPr>
              <w:jc w:val="center"/>
            </w:pPr>
            <w:r w:rsidRPr="00231042">
              <w:t>Actividad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0C6C59D" w14:textId="77777777" w:rsidR="007712A7" w:rsidRPr="00231042" w:rsidRDefault="00691B6E" w:rsidP="007712A7">
            <w:pPr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Hecho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4981192" w14:textId="77777777" w:rsidR="007712A7" w:rsidRPr="00231042" w:rsidRDefault="00691B6E" w:rsidP="007712A7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No</w:t>
            </w:r>
            <w:r w:rsidR="007712A7" w:rsidRPr="00231042">
              <w:rPr>
                <w:sz w:val="16"/>
                <w:szCs w:val="16"/>
              </w:rPr>
              <w:t>OK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8E6D97E" w14:textId="77777777" w:rsidR="007712A7" w:rsidRPr="00231042" w:rsidRDefault="00691B6E" w:rsidP="00293221">
            <w:pPr>
              <w:pStyle w:val="Header"/>
              <w:tabs>
                <w:tab w:val="clear" w:pos="4536"/>
                <w:tab w:val="clear" w:pos="9072"/>
              </w:tabs>
              <w:ind w:left="-71" w:right="-70"/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No</w:t>
            </w:r>
            <w:r w:rsidR="00B96F7A" w:rsidRPr="00231042">
              <w:rPr>
                <w:sz w:val="16"/>
                <w:szCs w:val="16"/>
              </w:rPr>
              <w:t>procede</w:t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B328D3E" w14:textId="77777777" w:rsidR="007712A7" w:rsidRPr="00231042" w:rsidRDefault="007712A7" w:rsidP="007712A7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</w:pPr>
            <w:r w:rsidRPr="00231042">
              <w:t>Co</w:t>
            </w:r>
            <w:r w:rsidR="00691B6E" w:rsidRPr="00231042">
              <w:t>mentarios</w:t>
            </w:r>
            <w:r w:rsidRPr="00231042">
              <w:t xml:space="preserve"> / Result</w:t>
            </w:r>
            <w:r w:rsidR="00691B6E" w:rsidRPr="00231042">
              <w:t>ado</w:t>
            </w:r>
            <w:r w:rsidR="00336DD8" w:rsidRPr="00231042">
              <w:t>s /</w:t>
            </w:r>
            <w:r w:rsidR="00264D1D" w:rsidRPr="00231042">
              <w:t xml:space="preserve"> Nº Artí</w:t>
            </w:r>
            <w:r w:rsidR="00336DD8" w:rsidRPr="00231042">
              <w:t>culo</w:t>
            </w:r>
          </w:p>
        </w:tc>
      </w:tr>
      <w:tr w:rsidR="00FE599F" w:rsidRPr="00231042" w14:paraId="5AB56AAA" w14:textId="77777777" w:rsidTr="001160F0">
        <w:trPr>
          <w:gridAfter w:val="1"/>
          <w:wAfter w:w="5947" w:type="dxa"/>
          <w:cantSplit/>
          <w:trHeight w:val="397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E6410" w14:textId="77777777" w:rsidR="00FE599F" w:rsidRPr="00231042" w:rsidRDefault="00FE599F" w:rsidP="001160F0">
            <w:pPr>
              <w:jc w:val="center"/>
            </w:pPr>
            <w:r w:rsidRPr="00231042">
              <w:t>Grado de suciedad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19D8A" w14:textId="77777777" w:rsidR="00FE599F" w:rsidRPr="00231042" w:rsidRDefault="00FE599F" w:rsidP="001160F0">
            <w:pPr>
              <w:jc w:val="center"/>
            </w:pPr>
            <w:r w:rsidRPr="00231042">
              <w:t>Evaluación</w:t>
            </w:r>
          </w:p>
        </w:tc>
        <w:bookmarkStart w:id="17" w:name="Kontrollkästchen132"/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5AE45" w14:textId="77777777" w:rsidR="00FE599F" w:rsidRPr="00231042" w:rsidRDefault="00054545" w:rsidP="00E13CD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8A7ABA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  <w:bookmarkEnd w:id="17"/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B5FB7" w14:textId="77777777" w:rsidR="00FE599F" w:rsidRPr="00231042" w:rsidRDefault="00054545" w:rsidP="00E13CD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3B05F" w14:textId="77777777" w:rsidR="00FE599F" w:rsidRPr="00231042" w:rsidRDefault="00054545" w:rsidP="00E13CD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bookmarkStart w:id="18" w:name="Kontrollkästchen144"/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1EB86" w14:textId="77777777" w:rsidR="00FE599F" w:rsidRPr="00231042" w:rsidRDefault="00054545" w:rsidP="001160F0">
            <w:pPr>
              <w:ind w:right="-70"/>
              <w:jc w:val="center"/>
            </w:pPr>
            <w:r w:rsidRPr="00231042">
              <w:fldChar w:fldCharType="begin">
                <w:ffData>
                  <w:name w:val="Kontrollkästchen14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  <w:bookmarkEnd w:id="18"/>
            <w:r w:rsidR="00FE599F" w:rsidRPr="00231042">
              <w:t>Suciedad excesiva</w:t>
            </w:r>
          </w:p>
        </w:tc>
      </w:tr>
      <w:tr w:rsidR="007712A7" w:rsidRPr="00231042" w14:paraId="182A00FE" w14:textId="77777777" w:rsidTr="003E5F77">
        <w:trPr>
          <w:cantSplit/>
          <w:trHeight w:val="1868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9E6AD" w14:textId="77777777" w:rsidR="007712A7" w:rsidRPr="00231042" w:rsidRDefault="00F3768F" w:rsidP="00A83A3D">
            <w:pPr>
              <w:spacing w:after="40"/>
              <w:contextualSpacing/>
              <w:jc w:val="center"/>
            </w:pPr>
            <w:r w:rsidRPr="00231042">
              <w:t>Reductores</w:t>
            </w:r>
          </w:p>
          <w:p w14:paraId="68A382C4" w14:textId="77777777" w:rsidR="007712A7" w:rsidRPr="00231042" w:rsidRDefault="007712A7" w:rsidP="0090782A">
            <w:pPr>
              <w:spacing w:before="40" w:after="40"/>
            </w:pPr>
          </w:p>
          <w:p w14:paraId="63DC8639" w14:textId="77777777" w:rsidR="007712A7" w:rsidRPr="00231042" w:rsidRDefault="00F3768F" w:rsidP="0090782A">
            <w:pPr>
              <w:spacing w:before="40" w:after="40"/>
              <w:jc w:val="center"/>
            </w:pPr>
            <w:r w:rsidRPr="00231042">
              <w:t>Ruidos</w:t>
            </w:r>
          </w:p>
          <w:p w14:paraId="1E161D90" w14:textId="77777777" w:rsidR="007712A7" w:rsidRPr="00231042" w:rsidRDefault="00F3768F" w:rsidP="0090782A">
            <w:pPr>
              <w:spacing w:before="40" w:after="40"/>
              <w:jc w:val="center"/>
            </w:pPr>
            <w:r w:rsidRPr="00231042">
              <w:t>Sellado</w:t>
            </w:r>
          </w:p>
          <w:p w14:paraId="5178E385" w14:textId="77777777" w:rsidR="007712A7" w:rsidRPr="00231042" w:rsidRDefault="00F3768F" w:rsidP="0090782A">
            <w:pPr>
              <w:spacing w:before="40" w:after="40"/>
              <w:jc w:val="center"/>
            </w:pPr>
            <w:r w:rsidRPr="00231042">
              <w:t>Holguras</w:t>
            </w:r>
          </w:p>
          <w:p w14:paraId="25BD46BA" w14:textId="77777777" w:rsidR="007712A7" w:rsidRPr="00231042" w:rsidRDefault="007712A7" w:rsidP="0090782A">
            <w:pPr>
              <w:spacing w:before="40" w:after="40"/>
              <w:jc w:val="center"/>
            </w:pP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F0624" w14:textId="77777777" w:rsidR="007712A7" w:rsidRPr="006E05A7" w:rsidRDefault="00E07925" w:rsidP="00A83A3D">
            <w:pPr>
              <w:spacing w:before="40" w:after="40"/>
              <w:jc w:val="center"/>
              <w:rPr>
                <w:u w:val="single"/>
                <w:lang w:val="es-ES"/>
              </w:rPr>
            </w:pPr>
            <w:r w:rsidRPr="006E05A7">
              <w:rPr>
                <w:u w:val="single"/>
                <w:lang w:val="es-ES"/>
              </w:rPr>
              <w:t>Prueba</w:t>
            </w:r>
            <w:r w:rsidR="007712A7" w:rsidRPr="006E05A7">
              <w:rPr>
                <w:u w:val="single"/>
                <w:lang w:val="es-ES"/>
              </w:rPr>
              <w:t xml:space="preserve"> / </w:t>
            </w:r>
            <w:r w:rsidRPr="006E05A7">
              <w:rPr>
                <w:u w:val="single"/>
                <w:lang w:val="es-ES"/>
              </w:rPr>
              <w:t>Inspección Visual</w:t>
            </w:r>
          </w:p>
          <w:p w14:paraId="17AB723D" w14:textId="77777777" w:rsidR="007712A7" w:rsidRPr="006E05A7" w:rsidRDefault="00F3768F" w:rsidP="0090782A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</w:t>
            </w:r>
            <w:r w:rsidR="007712A7" w:rsidRPr="006E05A7">
              <w:rPr>
                <w:lang w:val="es-ES"/>
              </w:rPr>
              <w:t xml:space="preserve"> 1</w:t>
            </w:r>
          </w:p>
          <w:p w14:paraId="274A5BDD" w14:textId="77777777" w:rsidR="007712A7" w:rsidRPr="006E05A7" w:rsidRDefault="00F3768F" w:rsidP="0090782A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</w:t>
            </w:r>
            <w:r w:rsidR="007712A7" w:rsidRPr="006E05A7">
              <w:rPr>
                <w:lang w:val="es-ES"/>
              </w:rPr>
              <w:t xml:space="preserve"> 2</w:t>
            </w:r>
          </w:p>
          <w:p w14:paraId="6AB2EE9F" w14:textId="77777777" w:rsidR="007712A7" w:rsidRPr="00231042" w:rsidRDefault="00F3768F" w:rsidP="0090782A">
            <w:pPr>
              <w:spacing w:before="40" w:after="40"/>
              <w:jc w:val="center"/>
            </w:pPr>
            <w:r w:rsidRPr="00231042">
              <w:t>Eje</w:t>
            </w:r>
            <w:r w:rsidR="007712A7" w:rsidRPr="00231042">
              <w:t xml:space="preserve"> 3</w:t>
            </w:r>
          </w:p>
          <w:p w14:paraId="6D793295" w14:textId="77777777" w:rsidR="007712A7" w:rsidRPr="00231042" w:rsidRDefault="00F3768F" w:rsidP="0090782A">
            <w:pPr>
              <w:spacing w:before="40" w:after="40"/>
              <w:jc w:val="center"/>
            </w:pPr>
            <w:r w:rsidRPr="00231042">
              <w:t>Eje</w:t>
            </w:r>
            <w:r w:rsidR="007712A7" w:rsidRPr="00231042">
              <w:t xml:space="preserve"> 4</w:t>
            </w:r>
          </w:p>
          <w:p w14:paraId="5D9682C0" w14:textId="77777777" w:rsidR="007712A7" w:rsidRPr="00231042" w:rsidRDefault="00F3768F" w:rsidP="0090782A">
            <w:pPr>
              <w:spacing w:before="40" w:after="40"/>
              <w:jc w:val="center"/>
            </w:pPr>
            <w:r w:rsidRPr="00231042">
              <w:t>Eje</w:t>
            </w:r>
            <w:r w:rsidR="007712A7" w:rsidRPr="00231042">
              <w:t xml:space="preserve"> 5</w:t>
            </w:r>
          </w:p>
          <w:p w14:paraId="7222ED11" w14:textId="77777777" w:rsidR="007712A7" w:rsidRPr="00231042" w:rsidRDefault="00F3768F" w:rsidP="0090782A">
            <w:pPr>
              <w:spacing w:before="40" w:after="40"/>
              <w:jc w:val="center"/>
            </w:pPr>
            <w:r w:rsidRPr="00231042">
              <w:t>Eje</w:t>
            </w:r>
            <w:r w:rsidR="007712A7" w:rsidRPr="00231042">
              <w:t xml:space="preserve"> 6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DA5E7" w14:textId="77777777" w:rsidR="007712A7" w:rsidRPr="00231042" w:rsidRDefault="007712A7" w:rsidP="0090782A">
            <w:pPr>
              <w:spacing w:before="40" w:after="40"/>
            </w:pPr>
          </w:p>
          <w:p w14:paraId="78026B27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9" w:name="Kontrollkästchen134"/>
            <w:r w:rsidR="007712A7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  <w:bookmarkEnd w:id="19"/>
          </w:p>
          <w:p w14:paraId="0FD5A803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0" w:name="Kontrollkästchen145"/>
            <w:r w:rsidR="007712A7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  <w:bookmarkEnd w:id="20"/>
          </w:p>
          <w:p w14:paraId="129B43D9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1" w:name="Kontrollkästchen146"/>
            <w:r w:rsidR="007712A7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  <w:bookmarkEnd w:id="21"/>
          </w:p>
          <w:p w14:paraId="69869D9E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2" w:name="Kontrollkästchen147"/>
            <w:r w:rsidR="007712A7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  <w:bookmarkEnd w:id="22"/>
          </w:p>
          <w:p w14:paraId="6C59A2AB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3" w:name="Kontrollkästchen148"/>
            <w:r w:rsidR="007712A7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  <w:bookmarkEnd w:id="23"/>
          </w:p>
          <w:p w14:paraId="45C26605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4" w:name="Kontrollkästchen149"/>
            <w:r w:rsidR="007712A7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  <w:bookmarkEnd w:id="24"/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096DF" w14:textId="77777777" w:rsidR="007712A7" w:rsidRPr="00231042" w:rsidRDefault="007712A7" w:rsidP="0090782A">
            <w:pPr>
              <w:spacing w:before="40" w:after="40"/>
            </w:pPr>
          </w:p>
          <w:p w14:paraId="5638C6AC" w14:textId="77777777" w:rsidR="007712A7" w:rsidRPr="00231042" w:rsidRDefault="00054545" w:rsidP="005667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  <w:p w14:paraId="5B2A9045" w14:textId="77777777" w:rsidR="007712A7" w:rsidRPr="00231042" w:rsidRDefault="00054545" w:rsidP="005667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  <w:p w14:paraId="0AED9477" w14:textId="77777777" w:rsidR="007712A7" w:rsidRPr="00231042" w:rsidRDefault="00054545" w:rsidP="005667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  <w:p w14:paraId="57655433" w14:textId="77777777" w:rsidR="007712A7" w:rsidRPr="00231042" w:rsidRDefault="00054545" w:rsidP="005667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  <w:p w14:paraId="655C007E" w14:textId="77777777" w:rsidR="007712A7" w:rsidRPr="00231042" w:rsidRDefault="00054545" w:rsidP="005667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  <w:p w14:paraId="158BC50E" w14:textId="77777777" w:rsidR="007712A7" w:rsidRPr="00231042" w:rsidRDefault="00054545" w:rsidP="005667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3776A" w14:textId="77777777" w:rsidR="007712A7" w:rsidRPr="00231042" w:rsidRDefault="007712A7" w:rsidP="0090782A">
            <w:pPr>
              <w:spacing w:before="40" w:after="40"/>
            </w:pPr>
          </w:p>
          <w:p w14:paraId="3BD8E25E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  <w:p w14:paraId="0A710738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  <w:p w14:paraId="2D2EA55E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  <w:p w14:paraId="718ADF90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  <w:p w14:paraId="77AF7E09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  <w:p w14:paraId="228320AC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934A3" w14:textId="77777777" w:rsidR="00B96F7A" w:rsidRPr="00231042" w:rsidRDefault="00B96F7A" w:rsidP="0090782A">
            <w:pPr>
              <w:spacing w:before="40" w:after="40"/>
              <w:jc w:val="center"/>
            </w:pPr>
          </w:p>
          <w:p w14:paraId="79B515FF" w14:textId="77777777" w:rsidR="004C2CC5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1"/>
                  <w:enabled/>
                  <w:calcOnExit w:val="0"/>
                  <w:textInput/>
                </w:ffData>
              </w:fldChar>
            </w:r>
            <w:r w:rsidR="004C2CC5" w:rsidRPr="00231042">
              <w:instrText xml:space="preserve"> FORMTEXT </w:instrText>
            </w:r>
            <w:r w:rsidRPr="00231042">
              <w:fldChar w:fldCharType="separate"/>
            </w:r>
            <w:r w:rsidR="004C2CC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Start w:id="25" w:name="Text101"/>
          </w:p>
          <w:p w14:paraId="3319CE19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1"/>
                  <w:enabled/>
                  <w:calcOnExit w:val="0"/>
                  <w:textInput/>
                </w:ffData>
              </w:fldChar>
            </w:r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25"/>
          </w:p>
          <w:p w14:paraId="000475AB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2"/>
                  <w:enabled/>
                  <w:calcOnExit w:val="0"/>
                  <w:textInput/>
                </w:ffData>
              </w:fldChar>
            </w:r>
            <w:bookmarkStart w:id="26" w:name="Text102"/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26"/>
          </w:p>
          <w:p w14:paraId="4622D9C4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3"/>
                  <w:enabled/>
                  <w:calcOnExit w:val="0"/>
                  <w:textInput/>
                </w:ffData>
              </w:fldChar>
            </w:r>
            <w:bookmarkStart w:id="27" w:name="Text103"/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27"/>
          </w:p>
          <w:p w14:paraId="42091A55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4"/>
                  <w:enabled/>
                  <w:calcOnExit w:val="0"/>
                  <w:textInput/>
                </w:ffData>
              </w:fldChar>
            </w:r>
            <w:bookmarkStart w:id="28" w:name="Text104"/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28"/>
          </w:p>
          <w:p w14:paraId="72440651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5"/>
                  <w:enabled/>
                  <w:calcOnExit w:val="0"/>
                  <w:textInput/>
                </w:ffData>
              </w:fldChar>
            </w:r>
            <w:bookmarkStart w:id="29" w:name="Text105"/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29"/>
          </w:p>
        </w:tc>
        <w:tc>
          <w:tcPr>
            <w:tcW w:w="5947" w:type="dxa"/>
            <w:tcBorders>
              <w:left w:val="single" w:sz="4" w:space="0" w:color="auto"/>
            </w:tcBorders>
            <w:vAlign w:val="center"/>
          </w:tcPr>
          <w:p w14:paraId="36B350A8" w14:textId="77777777" w:rsidR="007712A7" w:rsidRPr="00231042" w:rsidRDefault="007712A7" w:rsidP="007712A7">
            <w:pPr>
              <w:ind w:right="-70"/>
              <w:jc w:val="center"/>
            </w:pPr>
          </w:p>
        </w:tc>
      </w:tr>
      <w:tr w:rsidR="007712A7" w:rsidRPr="006E05A7" w14:paraId="6685B5F7" w14:textId="77777777" w:rsidTr="003E5F77">
        <w:trPr>
          <w:gridAfter w:val="1"/>
          <w:wAfter w:w="5947" w:type="dxa"/>
          <w:cantSplit/>
          <w:trHeight w:val="1699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4E073" w14:textId="77777777" w:rsidR="007712A7" w:rsidRPr="00231042" w:rsidRDefault="00F3768F" w:rsidP="0090782A">
            <w:pPr>
              <w:spacing w:before="40" w:after="40"/>
              <w:jc w:val="center"/>
            </w:pPr>
            <w:r w:rsidRPr="00231042">
              <w:t>Control de Ajuste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35CE5" w14:textId="77777777" w:rsidR="007712A7" w:rsidRPr="006E05A7" w:rsidRDefault="00F3768F" w:rsidP="00A83A3D">
            <w:pPr>
              <w:spacing w:before="40" w:after="40"/>
              <w:jc w:val="center"/>
              <w:rPr>
                <w:u w:val="single"/>
                <w:lang w:val="es-ES"/>
              </w:rPr>
            </w:pPr>
            <w:r w:rsidRPr="006E05A7">
              <w:rPr>
                <w:u w:val="single"/>
                <w:lang w:val="es-ES"/>
              </w:rPr>
              <w:t>Comprobación</w:t>
            </w:r>
          </w:p>
          <w:p w14:paraId="3B9F6AC0" w14:textId="77777777" w:rsidR="00F3768F" w:rsidRPr="006E05A7" w:rsidRDefault="00F3768F" w:rsidP="00A83A3D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 1</w:t>
            </w:r>
          </w:p>
          <w:p w14:paraId="6DCF0C02" w14:textId="77777777" w:rsidR="00F3768F" w:rsidRPr="006E05A7" w:rsidRDefault="00F3768F" w:rsidP="00F3768F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 2</w:t>
            </w:r>
          </w:p>
          <w:p w14:paraId="3B0C94C6" w14:textId="77777777" w:rsidR="00F3768F" w:rsidRPr="006E05A7" w:rsidRDefault="00F3768F" w:rsidP="00F3768F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 3</w:t>
            </w:r>
          </w:p>
          <w:p w14:paraId="6CB44712" w14:textId="77777777" w:rsidR="00F3768F" w:rsidRPr="006E05A7" w:rsidRDefault="00F3768F" w:rsidP="00F3768F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 4</w:t>
            </w:r>
          </w:p>
          <w:p w14:paraId="5B1760E5" w14:textId="77777777" w:rsidR="00F3768F" w:rsidRPr="00231042" w:rsidRDefault="00F3768F" w:rsidP="00F3768F">
            <w:pPr>
              <w:spacing w:before="40" w:after="40"/>
              <w:jc w:val="center"/>
            </w:pPr>
            <w:r w:rsidRPr="00231042">
              <w:t>Eje 5</w:t>
            </w:r>
          </w:p>
          <w:p w14:paraId="2AED05A3" w14:textId="77777777" w:rsidR="007712A7" w:rsidRPr="00231042" w:rsidRDefault="00F3768F" w:rsidP="00F3768F">
            <w:pPr>
              <w:spacing w:before="40" w:after="40"/>
              <w:jc w:val="center"/>
            </w:pPr>
            <w:r w:rsidRPr="00231042">
              <w:t>Eje 6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E0CE3" w14:textId="77777777" w:rsidR="007712A7" w:rsidRPr="00231042" w:rsidRDefault="007712A7" w:rsidP="0090782A">
            <w:pPr>
              <w:spacing w:before="40" w:after="40"/>
              <w:jc w:val="center"/>
            </w:pPr>
          </w:p>
          <w:p w14:paraId="6A415606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  <w:p w14:paraId="678E2428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  <w:p w14:paraId="530DF5A9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  <w:p w14:paraId="59963A25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  <w:p w14:paraId="734190E7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  <w:p w14:paraId="3560EA9A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4D303" w14:textId="77777777" w:rsidR="007712A7" w:rsidRPr="00231042" w:rsidRDefault="007712A7" w:rsidP="0090782A">
            <w:pPr>
              <w:spacing w:before="40" w:after="40"/>
              <w:jc w:val="center"/>
            </w:pPr>
          </w:p>
          <w:p w14:paraId="53EFF55A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  <w:p w14:paraId="37A460AD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  <w:p w14:paraId="381DA4AA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  <w:p w14:paraId="6442E319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  <w:p w14:paraId="750F3203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  <w:p w14:paraId="62FE8790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37D7F" w14:textId="77777777" w:rsidR="007712A7" w:rsidRPr="00231042" w:rsidRDefault="007712A7" w:rsidP="0090782A">
            <w:pPr>
              <w:spacing w:before="40" w:after="40"/>
              <w:jc w:val="center"/>
            </w:pPr>
          </w:p>
          <w:p w14:paraId="70125756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  <w:p w14:paraId="0AAD7528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  <w:p w14:paraId="3B743D33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  <w:p w14:paraId="755C93CF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  <w:p w14:paraId="7B9F5492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  <w:p w14:paraId="2A7C664B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D0B77" w14:textId="77777777" w:rsidR="007712A7" w:rsidRPr="006E05A7" w:rsidRDefault="00F3768F" w:rsidP="0090782A">
            <w:pPr>
              <w:spacing w:before="40" w:after="40"/>
              <w:ind w:right="-70"/>
              <w:jc w:val="center"/>
              <w:rPr>
                <w:u w:val="single"/>
                <w:lang w:val="es-ES"/>
              </w:rPr>
            </w:pPr>
            <w:r w:rsidRPr="006E05A7">
              <w:rPr>
                <w:u w:val="single"/>
                <w:lang w:val="es-ES"/>
              </w:rPr>
              <w:t>Desviació</w:t>
            </w:r>
            <w:r w:rsidR="007712A7" w:rsidRPr="006E05A7">
              <w:rPr>
                <w:u w:val="single"/>
                <w:lang w:val="es-ES"/>
              </w:rPr>
              <w:t>n</w:t>
            </w:r>
          </w:p>
          <w:p w14:paraId="4F5D7AE5" w14:textId="77777777" w:rsidR="007712A7" w:rsidRPr="006E05A7" w:rsidRDefault="00F3768F" w:rsidP="0090782A">
            <w:pPr>
              <w:spacing w:before="40" w:after="40"/>
              <w:ind w:right="-7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Valor</w:t>
            </w:r>
            <w:bookmarkStart w:id="30" w:name="Text106"/>
            <w:r w:rsidR="00054545" w:rsidRPr="00231042">
              <w:rPr>
                <w:u w:val="single"/>
              </w:rPr>
              <w:fldChar w:fldCharType="begin">
                <w:ffData>
                  <w:name w:val="Text106"/>
                  <w:enabled/>
                  <w:calcOnExit/>
                  <w:helpText w:type="text" w:val="Valor Máximo 0,5º"/>
                  <w:statusText w:type="text" w:val="Valor Máximo 0,5º"/>
                  <w:textInput/>
                </w:ffData>
              </w:fldChar>
            </w:r>
            <w:r w:rsidR="00AC4980" w:rsidRPr="006E05A7">
              <w:rPr>
                <w:u w:val="single"/>
                <w:lang w:val="es-ES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="00AC4980" w:rsidRPr="00231042">
              <w:rPr>
                <w:noProof/>
                <w:u w:val="single"/>
              </w:rPr>
              <w:t> </w:t>
            </w:r>
            <w:r w:rsidR="00AC4980" w:rsidRPr="00231042">
              <w:rPr>
                <w:noProof/>
                <w:u w:val="single"/>
              </w:rPr>
              <w:t> </w:t>
            </w:r>
            <w:r w:rsidR="00AC4980" w:rsidRPr="00231042">
              <w:rPr>
                <w:noProof/>
                <w:u w:val="single"/>
              </w:rPr>
              <w:t> </w:t>
            </w:r>
            <w:r w:rsidR="00AC4980" w:rsidRPr="00231042">
              <w:rPr>
                <w:noProof/>
                <w:u w:val="single"/>
              </w:rPr>
              <w:t> </w:t>
            </w:r>
            <w:r w:rsidR="00AC4980" w:rsidRPr="00231042">
              <w:rPr>
                <w:noProof/>
                <w:u w:val="single"/>
              </w:rPr>
              <w:t> </w:t>
            </w:r>
            <w:r w:rsidR="00054545" w:rsidRPr="00231042">
              <w:rPr>
                <w:u w:val="single"/>
              </w:rPr>
              <w:fldChar w:fldCharType="end"/>
            </w:r>
            <w:bookmarkEnd w:id="30"/>
            <w:r w:rsidR="00F21DDA" w:rsidRPr="006E05A7">
              <w:rPr>
                <w:lang w:val="es-ES"/>
              </w:rPr>
              <w:t>º</w:t>
            </w:r>
          </w:p>
          <w:p w14:paraId="5040728A" w14:textId="77777777" w:rsidR="007712A7" w:rsidRPr="006E05A7" w:rsidRDefault="00F3768F" w:rsidP="00F3768F">
            <w:pPr>
              <w:spacing w:before="40" w:after="40"/>
              <w:ind w:right="-7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Valor</w:t>
            </w:r>
            <w:bookmarkStart w:id="31" w:name="Text89"/>
            <w:r w:rsidR="00054545" w:rsidRPr="00231042">
              <w:rPr>
                <w:u w:val="single"/>
              </w:rPr>
              <w:fldChar w:fldCharType="begin">
                <w:ffData>
                  <w:name w:val="Text89"/>
                  <w:enabled/>
                  <w:calcOnExit/>
                  <w:helpText w:type="text" w:val="Valor Máximo 0,5º"/>
                  <w:statusText w:type="text" w:val="Valor Máximo 0,5º"/>
                  <w:textInput/>
                </w:ffData>
              </w:fldChar>
            </w:r>
            <w:r w:rsidR="00137620" w:rsidRPr="006E05A7">
              <w:rPr>
                <w:u w:val="single"/>
                <w:lang w:val="es-ES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054545" w:rsidRPr="00231042">
              <w:rPr>
                <w:u w:val="single"/>
              </w:rPr>
              <w:fldChar w:fldCharType="end"/>
            </w:r>
            <w:bookmarkEnd w:id="31"/>
            <w:r w:rsidR="00F21DDA" w:rsidRPr="006E05A7">
              <w:rPr>
                <w:lang w:val="es-ES"/>
              </w:rPr>
              <w:t>º</w:t>
            </w:r>
          </w:p>
          <w:p w14:paraId="53770B26" w14:textId="77777777" w:rsidR="007712A7" w:rsidRPr="006E05A7" w:rsidRDefault="00F3768F" w:rsidP="0090782A">
            <w:pPr>
              <w:spacing w:before="40" w:after="40"/>
              <w:ind w:right="-7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Valor</w:t>
            </w:r>
            <w:r w:rsidR="00054545" w:rsidRPr="00231042">
              <w:rPr>
                <w:u w:val="single"/>
              </w:rPr>
              <w:fldChar w:fldCharType="begin">
                <w:ffData>
                  <w:name w:val=""/>
                  <w:enabled/>
                  <w:calcOnExit/>
                  <w:helpText w:type="text" w:val="Valor Máximo 0,5º"/>
                  <w:statusText w:type="text" w:val="Valor Máximo 0,5º"/>
                  <w:textInput/>
                </w:ffData>
              </w:fldChar>
            </w:r>
            <w:r w:rsidR="00137620" w:rsidRPr="006E05A7">
              <w:rPr>
                <w:u w:val="single"/>
                <w:lang w:val="es-ES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054545" w:rsidRPr="00231042">
              <w:rPr>
                <w:u w:val="single"/>
              </w:rPr>
              <w:fldChar w:fldCharType="end"/>
            </w:r>
            <w:r w:rsidR="00F21DDA" w:rsidRPr="006E05A7">
              <w:rPr>
                <w:lang w:val="es-ES"/>
              </w:rPr>
              <w:t>º</w:t>
            </w:r>
          </w:p>
          <w:p w14:paraId="18F383AE" w14:textId="77777777" w:rsidR="007712A7" w:rsidRPr="006E05A7" w:rsidRDefault="00F3768F" w:rsidP="0090782A">
            <w:pPr>
              <w:spacing w:before="40" w:after="40"/>
              <w:ind w:right="-7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Valor</w:t>
            </w:r>
            <w:r w:rsidR="00054545" w:rsidRPr="00231042">
              <w:rPr>
                <w:u w:val="single"/>
              </w:rPr>
              <w:fldChar w:fldCharType="begin">
                <w:ffData>
                  <w:name w:val=""/>
                  <w:enabled/>
                  <w:calcOnExit/>
                  <w:helpText w:type="text" w:val="Valor Máximo 0,5º"/>
                  <w:statusText w:type="text" w:val="Valor Máximo 0,5º"/>
                  <w:textInput/>
                </w:ffData>
              </w:fldChar>
            </w:r>
            <w:r w:rsidR="00137620" w:rsidRPr="006E05A7">
              <w:rPr>
                <w:u w:val="single"/>
                <w:lang w:val="es-ES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054545" w:rsidRPr="00231042">
              <w:rPr>
                <w:u w:val="single"/>
              </w:rPr>
              <w:fldChar w:fldCharType="end"/>
            </w:r>
            <w:r w:rsidR="00F21DDA" w:rsidRPr="006E05A7">
              <w:rPr>
                <w:lang w:val="es-ES"/>
              </w:rPr>
              <w:t>º</w:t>
            </w:r>
          </w:p>
          <w:p w14:paraId="510F59A4" w14:textId="77777777" w:rsidR="007712A7" w:rsidRPr="006E05A7" w:rsidRDefault="00F3768F" w:rsidP="0090782A">
            <w:pPr>
              <w:spacing w:before="40" w:after="40"/>
              <w:ind w:right="-7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Valor</w:t>
            </w:r>
            <w:r w:rsidR="00054545" w:rsidRPr="00231042">
              <w:rPr>
                <w:u w:val="single"/>
              </w:rPr>
              <w:fldChar w:fldCharType="begin">
                <w:ffData>
                  <w:name w:val=""/>
                  <w:enabled/>
                  <w:calcOnExit/>
                  <w:helpText w:type="text" w:val="Valor Máximo 0,5º"/>
                  <w:statusText w:type="text" w:val="Valor Máximo 0,5º"/>
                  <w:textInput/>
                </w:ffData>
              </w:fldChar>
            </w:r>
            <w:r w:rsidR="00137620" w:rsidRPr="006E05A7">
              <w:rPr>
                <w:u w:val="single"/>
                <w:lang w:val="es-ES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054545" w:rsidRPr="00231042">
              <w:rPr>
                <w:u w:val="single"/>
              </w:rPr>
              <w:fldChar w:fldCharType="end"/>
            </w:r>
            <w:r w:rsidR="00F21DDA" w:rsidRPr="006E05A7">
              <w:rPr>
                <w:lang w:val="es-ES"/>
              </w:rPr>
              <w:t>º</w:t>
            </w:r>
          </w:p>
          <w:p w14:paraId="54EEC198" w14:textId="77777777" w:rsidR="007712A7" w:rsidRPr="006E05A7" w:rsidRDefault="00F3768F" w:rsidP="00137620">
            <w:pPr>
              <w:spacing w:before="40" w:after="40"/>
              <w:ind w:right="-7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Valor</w:t>
            </w:r>
            <w:r w:rsidR="00054545" w:rsidRPr="00231042">
              <w:rPr>
                <w:u w:val="single"/>
              </w:rPr>
              <w:fldChar w:fldCharType="begin">
                <w:ffData>
                  <w:name w:val=""/>
                  <w:enabled/>
                  <w:calcOnExit/>
                  <w:helpText w:type="text" w:val="Valor Máximo 0,5º"/>
                  <w:statusText w:type="text" w:val="Valor Máximo 0,5º"/>
                  <w:textInput/>
                </w:ffData>
              </w:fldChar>
            </w:r>
            <w:r w:rsidR="00137620" w:rsidRPr="006E05A7">
              <w:rPr>
                <w:u w:val="single"/>
                <w:lang w:val="es-ES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054545" w:rsidRPr="00231042">
              <w:rPr>
                <w:u w:val="single"/>
              </w:rPr>
              <w:fldChar w:fldCharType="end"/>
            </w:r>
            <w:r w:rsidR="00F21DDA" w:rsidRPr="006E05A7">
              <w:rPr>
                <w:lang w:val="es-ES"/>
              </w:rPr>
              <w:t>º</w:t>
            </w:r>
          </w:p>
        </w:tc>
      </w:tr>
      <w:tr w:rsidR="004F559C" w:rsidRPr="00231042" w14:paraId="7FBE9951" w14:textId="77777777" w:rsidTr="004F559C">
        <w:trPr>
          <w:gridAfter w:val="1"/>
          <w:wAfter w:w="5947" w:type="dxa"/>
          <w:cantSplit/>
          <w:trHeight w:val="658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2A517" w14:textId="77777777" w:rsidR="004F559C" w:rsidRPr="006E05A7" w:rsidRDefault="004F559C" w:rsidP="004F559C">
            <w:pPr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Cubiertas eje A2 y A3</w:t>
            </w:r>
          </w:p>
          <w:p w14:paraId="24A42D76" w14:textId="77777777" w:rsidR="004F559C" w:rsidRPr="006E05A7" w:rsidRDefault="004F559C" w:rsidP="004F559C">
            <w:pPr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(Sólo Agilus)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0D3FE" w14:textId="77777777" w:rsidR="004F559C" w:rsidRPr="006E05A7" w:rsidRDefault="004F559C" w:rsidP="004F559C">
            <w:pPr>
              <w:spacing w:before="40" w:after="40"/>
              <w:jc w:val="center"/>
              <w:rPr>
                <w:u w:val="single"/>
                <w:lang w:val="es-ES"/>
              </w:rPr>
            </w:pPr>
            <w:r w:rsidRPr="006E05A7">
              <w:rPr>
                <w:u w:val="single"/>
                <w:lang w:val="es-ES"/>
              </w:rPr>
              <w:t>Lubricación</w:t>
            </w:r>
          </w:p>
          <w:p w14:paraId="0881A619" w14:textId="77777777" w:rsidR="004F559C" w:rsidRPr="006E05A7" w:rsidRDefault="004F559C" w:rsidP="004F559C">
            <w:pPr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Interior cubiertas A2 y A3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DB2FE" w14:textId="77777777" w:rsidR="004F559C" w:rsidRPr="006E05A7" w:rsidRDefault="004F559C" w:rsidP="004F559C">
            <w:pPr>
              <w:spacing w:before="40" w:after="40"/>
              <w:jc w:val="center"/>
              <w:rPr>
                <w:lang w:val="es-ES"/>
              </w:rPr>
            </w:pPr>
          </w:p>
          <w:p w14:paraId="1E58B708" w14:textId="77777777" w:rsidR="004F559C" w:rsidRPr="00231042" w:rsidRDefault="004F559C" w:rsidP="004F559C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27204" w14:textId="77777777" w:rsidR="004F559C" w:rsidRDefault="004F559C" w:rsidP="004F559C">
            <w:pPr>
              <w:spacing w:before="40" w:after="40"/>
              <w:jc w:val="center"/>
            </w:pPr>
          </w:p>
          <w:p w14:paraId="5D8CE190" w14:textId="77777777" w:rsidR="004F559C" w:rsidRPr="00231042" w:rsidRDefault="004F559C" w:rsidP="004F559C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6308D" w14:textId="77777777" w:rsidR="004F559C" w:rsidRDefault="004F559C" w:rsidP="004F559C">
            <w:pPr>
              <w:spacing w:before="40" w:after="40"/>
              <w:jc w:val="center"/>
            </w:pPr>
          </w:p>
          <w:p w14:paraId="68713F87" w14:textId="77777777" w:rsidR="004F559C" w:rsidRPr="00231042" w:rsidRDefault="004F559C" w:rsidP="004F559C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F019F" w14:textId="77777777" w:rsidR="004F559C" w:rsidRDefault="004F559C" w:rsidP="004F559C">
            <w:pPr>
              <w:ind w:right="-70"/>
              <w:jc w:val="center"/>
            </w:pPr>
          </w:p>
          <w:p w14:paraId="7E0E256C" w14:textId="77777777" w:rsidR="004F559C" w:rsidRPr="00231042" w:rsidRDefault="00775868" w:rsidP="0077586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07"/>
                  <w:enabled/>
                  <w:calcOnExit w:val="0"/>
                  <w:textInput/>
                </w:ffData>
              </w:fldChar>
            </w:r>
            <w:r w:rsidRPr="00231042">
              <w:instrText xml:space="preserve"> FORMTEXT </w:instrText>
            </w:r>
            <w:r w:rsidRPr="00231042">
              <w:fldChar w:fldCharType="separate"/>
            </w:r>
            <w:r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7712A7" w:rsidRPr="00231042" w14:paraId="720B6210" w14:textId="77777777" w:rsidTr="0036443F">
        <w:trPr>
          <w:gridAfter w:val="1"/>
          <w:wAfter w:w="5947" w:type="dxa"/>
          <w:cantSplit/>
          <w:trHeight w:val="1111"/>
        </w:trPr>
        <w:tc>
          <w:tcPr>
            <w:tcW w:w="233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0CA6A5" w14:textId="77777777" w:rsidR="00922416" w:rsidRPr="006E05A7" w:rsidRDefault="00914D29" w:rsidP="0090782A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Paquete de Energía</w:t>
            </w:r>
          </w:p>
          <w:p w14:paraId="5661E946" w14:textId="77777777" w:rsidR="007712A7" w:rsidRPr="006E05A7" w:rsidRDefault="00922416" w:rsidP="00914D29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(</w:t>
            </w:r>
            <w:r w:rsidR="00914D29" w:rsidRPr="006E05A7">
              <w:rPr>
                <w:lang w:val="es-ES"/>
              </w:rPr>
              <w:t>Tubos Protección</w:t>
            </w:r>
            <w:r w:rsidRPr="006E05A7">
              <w:rPr>
                <w:lang w:val="es-ES"/>
              </w:rPr>
              <w:t>)</w:t>
            </w:r>
          </w:p>
        </w:tc>
        <w:tc>
          <w:tcPr>
            <w:tcW w:w="269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EFA66" w14:textId="77777777" w:rsidR="00180C78" w:rsidRPr="006E05A7" w:rsidRDefault="00180C78" w:rsidP="00983D25">
            <w:pPr>
              <w:spacing w:before="40" w:after="40"/>
              <w:jc w:val="center"/>
              <w:rPr>
                <w:u w:val="single"/>
                <w:lang w:val="es-ES"/>
              </w:rPr>
            </w:pPr>
            <w:r w:rsidRPr="006E05A7">
              <w:rPr>
                <w:u w:val="single"/>
                <w:lang w:val="es-ES"/>
              </w:rPr>
              <w:t>Inspección Visual</w:t>
            </w:r>
          </w:p>
          <w:p w14:paraId="5C18D7F8" w14:textId="77777777" w:rsidR="00180C78" w:rsidRPr="006E05A7" w:rsidRDefault="00180C78" w:rsidP="00983D25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Paquete Energ. Tec</w:t>
            </w:r>
            <w:r w:rsidR="0036443F" w:rsidRPr="006E05A7">
              <w:rPr>
                <w:lang w:val="es-ES"/>
              </w:rPr>
              <w:t>. Int.</w:t>
            </w:r>
          </w:p>
          <w:p w14:paraId="402238C9" w14:textId="77777777" w:rsidR="007712A7" w:rsidRPr="006E05A7" w:rsidRDefault="0036443F" w:rsidP="0036443F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Paquete Energ. Tec. Ext.</w:t>
            </w:r>
          </w:p>
          <w:p w14:paraId="7BE93BE0" w14:textId="77777777" w:rsidR="0036443F" w:rsidRPr="00231042" w:rsidRDefault="0036443F" w:rsidP="0036443F">
            <w:pPr>
              <w:spacing w:before="40" w:after="40"/>
              <w:jc w:val="center"/>
            </w:pPr>
            <w:r w:rsidRPr="006E05A7">
              <w:rPr>
                <w:lang w:val="es-ES"/>
              </w:rPr>
              <w:t xml:space="preserve">Paquete Energ. </w:t>
            </w:r>
            <w:r w:rsidRPr="00231042">
              <w:t>Motores</w:t>
            </w:r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AAFDCE" w14:textId="77777777" w:rsidR="00A83A3D" w:rsidRPr="00231042" w:rsidRDefault="00A83A3D" w:rsidP="00A83A3D">
            <w:pPr>
              <w:spacing w:before="40" w:after="40"/>
              <w:jc w:val="center"/>
            </w:pPr>
          </w:p>
          <w:bookmarkStart w:id="32" w:name="Kontrollkästchen153"/>
          <w:p w14:paraId="63D7A45F" w14:textId="77777777" w:rsidR="007712A7" w:rsidRPr="00231042" w:rsidRDefault="00054545" w:rsidP="00A83A3D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7618F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  <w:bookmarkEnd w:id="32"/>
          </w:p>
          <w:p w14:paraId="62C9B6DD" w14:textId="77777777" w:rsidR="007712A7" w:rsidRPr="00231042" w:rsidRDefault="00054545" w:rsidP="00A83A3D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3" w:name="Kontrollkästchen175"/>
            <w:r w:rsidR="007712A7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  <w:bookmarkEnd w:id="33"/>
          </w:p>
          <w:p w14:paraId="6F791AC4" w14:textId="77777777" w:rsidR="00A83A3D" w:rsidRPr="00231042" w:rsidRDefault="00054545" w:rsidP="0036443F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4" w:name="Kontrollkästchen154"/>
            <w:r w:rsidR="007712A7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  <w:bookmarkEnd w:id="34"/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4D348" w14:textId="77777777" w:rsidR="007712A7" w:rsidRPr="00231042" w:rsidRDefault="007712A7" w:rsidP="0090782A">
            <w:pPr>
              <w:spacing w:before="40" w:after="40"/>
            </w:pPr>
          </w:p>
          <w:p w14:paraId="182A3139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  <w:p w14:paraId="25AF16CC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5" w:name="Kontrollkästchen176"/>
            <w:r w:rsidR="007712A7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  <w:bookmarkEnd w:id="35"/>
          </w:p>
          <w:p w14:paraId="490A67B3" w14:textId="77777777" w:rsidR="00A83A3D" w:rsidRPr="00231042" w:rsidRDefault="00054545" w:rsidP="0036443F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924D5" w14:textId="77777777" w:rsidR="007712A7" w:rsidRPr="00231042" w:rsidRDefault="007712A7" w:rsidP="0090782A">
            <w:pPr>
              <w:spacing w:before="40" w:after="40"/>
              <w:jc w:val="center"/>
            </w:pPr>
          </w:p>
          <w:p w14:paraId="3E46BAF3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  <w:p w14:paraId="3A7EBF44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6" w:name="Kontrollkästchen177"/>
            <w:r w:rsidR="007712A7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  <w:bookmarkEnd w:id="36"/>
          </w:p>
          <w:p w14:paraId="2B7C5604" w14:textId="77777777" w:rsidR="00A83A3D" w:rsidRPr="00231042" w:rsidRDefault="00054545" w:rsidP="0036443F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CA7C6" w14:textId="77777777" w:rsidR="00424008" w:rsidRPr="00231042" w:rsidRDefault="00424008" w:rsidP="00424008">
            <w:pPr>
              <w:spacing w:before="40" w:after="40"/>
              <w:ind w:right="-70"/>
              <w:jc w:val="center"/>
            </w:pPr>
          </w:p>
          <w:p w14:paraId="06BD4C59" w14:textId="77777777" w:rsidR="00983D25" w:rsidRPr="00231042" w:rsidRDefault="00054545" w:rsidP="00983D25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07"/>
                  <w:enabled/>
                  <w:calcOnExit w:val="0"/>
                  <w:textInput/>
                </w:ffData>
              </w:fldChar>
            </w:r>
            <w:r w:rsidR="00983D25" w:rsidRPr="00231042">
              <w:instrText xml:space="preserve"> FORMTEXT </w:instrText>
            </w:r>
            <w:r w:rsidRPr="00231042">
              <w:fldChar w:fldCharType="separate"/>
            </w:r>
            <w:r w:rsidR="00983D2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272697A6" w14:textId="77777777" w:rsidR="00983D25" w:rsidRPr="00231042" w:rsidRDefault="00054545" w:rsidP="00983D25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07"/>
                  <w:enabled/>
                  <w:calcOnExit w:val="0"/>
                  <w:textInput/>
                </w:ffData>
              </w:fldChar>
            </w:r>
            <w:bookmarkStart w:id="37" w:name="Text107"/>
            <w:r w:rsidR="00983D25" w:rsidRPr="00231042">
              <w:instrText xml:space="preserve"> FORMTEXT </w:instrText>
            </w:r>
            <w:r w:rsidRPr="00231042">
              <w:fldChar w:fldCharType="separate"/>
            </w:r>
            <w:r w:rsidR="00983D2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37"/>
          </w:p>
          <w:p w14:paraId="0E948051" w14:textId="77777777" w:rsidR="0036443F" w:rsidRPr="00231042" w:rsidRDefault="00054545" w:rsidP="0036443F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36"/>
                  <w:enabled/>
                  <w:calcOnExit w:val="0"/>
                  <w:textInput/>
                </w:ffData>
              </w:fldChar>
            </w:r>
            <w:bookmarkStart w:id="38" w:name="Text136"/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38"/>
          </w:p>
        </w:tc>
      </w:tr>
      <w:tr w:rsidR="00FE599F" w:rsidRPr="00231042" w14:paraId="422514D3" w14:textId="77777777" w:rsidTr="003E5F77">
        <w:trPr>
          <w:gridAfter w:val="1"/>
          <w:wAfter w:w="5947" w:type="dxa"/>
          <w:cantSplit/>
          <w:trHeight w:val="624"/>
        </w:trPr>
        <w:tc>
          <w:tcPr>
            <w:tcW w:w="23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DFA52" w14:textId="77777777" w:rsidR="00FE599F" w:rsidRPr="00231042" w:rsidRDefault="00FE599F" w:rsidP="0090782A">
            <w:pPr>
              <w:spacing w:before="40" w:after="40"/>
              <w:jc w:val="center"/>
            </w:pP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38F507" w14:textId="77777777" w:rsidR="00FE599F" w:rsidRPr="00231042" w:rsidRDefault="00FE599F" w:rsidP="00983D25">
            <w:pPr>
              <w:spacing w:before="40" w:after="40"/>
              <w:jc w:val="center"/>
              <w:rPr>
                <w:u w:val="single"/>
              </w:rPr>
            </w:pPr>
            <w:r w:rsidRPr="00231042">
              <w:rPr>
                <w:u w:val="single"/>
              </w:rPr>
              <w:t>Lubricación</w:t>
            </w:r>
          </w:p>
          <w:p w14:paraId="4C1CF432" w14:textId="77777777" w:rsidR="00FE599F" w:rsidRPr="00231042" w:rsidRDefault="00FE599F" w:rsidP="00424008">
            <w:pPr>
              <w:spacing w:before="40" w:after="40"/>
              <w:jc w:val="center"/>
            </w:pPr>
            <w:r w:rsidRPr="00231042">
              <w:t>Paquetes Energía Internos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0F629" w14:textId="77777777" w:rsidR="00FE599F" w:rsidRPr="00231042" w:rsidRDefault="00FE599F" w:rsidP="00E13CD3">
            <w:pPr>
              <w:spacing w:before="40" w:after="40"/>
              <w:jc w:val="center"/>
            </w:pPr>
          </w:p>
          <w:p w14:paraId="24804E20" w14:textId="77777777" w:rsidR="00FE599F" w:rsidRPr="00231042" w:rsidRDefault="00054545" w:rsidP="00E13CD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1E32F" w14:textId="77777777" w:rsidR="00FE599F" w:rsidRPr="00231042" w:rsidRDefault="00FE599F" w:rsidP="00E13CD3">
            <w:pPr>
              <w:spacing w:before="40" w:after="40"/>
              <w:jc w:val="center"/>
            </w:pPr>
          </w:p>
          <w:p w14:paraId="1FB57FCE" w14:textId="77777777" w:rsidR="00FE599F" w:rsidRPr="00231042" w:rsidRDefault="00054545" w:rsidP="00E13CD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F4D3BC" w14:textId="77777777" w:rsidR="00FE599F" w:rsidRPr="00231042" w:rsidRDefault="00FE599F" w:rsidP="00E13CD3">
            <w:pPr>
              <w:spacing w:before="40" w:after="40"/>
              <w:jc w:val="center"/>
            </w:pPr>
          </w:p>
          <w:p w14:paraId="1B6B9B3B" w14:textId="77777777" w:rsidR="00FE599F" w:rsidRPr="00231042" w:rsidRDefault="00054545" w:rsidP="00E13CD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EE84D" w14:textId="77777777" w:rsidR="00FE599F" w:rsidRPr="00231042" w:rsidRDefault="00FE599F" w:rsidP="0090782A">
            <w:pPr>
              <w:spacing w:before="40" w:after="40"/>
              <w:ind w:right="-70"/>
              <w:jc w:val="center"/>
            </w:pPr>
          </w:p>
          <w:p w14:paraId="4492787C" w14:textId="77777777" w:rsidR="00FE599F" w:rsidRPr="00231042" w:rsidRDefault="00054545" w:rsidP="0042400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09"/>
                  <w:enabled/>
                  <w:calcOnExit w:val="0"/>
                  <w:textInput/>
                </w:ffData>
              </w:fldChar>
            </w:r>
            <w:bookmarkStart w:id="39" w:name="Text109"/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39"/>
          </w:p>
        </w:tc>
      </w:tr>
      <w:tr w:rsidR="00FE599F" w:rsidRPr="00231042" w14:paraId="0382FAD8" w14:textId="77777777" w:rsidTr="003E5F77">
        <w:trPr>
          <w:gridAfter w:val="1"/>
          <w:wAfter w:w="5947" w:type="dxa"/>
          <w:cantSplit/>
          <w:trHeight w:val="1048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CAC16" w14:textId="77777777" w:rsidR="00FE599F" w:rsidRPr="00231042" w:rsidRDefault="00FE599F" w:rsidP="0090782A">
            <w:pPr>
              <w:spacing w:before="40" w:after="40"/>
              <w:jc w:val="center"/>
            </w:pPr>
            <w:r w:rsidRPr="00231042">
              <w:t>Ejes de transmisión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27BC4" w14:textId="77777777" w:rsidR="00FE599F" w:rsidRPr="006E05A7" w:rsidRDefault="00FE599F" w:rsidP="0090782A">
            <w:pPr>
              <w:spacing w:before="40" w:after="40"/>
              <w:jc w:val="center"/>
              <w:rPr>
                <w:u w:val="single"/>
                <w:lang w:val="es-ES"/>
              </w:rPr>
            </w:pPr>
            <w:r w:rsidRPr="006E05A7">
              <w:rPr>
                <w:u w:val="single"/>
                <w:lang w:val="es-ES"/>
              </w:rPr>
              <w:t>Inspección visual</w:t>
            </w:r>
          </w:p>
          <w:p w14:paraId="44D2FBC0" w14:textId="77777777" w:rsidR="00FE599F" w:rsidRPr="006E05A7" w:rsidRDefault="00FE599F" w:rsidP="0090782A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 4</w:t>
            </w:r>
          </w:p>
          <w:p w14:paraId="6D10BDA7" w14:textId="77777777" w:rsidR="00FE599F" w:rsidRPr="006E05A7" w:rsidRDefault="00FE599F" w:rsidP="0090782A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 5</w:t>
            </w:r>
          </w:p>
          <w:p w14:paraId="3648A5C2" w14:textId="77777777" w:rsidR="00FE599F" w:rsidRPr="006E05A7" w:rsidRDefault="00FE599F" w:rsidP="0090782A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 6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BC125" w14:textId="77777777" w:rsidR="00FE599F" w:rsidRPr="006E05A7" w:rsidRDefault="00FE599F" w:rsidP="0090782A">
            <w:pPr>
              <w:spacing w:before="40" w:after="40"/>
              <w:jc w:val="center"/>
              <w:rPr>
                <w:lang w:val="es-ES"/>
              </w:rPr>
            </w:pPr>
          </w:p>
          <w:p w14:paraId="09FD6EBA" w14:textId="77777777" w:rsidR="00FE599F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40" w:name="Kontrollkästchen142"/>
            <w:r w:rsidR="00FE599F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  <w:bookmarkEnd w:id="40"/>
          </w:p>
          <w:p w14:paraId="5A8D9795" w14:textId="77777777" w:rsidR="00FE599F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41" w:name="Kontrollkästchen158"/>
            <w:r w:rsidR="00FE599F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  <w:bookmarkEnd w:id="41"/>
          </w:p>
          <w:p w14:paraId="04FD09F2" w14:textId="77777777" w:rsidR="00FE599F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42" w:name="Kontrollkästchen159"/>
            <w:r w:rsidR="00FE599F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  <w:bookmarkEnd w:id="42"/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34215" w14:textId="77777777" w:rsidR="00FE599F" w:rsidRPr="00231042" w:rsidRDefault="00FE599F" w:rsidP="0090782A">
            <w:pPr>
              <w:spacing w:before="40" w:after="40"/>
              <w:jc w:val="center"/>
            </w:pPr>
          </w:p>
          <w:p w14:paraId="32BB102C" w14:textId="77777777" w:rsidR="00FE599F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  <w:p w14:paraId="4D683B3B" w14:textId="77777777" w:rsidR="00FE599F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  <w:p w14:paraId="32B518B5" w14:textId="77777777" w:rsidR="00FE599F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19C29" w14:textId="77777777" w:rsidR="00FE599F" w:rsidRPr="00231042" w:rsidRDefault="00FE599F" w:rsidP="0090782A">
            <w:pPr>
              <w:spacing w:before="40" w:after="40"/>
              <w:jc w:val="center"/>
            </w:pPr>
          </w:p>
          <w:p w14:paraId="4F50CAE1" w14:textId="77777777" w:rsidR="00FE599F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  <w:p w14:paraId="6983E87C" w14:textId="77777777" w:rsidR="00FE599F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  <w:p w14:paraId="047AD995" w14:textId="77777777" w:rsidR="00FE599F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9D841" w14:textId="77777777" w:rsidR="00FE599F" w:rsidRPr="00231042" w:rsidRDefault="00FE599F" w:rsidP="0090782A">
            <w:pPr>
              <w:spacing w:before="40" w:after="40"/>
              <w:ind w:right="-70"/>
              <w:jc w:val="center"/>
            </w:pPr>
          </w:p>
          <w:p w14:paraId="46EA3F7B" w14:textId="77777777" w:rsidR="00FE599F" w:rsidRPr="00231042" w:rsidRDefault="00054545" w:rsidP="0090782A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92"/>
                  <w:enabled/>
                  <w:calcOnExit w:val="0"/>
                  <w:textInput/>
                </w:ffData>
              </w:fldChar>
            </w:r>
            <w:bookmarkStart w:id="43" w:name="Text92"/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43"/>
          </w:p>
          <w:p w14:paraId="239233EB" w14:textId="77777777" w:rsidR="00FE599F" w:rsidRPr="00231042" w:rsidRDefault="00054545" w:rsidP="0090782A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1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3ADE76DE" w14:textId="77777777" w:rsidR="00FE599F" w:rsidRPr="00231042" w:rsidRDefault="00054545" w:rsidP="0090782A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2"/>
                  <w:enabled/>
                  <w:calcOnExit w:val="0"/>
                  <w:textInput/>
                </w:ffData>
              </w:fldChar>
            </w:r>
            <w:bookmarkStart w:id="44" w:name="Text112"/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44"/>
          </w:p>
        </w:tc>
      </w:tr>
      <w:tr w:rsidR="00FE599F" w:rsidRPr="00231042" w14:paraId="4E07043E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</w:tcBorders>
            <w:vAlign w:val="center"/>
          </w:tcPr>
          <w:p w14:paraId="52DDDBED" w14:textId="77777777" w:rsidR="003800FC" w:rsidRPr="00231042" w:rsidRDefault="003800FC" w:rsidP="0090782A">
            <w:pPr>
              <w:spacing w:before="40" w:after="40"/>
              <w:jc w:val="center"/>
            </w:pPr>
          </w:p>
        </w:tc>
        <w:tc>
          <w:tcPr>
            <w:tcW w:w="2697" w:type="dxa"/>
            <w:gridSpan w:val="2"/>
            <w:tcBorders>
              <w:top w:val="single" w:sz="4" w:space="0" w:color="auto"/>
            </w:tcBorders>
            <w:vAlign w:val="center"/>
          </w:tcPr>
          <w:p w14:paraId="244AFA6D" w14:textId="77777777" w:rsidR="00FE599F" w:rsidRPr="00231042" w:rsidRDefault="00FE599F" w:rsidP="0090782A">
            <w:pPr>
              <w:spacing w:before="40" w:after="40"/>
              <w:jc w:val="center"/>
              <w:rPr>
                <w:u w:val="single"/>
              </w:rPr>
            </w:pPr>
          </w:p>
        </w:tc>
        <w:tc>
          <w:tcPr>
            <w:tcW w:w="624" w:type="dxa"/>
            <w:tcBorders>
              <w:top w:val="single" w:sz="4" w:space="0" w:color="auto"/>
            </w:tcBorders>
            <w:vAlign w:val="center"/>
          </w:tcPr>
          <w:p w14:paraId="6B75ED94" w14:textId="77777777" w:rsidR="00FE599F" w:rsidRPr="00231042" w:rsidRDefault="00FE599F" w:rsidP="0090782A">
            <w:pPr>
              <w:spacing w:before="40" w:after="40"/>
              <w:jc w:val="center"/>
            </w:pPr>
          </w:p>
        </w:tc>
        <w:tc>
          <w:tcPr>
            <w:tcW w:w="624" w:type="dxa"/>
            <w:tcBorders>
              <w:top w:val="single" w:sz="4" w:space="0" w:color="auto"/>
            </w:tcBorders>
            <w:vAlign w:val="center"/>
          </w:tcPr>
          <w:p w14:paraId="262839A2" w14:textId="77777777" w:rsidR="00FE599F" w:rsidRPr="00231042" w:rsidRDefault="00FE599F" w:rsidP="0090782A">
            <w:pPr>
              <w:spacing w:before="40" w:after="40"/>
              <w:jc w:val="center"/>
            </w:pPr>
          </w:p>
        </w:tc>
        <w:tc>
          <w:tcPr>
            <w:tcW w:w="624" w:type="dxa"/>
            <w:tcBorders>
              <w:top w:val="single" w:sz="4" w:space="0" w:color="auto"/>
            </w:tcBorders>
            <w:vAlign w:val="center"/>
          </w:tcPr>
          <w:p w14:paraId="7037C0DC" w14:textId="77777777" w:rsidR="00FE599F" w:rsidRPr="00231042" w:rsidRDefault="00FE599F" w:rsidP="0090782A">
            <w:pPr>
              <w:spacing w:before="40" w:after="40"/>
              <w:jc w:val="center"/>
            </w:pPr>
          </w:p>
        </w:tc>
        <w:tc>
          <w:tcPr>
            <w:tcW w:w="3829" w:type="dxa"/>
            <w:gridSpan w:val="3"/>
            <w:tcBorders>
              <w:top w:val="single" w:sz="4" w:space="0" w:color="auto"/>
            </w:tcBorders>
            <w:vAlign w:val="center"/>
          </w:tcPr>
          <w:p w14:paraId="25EE9CED" w14:textId="77777777" w:rsidR="00FE599F" w:rsidRPr="00231042" w:rsidRDefault="00FE599F" w:rsidP="0090782A">
            <w:pPr>
              <w:spacing w:before="40" w:after="40"/>
              <w:ind w:right="-70"/>
              <w:jc w:val="center"/>
            </w:pPr>
          </w:p>
        </w:tc>
      </w:tr>
      <w:tr w:rsidR="00FE599F" w:rsidRPr="00231042" w14:paraId="6755EB76" w14:textId="77777777" w:rsidTr="003E5F77">
        <w:trPr>
          <w:gridAfter w:val="2"/>
          <w:wAfter w:w="8633" w:type="dxa"/>
          <w:cantSplit/>
          <w:trHeight w:val="127"/>
        </w:trPr>
        <w:tc>
          <w:tcPr>
            <w:tcW w:w="3566" w:type="dxa"/>
            <w:gridSpan w:val="2"/>
            <w:vAlign w:val="center"/>
          </w:tcPr>
          <w:p w14:paraId="7E3A97AF" w14:textId="77777777" w:rsidR="00FE599F" w:rsidRPr="00231042" w:rsidRDefault="00FE599F" w:rsidP="007712A7">
            <w:pPr>
              <w:ind w:right="-70"/>
            </w:pPr>
          </w:p>
        </w:tc>
        <w:tc>
          <w:tcPr>
            <w:tcW w:w="3857" w:type="dxa"/>
            <w:gridSpan w:val="5"/>
            <w:vAlign w:val="center"/>
          </w:tcPr>
          <w:p w14:paraId="28DA1A9F" w14:textId="77777777" w:rsidR="00FE599F" w:rsidRPr="00231042" w:rsidRDefault="00FE599F" w:rsidP="007712A7">
            <w:pPr>
              <w:ind w:right="-70"/>
            </w:pPr>
          </w:p>
        </w:tc>
        <w:tc>
          <w:tcPr>
            <w:tcW w:w="624" w:type="dxa"/>
            <w:vAlign w:val="center"/>
          </w:tcPr>
          <w:p w14:paraId="523C1DF4" w14:textId="77777777" w:rsidR="00FE599F" w:rsidRPr="00231042" w:rsidRDefault="00FE599F" w:rsidP="007712A7">
            <w:pPr>
              <w:ind w:right="-70"/>
            </w:pPr>
          </w:p>
        </w:tc>
      </w:tr>
      <w:tr w:rsidR="00FE599F" w:rsidRPr="00231042" w14:paraId="4FEA18B5" w14:textId="77777777" w:rsidTr="003E5F77">
        <w:trPr>
          <w:gridAfter w:val="1"/>
          <w:wAfter w:w="5947" w:type="dxa"/>
          <w:cantSplit/>
          <w:trHeight w:val="270"/>
        </w:trPr>
        <w:tc>
          <w:tcPr>
            <w:tcW w:w="23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36F531" w14:textId="77777777" w:rsidR="00FE599F" w:rsidRPr="00231042" w:rsidRDefault="00FE599F" w:rsidP="007712A7">
            <w:pPr>
              <w:rPr>
                <w:b/>
                <w:color w:val="FF6600"/>
              </w:rPr>
            </w:pPr>
          </w:p>
          <w:p w14:paraId="65694525" w14:textId="77777777" w:rsidR="00FE599F" w:rsidRPr="00231042" w:rsidRDefault="00FE599F" w:rsidP="007712A7">
            <w:r w:rsidRPr="00231042">
              <w:rPr>
                <w:b/>
                <w:color w:val="FF6600"/>
              </w:rPr>
              <w:t>Inspección Básica:</w:t>
            </w:r>
          </w:p>
        </w:tc>
        <w:tc>
          <w:tcPr>
            <w:tcW w:w="26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8E8F4F" w14:textId="77777777" w:rsidR="00FE599F" w:rsidRPr="00231042" w:rsidRDefault="00FE599F" w:rsidP="007712A7"/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1C8EA3" w14:textId="77777777" w:rsidR="00FE599F" w:rsidRPr="00231042" w:rsidRDefault="00FE599F" w:rsidP="007712A7">
            <w:pPr>
              <w:rPr>
                <w:sz w:val="16"/>
                <w:szCs w:val="16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98BAE4" w14:textId="77777777" w:rsidR="00FE599F" w:rsidRPr="00231042" w:rsidRDefault="00FE599F" w:rsidP="007712A7">
            <w:pPr>
              <w:pStyle w:val="Header"/>
              <w:tabs>
                <w:tab w:val="clear" w:pos="4536"/>
                <w:tab w:val="clear" w:pos="9072"/>
              </w:tabs>
              <w:ind w:right="-70"/>
              <w:rPr>
                <w:sz w:val="16"/>
                <w:szCs w:val="16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466EBC" w14:textId="77777777" w:rsidR="00FE599F" w:rsidRPr="00231042" w:rsidRDefault="00FE599F" w:rsidP="007712A7">
            <w:pPr>
              <w:pStyle w:val="Header"/>
              <w:tabs>
                <w:tab w:val="clear" w:pos="4536"/>
                <w:tab w:val="clear" w:pos="9072"/>
              </w:tabs>
              <w:ind w:right="-70"/>
              <w:rPr>
                <w:sz w:val="16"/>
                <w:szCs w:val="16"/>
              </w:rPr>
            </w:pPr>
          </w:p>
        </w:tc>
        <w:tc>
          <w:tcPr>
            <w:tcW w:w="382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12EBB9" w14:textId="77777777" w:rsidR="00FE599F" w:rsidRPr="00231042" w:rsidRDefault="00FE599F" w:rsidP="007712A7">
            <w:pPr>
              <w:pStyle w:val="Header"/>
              <w:tabs>
                <w:tab w:val="clear" w:pos="4536"/>
                <w:tab w:val="clear" w:pos="9072"/>
              </w:tabs>
              <w:ind w:right="-70"/>
            </w:pPr>
          </w:p>
        </w:tc>
      </w:tr>
      <w:tr w:rsidR="00FE599F" w:rsidRPr="00231042" w14:paraId="528008DD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62C2C55F" w14:textId="77777777" w:rsidR="00FE599F" w:rsidRPr="00231042" w:rsidRDefault="00FE599F" w:rsidP="00F21DDA">
            <w:pPr>
              <w:spacing w:before="40" w:after="40"/>
              <w:jc w:val="center"/>
            </w:pPr>
            <w:r w:rsidRPr="00231042">
              <w:t>Mecánica</w:t>
            </w:r>
          </w:p>
        </w:tc>
        <w:tc>
          <w:tcPr>
            <w:tcW w:w="269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651AC3BF" w14:textId="77777777" w:rsidR="00FE599F" w:rsidRPr="00231042" w:rsidRDefault="00FE599F" w:rsidP="004F7C43">
            <w:pPr>
              <w:spacing w:before="40" w:after="40"/>
              <w:jc w:val="center"/>
            </w:pPr>
            <w:r w:rsidRPr="00231042">
              <w:t>Actividad</w:t>
            </w:r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4ED4685A" w14:textId="77777777" w:rsidR="00FE599F" w:rsidRPr="00231042" w:rsidRDefault="00FE599F" w:rsidP="00967856">
            <w:pPr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Hecho</w:t>
            </w:r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45B42919" w14:textId="77777777" w:rsidR="00FE599F" w:rsidRPr="00231042" w:rsidRDefault="00FE599F" w:rsidP="00967856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No OK</w:t>
            </w:r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2B998D35" w14:textId="77777777" w:rsidR="00FE599F" w:rsidRPr="00231042" w:rsidRDefault="00FE599F" w:rsidP="00293221">
            <w:pPr>
              <w:pStyle w:val="Header"/>
              <w:tabs>
                <w:tab w:val="clear" w:pos="4536"/>
                <w:tab w:val="clear" w:pos="9072"/>
              </w:tabs>
              <w:ind w:left="-71" w:right="-70"/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No procede</w:t>
            </w:r>
          </w:p>
        </w:tc>
        <w:tc>
          <w:tcPr>
            <w:tcW w:w="382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3CCAFE06" w14:textId="77777777" w:rsidR="00FE599F" w:rsidRPr="00231042" w:rsidRDefault="00FE599F" w:rsidP="00F86174">
            <w:pPr>
              <w:pStyle w:val="Header"/>
              <w:tabs>
                <w:tab w:val="clear" w:pos="4536"/>
                <w:tab w:val="clear" w:pos="9072"/>
              </w:tabs>
              <w:spacing w:before="40" w:after="40"/>
              <w:ind w:right="-70"/>
              <w:jc w:val="center"/>
            </w:pPr>
            <w:r w:rsidRPr="00231042">
              <w:t>Comentarios / Resultados / Nº Artículo</w:t>
            </w:r>
          </w:p>
        </w:tc>
      </w:tr>
      <w:tr w:rsidR="00FE599F" w:rsidRPr="00231042" w14:paraId="1B6E1664" w14:textId="77777777" w:rsidTr="003E5F77">
        <w:trPr>
          <w:gridAfter w:val="1"/>
          <w:wAfter w:w="5947" w:type="dxa"/>
          <w:cantSplit/>
          <w:trHeight w:val="126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0FA94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Correas dentadas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9AFA6" w14:textId="77777777" w:rsidR="00FE599F" w:rsidRPr="006E05A7" w:rsidRDefault="00FE599F" w:rsidP="00F86174">
            <w:pPr>
              <w:spacing w:before="40" w:after="40"/>
              <w:jc w:val="center"/>
              <w:rPr>
                <w:u w:val="single"/>
                <w:lang w:val="es-ES"/>
              </w:rPr>
            </w:pPr>
            <w:r w:rsidRPr="006E05A7">
              <w:rPr>
                <w:u w:val="single"/>
                <w:lang w:val="es-ES"/>
              </w:rPr>
              <w:t>Visual / Control Tensión</w:t>
            </w:r>
          </w:p>
          <w:p w14:paraId="26D42968" w14:textId="77777777" w:rsidR="00FE599F" w:rsidRPr="006E05A7" w:rsidRDefault="00FE599F" w:rsidP="00F86174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 4 motor</w:t>
            </w:r>
          </w:p>
          <w:p w14:paraId="344533CD" w14:textId="77777777" w:rsidR="00FE599F" w:rsidRPr="006E05A7" w:rsidRDefault="00FE599F" w:rsidP="00F86174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 5 motor</w:t>
            </w:r>
          </w:p>
          <w:p w14:paraId="5DE12214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Eje 5 muñeca</w:t>
            </w:r>
          </w:p>
          <w:p w14:paraId="20E5349B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Eje 6 muñeca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FE1E6" w14:textId="77777777" w:rsidR="00FE599F" w:rsidRPr="00231042" w:rsidRDefault="00FE599F" w:rsidP="00F86174">
            <w:pPr>
              <w:spacing w:before="40" w:after="40"/>
              <w:jc w:val="center"/>
            </w:pPr>
          </w:p>
          <w:p w14:paraId="2629E1E3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  <w:p w14:paraId="2FCB972F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  <w:p w14:paraId="3073B81F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  <w:p w14:paraId="626B5321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45" w:name="Kontrollkästchen160"/>
            <w:r w:rsidR="00FE599F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  <w:bookmarkEnd w:id="45"/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0F8F9" w14:textId="77777777" w:rsidR="00FE599F" w:rsidRPr="00231042" w:rsidRDefault="00FE599F" w:rsidP="00F86174">
            <w:pPr>
              <w:spacing w:before="40" w:after="40"/>
              <w:jc w:val="center"/>
            </w:pPr>
          </w:p>
          <w:p w14:paraId="053C3616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  <w:p w14:paraId="71F3A45C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  <w:p w14:paraId="2AF54A5F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  <w:p w14:paraId="1F32D630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FA156" w14:textId="77777777" w:rsidR="00FE599F" w:rsidRPr="00231042" w:rsidRDefault="00FE599F" w:rsidP="00F86174">
            <w:pPr>
              <w:spacing w:before="40" w:after="40"/>
              <w:jc w:val="center"/>
            </w:pPr>
          </w:p>
          <w:p w14:paraId="15ED5F66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  <w:p w14:paraId="4E7188F9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  <w:p w14:paraId="74A085C8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  <w:p w14:paraId="4D3934E1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E72E2" w14:textId="77777777" w:rsidR="00FE599F" w:rsidRPr="00231042" w:rsidRDefault="00FE599F" w:rsidP="00F86174">
            <w:pPr>
              <w:spacing w:before="40" w:after="40"/>
              <w:ind w:right="-70"/>
              <w:jc w:val="center"/>
            </w:pPr>
          </w:p>
          <w:p w14:paraId="0D7A0519" w14:textId="77777777" w:rsidR="00FE599F" w:rsidRPr="00231042" w:rsidRDefault="00FE599F" w:rsidP="00F86174">
            <w:pPr>
              <w:spacing w:before="40" w:after="40"/>
              <w:ind w:right="-70"/>
              <w:jc w:val="center"/>
            </w:pPr>
            <w:r w:rsidRPr="00231042">
              <w:t xml:space="preserve">T= </w:t>
            </w:r>
            <w:r w:rsidR="00054545" w:rsidRPr="00231042">
              <w:rPr>
                <w:u w:val="single"/>
              </w:rPr>
              <w:fldChar w:fldCharType="begin">
                <w:ffData>
                  <w:name w:val="Text113"/>
                  <w:enabled/>
                  <w:calcOnExit w:val="0"/>
                  <w:textInput/>
                </w:ffData>
              </w:fldChar>
            </w:r>
            <w:bookmarkStart w:id="46" w:name="Text113"/>
            <w:r w:rsidRPr="00231042">
              <w:rPr>
                <w:u w:val="single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="00054545" w:rsidRPr="00231042">
              <w:rPr>
                <w:u w:val="single"/>
              </w:rPr>
              <w:fldChar w:fldCharType="end"/>
            </w:r>
            <w:bookmarkEnd w:id="46"/>
            <w:r w:rsidRPr="00231042">
              <w:t xml:space="preserve"> Hz</w:t>
            </w:r>
          </w:p>
          <w:p w14:paraId="1D223E04" w14:textId="77777777" w:rsidR="00FE599F" w:rsidRPr="00231042" w:rsidRDefault="00FE599F" w:rsidP="00F86174">
            <w:pPr>
              <w:spacing w:before="40" w:after="40"/>
              <w:ind w:right="-70"/>
              <w:jc w:val="center"/>
            </w:pPr>
            <w:r w:rsidRPr="00231042">
              <w:t xml:space="preserve">T= </w:t>
            </w:r>
            <w:r w:rsidR="00054545" w:rsidRPr="00231042">
              <w:rPr>
                <w:u w:val="single"/>
              </w:rPr>
              <w:fldChar w:fldCharType="begin">
                <w:ffData>
                  <w:name w:val="Text114"/>
                  <w:enabled/>
                  <w:calcOnExit w:val="0"/>
                  <w:textInput/>
                </w:ffData>
              </w:fldChar>
            </w:r>
            <w:bookmarkStart w:id="47" w:name="Text114"/>
            <w:r w:rsidRPr="00231042">
              <w:rPr>
                <w:u w:val="single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="00054545" w:rsidRPr="00231042">
              <w:rPr>
                <w:u w:val="single"/>
              </w:rPr>
              <w:fldChar w:fldCharType="end"/>
            </w:r>
            <w:bookmarkEnd w:id="47"/>
            <w:r w:rsidRPr="00231042">
              <w:t xml:space="preserve"> Hz</w:t>
            </w:r>
          </w:p>
          <w:p w14:paraId="45B1E031" w14:textId="77777777" w:rsidR="00FE599F" w:rsidRPr="00231042" w:rsidRDefault="00FE599F" w:rsidP="00F86174">
            <w:pPr>
              <w:spacing w:before="40" w:after="40"/>
              <w:ind w:right="-70"/>
              <w:jc w:val="center"/>
            </w:pPr>
            <w:r w:rsidRPr="00231042">
              <w:t xml:space="preserve">T= </w:t>
            </w:r>
            <w:r w:rsidR="00054545" w:rsidRPr="00231042">
              <w:rPr>
                <w:u w:val="single"/>
              </w:rPr>
              <w:fldChar w:fldCharType="begin">
                <w:ffData>
                  <w:name w:val="Text115"/>
                  <w:enabled/>
                  <w:calcOnExit w:val="0"/>
                  <w:textInput/>
                </w:ffData>
              </w:fldChar>
            </w:r>
            <w:bookmarkStart w:id="48" w:name="Text115"/>
            <w:r w:rsidRPr="00231042">
              <w:rPr>
                <w:u w:val="single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="00054545" w:rsidRPr="00231042">
              <w:rPr>
                <w:u w:val="single"/>
              </w:rPr>
              <w:fldChar w:fldCharType="end"/>
            </w:r>
            <w:bookmarkEnd w:id="48"/>
            <w:r w:rsidRPr="00231042">
              <w:t xml:space="preserve"> Hz</w:t>
            </w:r>
          </w:p>
          <w:p w14:paraId="53F28F3E" w14:textId="77777777" w:rsidR="00FE599F" w:rsidRPr="00231042" w:rsidRDefault="00FE599F" w:rsidP="00F86174">
            <w:pPr>
              <w:spacing w:before="40" w:after="40"/>
              <w:ind w:right="-70"/>
              <w:jc w:val="center"/>
            </w:pPr>
            <w:r w:rsidRPr="00231042">
              <w:t xml:space="preserve">T= </w:t>
            </w:r>
            <w:r w:rsidR="00054545" w:rsidRPr="00231042">
              <w:rPr>
                <w:u w:val="single"/>
              </w:rPr>
              <w:fldChar w:fldCharType="begin">
                <w:ffData>
                  <w:name w:val="Text116"/>
                  <w:enabled/>
                  <w:calcOnExit w:val="0"/>
                  <w:textInput/>
                </w:ffData>
              </w:fldChar>
            </w:r>
            <w:bookmarkStart w:id="49" w:name="Text116"/>
            <w:r w:rsidRPr="00231042">
              <w:rPr>
                <w:u w:val="single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="00054545" w:rsidRPr="00231042">
              <w:rPr>
                <w:u w:val="single"/>
              </w:rPr>
              <w:fldChar w:fldCharType="end"/>
            </w:r>
            <w:bookmarkEnd w:id="49"/>
            <w:r w:rsidRPr="00231042">
              <w:t xml:space="preserve"> Hz</w:t>
            </w:r>
          </w:p>
        </w:tc>
      </w:tr>
      <w:tr w:rsidR="00FE599F" w:rsidRPr="00231042" w14:paraId="56E20309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DBE23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Fijación del Robot</w:t>
            </w:r>
          </w:p>
        </w:tc>
        <w:tc>
          <w:tcPr>
            <w:tcW w:w="269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42D50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Inspección Visual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B45C8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0DCD4" w14:textId="77777777" w:rsidR="00FE599F" w:rsidRPr="00231042" w:rsidRDefault="00054545" w:rsidP="00336D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47C51" w14:textId="77777777" w:rsidR="00FE599F" w:rsidRPr="00231042" w:rsidRDefault="00054545" w:rsidP="00336D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21E52" w14:textId="77777777" w:rsidR="00FE599F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bookmarkStart w:id="50" w:name="Text118"/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50"/>
          </w:p>
        </w:tc>
      </w:tr>
      <w:tr w:rsidR="00FE599F" w:rsidRPr="00231042" w14:paraId="75D69F44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B428B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Conectores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492E8" w14:textId="77777777" w:rsidR="00FE599F" w:rsidRPr="00231042" w:rsidRDefault="00FE599F" w:rsidP="00336DD8">
            <w:pPr>
              <w:spacing w:before="40" w:after="40"/>
              <w:jc w:val="center"/>
            </w:pPr>
            <w:r w:rsidRPr="00231042">
              <w:t>Comprobación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4A1E6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3E9AB" w14:textId="77777777" w:rsidR="00FE599F" w:rsidRPr="00231042" w:rsidRDefault="00054545" w:rsidP="00336D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81B5D" w14:textId="77777777" w:rsidR="00FE599F" w:rsidRPr="00231042" w:rsidRDefault="00054545" w:rsidP="006E2052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E9B3F" w14:textId="77777777" w:rsidR="00FE599F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FE599F" w:rsidRPr="00231042" w14:paraId="1E1BCC62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8FCAC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Daños Mecánicos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22DD2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Inspección Visual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4BB3D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FE702" w14:textId="77777777" w:rsidR="00FE599F" w:rsidRPr="00231042" w:rsidRDefault="00054545" w:rsidP="006E2052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DF505" w14:textId="77777777" w:rsidR="00FE599F" w:rsidRPr="00231042" w:rsidRDefault="00054545" w:rsidP="006E2052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D8AA0" w14:textId="77777777" w:rsidR="00FE599F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FE599F" w:rsidRPr="00231042" w14:paraId="4B751AA2" w14:textId="77777777" w:rsidTr="003E5F77">
        <w:trPr>
          <w:gridAfter w:val="1"/>
          <w:wAfter w:w="5947" w:type="dxa"/>
          <w:cantSplit/>
          <w:trHeight w:val="62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C7E2E" w14:textId="77777777" w:rsidR="00FE599F" w:rsidRPr="00231042" w:rsidRDefault="00FE599F" w:rsidP="004C2CC5">
            <w:pPr>
              <w:spacing w:before="40" w:after="40"/>
              <w:jc w:val="center"/>
            </w:pPr>
            <w:r w:rsidRPr="00231042">
              <w:t>Sistema Compensación hidropneumático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1757D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Control Presión</w:t>
            </w:r>
          </w:p>
          <w:p w14:paraId="6D0520E3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Sellado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B948E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F0199" w14:textId="77777777" w:rsidR="00FE599F" w:rsidRPr="00231042" w:rsidRDefault="00054545" w:rsidP="006E2052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D27B8" w14:textId="77777777" w:rsidR="00FE599F" w:rsidRPr="00231042" w:rsidRDefault="00054545" w:rsidP="006E2052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98F37" w14:textId="77777777" w:rsidR="00FE599F" w:rsidRPr="00231042" w:rsidRDefault="00054545" w:rsidP="00DF134B">
            <w:pPr>
              <w:spacing w:before="40" w:after="40"/>
              <w:ind w:left="1633" w:right="-70"/>
            </w:pPr>
            <w:r w:rsidRPr="00231042">
              <w:rPr>
                <w:u w:val="single"/>
              </w:rPr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FE599F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Pr="00231042">
              <w:rPr>
                <w:u w:val="single"/>
              </w:rPr>
              <w:fldChar w:fldCharType="end"/>
            </w:r>
            <w:r w:rsidR="00FE599F" w:rsidRPr="00231042">
              <w:t xml:space="preserve"> bar</w:t>
            </w:r>
          </w:p>
          <w:p w14:paraId="7DE814DB" w14:textId="77777777" w:rsidR="00FE599F" w:rsidRPr="00231042" w:rsidRDefault="00054545" w:rsidP="00DF134B">
            <w:pPr>
              <w:spacing w:before="40" w:after="40"/>
              <w:ind w:left="1633" w:right="-70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FE599F" w:rsidRPr="00231042" w14:paraId="52A5A7CB" w14:textId="77777777" w:rsidTr="003E5F77">
        <w:trPr>
          <w:gridAfter w:val="1"/>
          <w:wAfter w:w="5947" w:type="dxa"/>
          <w:cantSplit/>
          <w:trHeight w:val="62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B831A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 xml:space="preserve">Sistema </w:t>
            </w:r>
          </w:p>
          <w:p w14:paraId="11317CE0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Compensación Muelles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05D97" w14:textId="77777777" w:rsidR="00FE599F" w:rsidRPr="006E05A7" w:rsidRDefault="00FE599F" w:rsidP="00F86174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 xml:space="preserve">Inspección Visual </w:t>
            </w:r>
          </w:p>
          <w:p w14:paraId="676336E1" w14:textId="77777777" w:rsidR="00FE599F" w:rsidRPr="006E05A7" w:rsidRDefault="00FE599F" w:rsidP="00F86174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Ruidos de funcionamiento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D4B73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46255" w14:textId="77777777" w:rsidR="00FE599F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D0B67" w14:textId="77777777" w:rsidR="00FE599F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B54EC" w14:textId="77777777" w:rsidR="00FE599F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FE599F" w:rsidRPr="00231042" w14:paraId="12923C21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2EA38" w14:textId="77777777" w:rsidR="00FE599F" w:rsidRPr="00231042" w:rsidRDefault="00FE599F" w:rsidP="00336DD8">
            <w:pPr>
              <w:spacing w:before="40" w:after="40"/>
              <w:jc w:val="center"/>
            </w:pPr>
            <w:r w:rsidRPr="00231042">
              <w:t>Motores, Ejes 1-6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02728" w14:textId="77777777" w:rsidR="00FE599F" w:rsidRPr="006E05A7" w:rsidRDefault="00FE599F" w:rsidP="006F7140">
            <w:pPr>
              <w:spacing w:before="40" w:after="40"/>
              <w:jc w:val="center"/>
              <w:rPr>
                <w:u w:val="single"/>
                <w:lang w:val="es-ES"/>
              </w:rPr>
            </w:pPr>
            <w:r w:rsidRPr="006E05A7">
              <w:rPr>
                <w:u w:val="single"/>
                <w:lang w:val="es-ES"/>
              </w:rPr>
              <w:t>Inspección Visual</w:t>
            </w:r>
          </w:p>
          <w:p w14:paraId="056B07F2" w14:textId="77777777" w:rsidR="00FE599F" w:rsidRPr="006E05A7" w:rsidRDefault="00FE599F" w:rsidP="006F7140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 1</w:t>
            </w:r>
          </w:p>
          <w:p w14:paraId="761C7D4B" w14:textId="77777777" w:rsidR="00FE599F" w:rsidRPr="006E05A7" w:rsidRDefault="00FE599F" w:rsidP="006F7140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 2</w:t>
            </w:r>
          </w:p>
          <w:p w14:paraId="3DFF90CB" w14:textId="77777777" w:rsidR="00FE599F" w:rsidRPr="006E05A7" w:rsidRDefault="00FE599F" w:rsidP="006F7140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 3</w:t>
            </w:r>
          </w:p>
          <w:p w14:paraId="1062A0FA" w14:textId="77777777" w:rsidR="00FE599F" w:rsidRPr="00231042" w:rsidRDefault="00FE599F" w:rsidP="006F7140">
            <w:pPr>
              <w:spacing w:before="40" w:after="40"/>
              <w:jc w:val="center"/>
            </w:pPr>
            <w:r w:rsidRPr="00231042">
              <w:t>Eje 4</w:t>
            </w:r>
          </w:p>
          <w:p w14:paraId="32C65982" w14:textId="77777777" w:rsidR="00FE599F" w:rsidRPr="00231042" w:rsidRDefault="00FE599F" w:rsidP="006F7140">
            <w:pPr>
              <w:spacing w:before="40" w:after="40"/>
              <w:jc w:val="center"/>
            </w:pPr>
            <w:r w:rsidRPr="00231042">
              <w:t>Eje 5</w:t>
            </w:r>
          </w:p>
          <w:p w14:paraId="7E649D06" w14:textId="77777777" w:rsidR="00FE599F" w:rsidRPr="00231042" w:rsidRDefault="00FE599F" w:rsidP="006F7140">
            <w:pPr>
              <w:spacing w:before="40" w:after="40"/>
              <w:jc w:val="center"/>
            </w:pPr>
            <w:r w:rsidRPr="00231042">
              <w:t>Eje 6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8F659" w14:textId="77777777" w:rsidR="00FE599F" w:rsidRPr="00231042" w:rsidRDefault="00FE599F" w:rsidP="006F7140">
            <w:pPr>
              <w:spacing w:before="40" w:after="40"/>
            </w:pPr>
          </w:p>
          <w:p w14:paraId="283FA83F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  <w:p w14:paraId="2D2652BA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  <w:p w14:paraId="32407B3E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  <w:p w14:paraId="6EC4D2E9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  <w:p w14:paraId="0FDC293C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  <w:p w14:paraId="0C26AE8E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32333" w14:textId="77777777" w:rsidR="00FE599F" w:rsidRPr="00231042" w:rsidRDefault="00FE599F" w:rsidP="006F7140">
            <w:pPr>
              <w:spacing w:before="40" w:after="40"/>
            </w:pPr>
          </w:p>
          <w:p w14:paraId="6A6A3C68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  <w:p w14:paraId="089C5CAB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  <w:p w14:paraId="719BBB66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  <w:p w14:paraId="7E71297E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  <w:p w14:paraId="5651C746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  <w:p w14:paraId="1A56B60D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2E09A" w14:textId="77777777" w:rsidR="00FE599F" w:rsidRPr="00231042" w:rsidRDefault="00FE599F" w:rsidP="006F7140">
            <w:pPr>
              <w:spacing w:before="40" w:after="40"/>
            </w:pPr>
          </w:p>
          <w:p w14:paraId="1CBF1930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  <w:p w14:paraId="6A36047A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  <w:p w14:paraId="3556A572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  <w:p w14:paraId="5815DA2F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  <w:p w14:paraId="596019C2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  <w:p w14:paraId="56C91BC4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B0471" w14:textId="77777777" w:rsidR="00FE599F" w:rsidRPr="00231042" w:rsidRDefault="00FE599F" w:rsidP="006F7140">
            <w:pPr>
              <w:spacing w:before="40" w:after="40"/>
              <w:jc w:val="center"/>
            </w:pPr>
          </w:p>
          <w:p w14:paraId="7F2665DF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1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7F1F21E8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1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6864B1E5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2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7A099EB1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3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5E19D9D8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4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20C722E4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5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FE599F" w:rsidRPr="00231042" w14:paraId="187130D5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F19736A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Control Robot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E6D708A" w14:textId="77777777" w:rsidR="00FE599F" w:rsidRPr="00231042" w:rsidRDefault="00FE599F" w:rsidP="00967856">
            <w:pPr>
              <w:spacing w:before="40" w:after="40"/>
              <w:jc w:val="center"/>
            </w:pPr>
            <w:r w:rsidRPr="00231042">
              <w:t>Actividad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7833F77" w14:textId="77777777" w:rsidR="00FE599F" w:rsidRPr="00231042" w:rsidRDefault="00FE599F" w:rsidP="00967856">
            <w:pPr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Hecho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1269032" w14:textId="77777777" w:rsidR="00FE599F" w:rsidRPr="00231042" w:rsidRDefault="00FE599F" w:rsidP="00967856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No OK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F76B171" w14:textId="77777777" w:rsidR="00FE599F" w:rsidRPr="00231042" w:rsidRDefault="00FE599F" w:rsidP="00293221">
            <w:pPr>
              <w:pStyle w:val="Header"/>
              <w:tabs>
                <w:tab w:val="clear" w:pos="4536"/>
                <w:tab w:val="clear" w:pos="9072"/>
              </w:tabs>
              <w:ind w:left="-71" w:right="-70"/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No procede</w:t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7822FD1" w14:textId="77777777" w:rsidR="00FE599F" w:rsidRPr="00231042" w:rsidRDefault="00FE599F" w:rsidP="00F86174">
            <w:pPr>
              <w:spacing w:before="40" w:after="40"/>
              <w:ind w:right="-70"/>
              <w:jc w:val="center"/>
            </w:pPr>
            <w:r w:rsidRPr="00231042">
              <w:t>Comentarios / Resultados / Nº Artículo</w:t>
            </w:r>
          </w:p>
        </w:tc>
      </w:tr>
      <w:tr w:rsidR="00FE599F" w:rsidRPr="00231042" w14:paraId="0A352BDE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B0EEE" w14:textId="77777777" w:rsidR="00FE599F" w:rsidRPr="00231042" w:rsidRDefault="00FE599F" w:rsidP="00336DD8">
            <w:pPr>
              <w:spacing w:before="40" w:after="40"/>
              <w:jc w:val="center"/>
            </w:pPr>
            <w:r w:rsidRPr="00231042">
              <w:t>Archivado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8991A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Copia de seguridad</w:t>
            </w:r>
          </w:p>
        </w:tc>
        <w:bookmarkStart w:id="51" w:name="Kontrollkästchen171"/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64FB7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  <w:bookmarkEnd w:id="51"/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CEE14" w14:textId="77777777" w:rsidR="00FE599F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663DB" w14:textId="77777777" w:rsidR="00FE599F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1CCA8" w14:textId="77777777" w:rsidR="00FE599F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66FCA9A0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0873E" w14:textId="77777777" w:rsidR="00075653" w:rsidRPr="00231042" w:rsidRDefault="00075653" w:rsidP="00336DD8">
            <w:pPr>
              <w:spacing w:before="40" w:after="40"/>
              <w:jc w:val="center"/>
            </w:pPr>
            <w:r w:rsidRPr="00231042">
              <w:t>Datos de carga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113B7" w14:textId="77777777" w:rsidR="00075653" w:rsidRPr="00231042" w:rsidRDefault="00075653" w:rsidP="00075653">
            <w:pPr>
              <w:spacing w:before="40" w:after="40"/>
              <w:jc w:val="center"/>
            </w:pPr>
            <w:r w:rsidRPr="00231042">
              <w:t>Datos de carga insertados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E242E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EC43E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B3599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3F577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0154B5E8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43F56" w14:textId="77777777" w:rsidR="00075653" w:rsidRPr="00231042" w:rsidRDefault="00075653" w:rsidP="00075653">
            <w:pPr>
              <w:spacing w:before="40" w:after="40"/>
              <w:jc w:val="center"/>
            </w:pPr>
            <w:r w:rsidRPr="00231042">
              <w:t>Datos de carga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E8268" w14:textId="77777777" w:rsidR="00075653" w:rsidRPr="006E05A7" w:rsidRDefault="00075653" w:rsidP="00075653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Datos de carga específico para cada proceso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DCA84" w14:textId="77777777" w:rsidR="00075653" w:rsidRPr="00231042" w:rsidRDefault="00054545" w:rsidP="0007565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EF1CF" w14:textId="77777777" w:rsidR="00075653" w:rsidRPr="00231042" w:rsidRDefault="00054545" w:rsidP="0007565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F7375" w14:textId="77777777" w:rsidR="00075653" w:rsidRPr="00231042" w:rsidRDefault="00054545" w:rsidP="0007565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D2080" w14:textId="77777777" w:rsidR="00075653" w:rsidRPr="00231042" w:rsidRDefault="00054545" w:rsidP="00075653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3BDCABB3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32BDF" w14:textId="77777777" w:rsidR="00075653" w:rsidRPr="00231042" w:rsidRDefault="00075653" w:rsidP="00336DD8">
            <w:pPr>
              <w:spacing w:before="40" w:after="40"/>
              <w:jc w:val="center"/>
            </w:pPr>
            <w:r w:rsidRPr="00231042">
              <w:t xml:space="preserve">CD-ROM 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6D265" w14:textId="77777777" w:rsidR="00075653" w:rsidRPr="00231042" w:rsidRDefault="00075653" w:rsidP="006E2052">
            <w:pPr>
              <w:jc w:val="center"/>
            </w:pPr>
            <w:r w:rsidRPr="00231042">
              <w:t>Prueba funcionamiento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23D81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E40A9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37DD5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F1BDD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4416292D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3D7A2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Disquetera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42104" w14:textId="77777777" w:rsidR="00075653" w:rsidRPr="00231042" w:rsidRDefault="00075653" w:rsidP="006E2052">
            <w:pPr>
              <w:jc w:val="center"/>
            </w:pPr>
            <w:r w:rsidRPr="00231042">
              <w:t>Prueba funcionamiento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37503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CD6C5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825DF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1C1D6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6F87B22D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6758C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USB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394D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Prueba funcionamiento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B16B8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338DB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9033F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E71FD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6E2F84A3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B5C30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Ventilador Int Armario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C7061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Comprobación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03C5C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890D5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8F527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18E5F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4A95159E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04EE9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Ventilador Ext. Armario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0177D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Comprobación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1DDE5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A589C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617E8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02B2D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762087D5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B380C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Sentido Giro</w:t>
            </w:r>
          </w:p>
          <w:p w14:paraId="3052028C" w14:textId="77777777" w:rsidR="00075653" w:rsidRPr="00231042" w:rsidRDefault="00075653" w:rsidP="00801A47">
            <w:pPr>
              <w:spacing w:before="40" w:after="40"/>
              <w:jc w:val="center"/>
            </w:pPr>
            <w:r w:rsidRPr="00231042">
              <w:t xml:space="preserve"> Ventiladores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874B3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Comprobación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1C793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2365A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C26E3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CA69B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5A87C5D2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7FC93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Ventilador PC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17988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Comprobación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01FFC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7EE9E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A2F24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F48C7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33D924E3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CE6BA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PARO EMERGÉNCIA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C3473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Prueba funcionamiento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51989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17CFB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4655A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10211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32564499" w14:textId="77777777" w:rsidTr="003E5F77">
        <w:trPr>
          <w:gridAfter w:val="1"/>
          <w:wAfter w:w="5947" w:type="dxa"/>
          <w:cantSplit/>
          <w:trHeight w:val="104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8E2B8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(V)KCP/SmartPad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E86E8" w14:textId="77777777" w:rsidR="00075653" w:rsidRPr="006E05A7" w:rsidRDefault="00075653" w:rsidP="00F86174">
            <w:pPr>
              <w:spacing w:before="40" w:after="40"/>
              <w:jc w:val="center"/>
              <w:rPr>
                <w:u w:val="single"/>
                <w:lang w:val="es-ES"/>
              </w:rPr>
            </w:pPr>
            <w:r w:rsidRPr="006E05A7">
              <w:rPr>
                <w:u w:val="single"/>
                <w:lang w:val="es-ES"/>
              </w:rPr>
              <w:t>Inspección Visual</w:t>
            </w:r>
          </w:p>
          <w:p w14:paraId="641A58DB" w14:textId="77777777" w:rsidR="00075653" w:rsidRPr="006E05A7" w:rsidRDefault="00075653" w:rsidP="00F86174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Pantalla</w:t>
            </w:r>
          </w:p>
          <w:p w14:paraId="61CFBCF2" w14:textId="77777777" w:rsidR="00075653" w:rsidRPr="006E05A7" w:rsidRDefault="00075653" w:rsidP="00F86174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Cable</w:t>
            </w:r>
          </w:p>
          <w:p w14:paraId="799085A0" w14:textId="77777777" w:rsidR="00075653" w:rsidRPr="006E05A7" w:rsidRDefault="00075653" w:rsidP="00F86174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Teclado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332AD" w14:textId="77777777" w:rsidR="00075653" w:rsidRPr="006E05A7" w:rsidRDefault="00075653" w:rsidP="00F86174">
            <w:pPr>
              <w:spacing w:before="40" w:after="40"/>
              <w:jc w:val="center"/>
              <w:rPr>
                <w:lang w:val="es-ES"/>
              </w:rPr>
            </w:pPr>
          </w:p>
          <w:p w14:paraId="509BF1E3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  <w:p w14:paraId="099B5F8B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52" w:name="Kontrollkästchen169"/>
            <w:r w:rsidR="00075653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  <w:bookmarkEnd w:id="52"/>
          </w:p>
          <w:p w14:paraId="28AD1550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53" w:name="Kontrollkästchen170"/>
            <w:r w:rsidR="00075653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  <w:bookmarkEnd w:id="53"/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77249" w14:textId="77777777" w:rsidR="00075653" w:rsidRPr="00231042" w:rsidRDefault="00075653" w:rsidP="00F86174">
            <w:pPr>
              <w:spacing w:before="40" w:after="40"/>
              <w:jc w:val="center"/>
            </w:pPr>
          </w:p>
          <w:p w14:paraId="0588144B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  <w:p w14:paraId="507F3672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  <w:p w14:paraId="3B588BE8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C0A9D" w14:textId="77777777" w:rsidR="00075653" w:rsidRPr="00231042" w:rsidRDefault="00075653" w:rsidP="00F86174">
            <w:pPr>
              <w:spacing w:before="40" w:after="40"/>
              <w:jc w:val="center"/>
            </w:pPr>
          </w:p>
          <w:p w14:paraId="362FFFE1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  <w:p w14:paraId="6A782238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  <w:p w14:paraId="1DC5A320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54" w:name="Kontrollkästchen168"/>
            <w:r w:rsidR="00075653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  <w:bookmarkEnd w:id="54"/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FC1DD" w14:textId="77777777" w:rsidR="00075653" w:rsidRPr="00231042" w:rsidRDefault="00075653" w:rsidP="00F86174">
            <w:pPr>
              <w:spacing w:before="40" w:after="40"/>
              <w:ind w:right="-70"/>
              <w:jc w:val="center"/>
            </w:pPr>
          </w:p>
          <w:p w14:paraId="718D20CF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20"/>
                  <w:enabled/>
                  <w:calcOnExit w:val="0"/>
                  <w:textInput/>
                </w:ffData>
              </w:fldChar>
            </w:r>
            <w:bookmarkStart w:id="55" w:name="Text120"/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55"/>
          </w:p>
          <w:p w14:paraId="4E30AA1F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21"/>
                  <w:enabled/>
                  <w:calcOnExit w:val="0"/>
                  <w:textInput/>
                </w:ffData>
              </w:fldChar>
            </w:r>
            <w:bookmarkStart w:id="56" w:name="Text121"/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56"/>
          </w:p>
          <w:p w14:paraId="3BFB4A18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22"/>
                  <w:enabled/>
                  <w:calcOnExit w:val="0"/>
                  <w:textInput/>
                </w:ffData>
              </w:fldChar>
            </w:r>
            <w:bookmarkStart w:id="57" w:name="Text122"/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57"/>
          </w:p>
        </w:tc>
      </w:tr>
      <w:tr w:rsidR="00075653" w:rsidRPr="00231042" w14:paraId="361F314C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27F2B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Interruptor General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56971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Prueba funcionamiento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ADF34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1AED9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D9678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2590E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50B53812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307D3" w14:textId="77777777" w:rsidR="00075653" w:rsidRPr="00231042" w:rsidRDefault="00075653" w:rsidP="002B7544">
            <w:pPr>
              <w:spacing w:before="40" w:after="40"/>
              <w:jc w:val="center"/>
            </w:pPr>
            <w:r w:rsidRPr="00231042">
              <w:t>Carga Baterías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013FA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Comprobación Tensión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B2DFE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050C0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6A9AC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7EFBE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72DC9FD9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4E188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Fuente de Alimentación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CF3D3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Comprobación Tensión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2C231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091CB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5D0DE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AB05C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070FEFCD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D2D4A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Sellado del Armario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F2142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Comprobación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BD5B8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2A72C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406B8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2A279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2178EF54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F37E9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Conectores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08E1C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Comprobación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87EF2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ADB48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B6366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11ED7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70558419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23F76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Adhesivo de Servicio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95275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Colocar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D1C02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859D5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B29CE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F8D1E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</w:tbl>
    <w:p w14:paraId="1BB9A8DF" w14:textId="77777777" w:rsidR="00A658C8" w:rsidRPr="00231042" w:rsidRDefault="00A658C8" w:rsidP="007712A7">
      <w:pPr>
        <w:rPr>
          <w:sz w:val="18"/>
          <w:szCs w:val="18"/>
        </w:rPr>
      </w:pPr>
    </w:p>
    <w:p w14:paraId="3C903B2B" w14:textId="77777777" w:rsidR="00A658C8" w:rsidRPr="00231042" w:rsidRDefault="00A658C8" w:rsidP="007712A7">
      <w:pPr>
        <w:rPr>
          <w:sz w:val="18"/>
          <w:szCs w:val="18"/>
        </w:rPr>
      </w:pPr>
    </w:p>
    <w:p w14:paraId="043AB764" w14:textId="77777777" w:rsidR="000D644A" w:rsidRPr="00231042" w:rsidRDefault="000D644A" w:rsidP="007712A7">
      <w:pPr>
        <w:rPr>
          <w:sz w:val="18"/>
          <w:szCs w:val="18"/>
        </w:rPr>
      </w:pPr>
    </w:p>
    <w:p w14:paraId="5B9A37D7" w14:textId="77777777" w:rsidR="000D644A" w:rsidRPr="00231042" w:rsidRDefault="000D644A" w:rsidP="007712A7">
      <w:pPr>
        <w:rPr>
          <w:sz w:val="18"/>
          <w:szCs w:val="18"/>
        </w:rPr>
      </w:pPr>
    </w:p>
    <w:p w14:paraId="465D1C01" w14:textId="77777777" w:rsidR="00A658C8" w:rsidRPr="00231042" w:rsidRDefault="00A658C8" w:rsidP="007712A7">
      <w:pPr>
        <w:rPr>
          <w:sz w:val="18"/>
          <w:szCs w:val="18"/>
        </w:rPr>
      </w:pPr>
    </w:p>
    <w:p w14:paraId="7D083797" w14:textId="77777777" w:rsidR="007712A7" w:rsidRPr="00231042" w:rsidRDefault="00E31441" w:rsidP="007712A7">
      <w:pPr>
        <w:rPr>
          <w:b/>
          <w:color w:val="FF6600"/>
        </w:rPr>
      </w:pPr>
      <w:r w:rsidRPr="00231042">
        <w:rPr>
          <w:b/>
          <w:color w:val="FF6600"/>
        </w:rPr>
        <w:t>Mantenimiento de Muñeca</w:t>
      </w:r>
      <w:r w:rsidR="00264D1D" w:rsidRPr="00231042">
        <w:rPr>
          <w:b/>
          <w:color w:val="FF6600"/>
        </w:rPr>
        <w:t>:</w:t>
      </w:r>
    </w:p>
    <w:tbl>
      <w:tblPr>
        <w:tblW w:w="1076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2552"/>
        <w:gridCol w:w="709"/>
        <w:gridCol w:w="709"/>
        <w:gridCol w:w="708"/>
        <w:gridCol w:w="3745"/>
      </w:tblGrid>
      <w:tr w:rsidR="00C23499" w:rsidRPr="00231042" w14:paraId="6FCC083A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F4984E8" w14:textId="77777777" w:rsidR="00C23499" w:rsidRPr="00231042" w:rsidRDefault="00C23499" w:rsidP="00F21DDA">
            <w:pPr>
              <w:jc w:val="center"/>
            </w:pPr>
            <w:r w:rsidRPr="00231042">
              <w:t>M</w:t>
            </w:r>
            <w:r w:rsidR="00F21DDA" w:rsidRPr="00231042">
              <w:t>ecánica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27C853D" w14:textId="77777777" w:rsidR="00C23499" w:rsidRPr="00231042" w:rsidRDefault="00C23499" w:rsidP="00967856">
            <w:pPr>
              <w:jc w:val="center"/>
            </w:pPr>
            <w:r w:rsidRPr="00231042">
              <w:t>Actividad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E10172D" w14:textId="77777777" w:rsidR="00C23499" w:rsidRPr="00231042" w:rsidRDefault="00C23499" w:rsidP="00967856">
            <w:pPr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Hecho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A560506" w14:textId="77777777" w:rsidR="00C23499" w:rsidRPr="00231042" w:rsidRDefault="00C23499" w:rsidP="00967856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No OK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10B8255" w14:textId="77777777" w:rsidR="00C23499" w:rsidRPr="00231042" w:rsidRDefault="00C23499" w:rsidP="00293221">
            <w:pPr>
              <w:pStyle w:val="Header"/>
              <w:tabs>
                <w:tab w:val="clear" w:pos="4536"/>
                <w:tab w:val="clear" w:pos="9072"/>
              </w:tabs>
              <w:ind w:left="-71" w:right="-70"/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 xml:space="preserve">No </w:t>
            </w:r>
            <w:r w:rsidR="00B96F7A" w:rsidRPr="00231042">
              <w:rPr>
                <w:sz w:val="16"/>
                <w:szCs w:val="16"/>
              </w:rPr>
              <w:t>procede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193D7D7" w14:textId="77777777" w:rsidR="00C23499" w:rsidRPr="00231042" w:rsidRDefault="00C23499" w:rsidP="00967856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</w:pPr>
            <w:r w:rsidRPr="00231042">
              <w:t xml:space="preserve">Comentarios / Resultados / </w:t>
            </w:r>
            <w:r w:rsidR="006040A8" w:rsidRPr="00231042">
              <w:t>Nº Artí</w:t>
            </w:r>
            <w:r w:rsidRPr="00231042">
              <w:t>culo</w:t>
            </w:r>
          </w:p>
        </w:tc>
      </w:tr>
      <w:tr w:rsidR="007712A7" w:rsidRPr="00231042" w14:paraId="50CFA619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490F6" w14:textId="77777777" w:rsidR="007712A7" w:rsidRPr="00231042" w:rsidRDefault="00C23499" w:rsidP="000B15D8">
            <w:pPr>
              <w:spacing w:before="40" w:after="40"/>
              <w:jc w:val="center"/>
            </w:pPr>
            <w:r w:rsidRPr="00231042">
              <w:t>Reductor Eje 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9D276" w14:textId="77777777" w:rsidR="007712A7" w:rsidRPr="00231042" w:rsidRDefault="00264D1D" w:rsidP="000B15D8">
            <w:pPr>
              <w:spacing w:before="40" w:after="40"/>
              <w:jc w:val="center"/>
            </w:pPr>
            <w:r w:rsidRPr="00231042">
              <w:t>Sustitución</w:t>
            </w:r>
            <w:r w:rsidR="00C23499" w:rsidRPr="00231042">
              <w:t xml:space="preserve"> de aceite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BA8FA" w14:textId="77777777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E2EF7" w14:textId="77777777" w:rsidR="007712A7" w:rsidRPr="00231042" w:rsidRDefault="00054545" w:rsidP="00C23499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C7509" w14:textId="77777777" w:rsidR="007712A7" w:rsidRPr="00231042" w:rsidRDefault="00054545" w:rsidP="00C23499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2BE69" w14:textId="77777777" w:rsidR="007712A7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7712A7" w:rsidRPr="00231042" w14:paraId="39CFEA22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3F2C2" w14:textId="77777777" w:rsidR="007712A7" w:rsidRPr="00231042" w:rsidRDefault="00C23499" w:rsidP="000B15D8">
            <w:pPr>
              <w:spacing w:before="40" w:after="40"/>
              <w:jc w:val="center"/>
            </w:pPr>
            <w:r w:rsidRPr="00231042">
              <w:t>Reductor Eje 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4E8FA" w14:textId="77777777" w:rsidR="007712A7" w:rsidRPr="00231042" w:rsidRDefault="00264D1D" w:rsidP="000B15D8">
            <w:pPr>
              <w:spacing w:before="40" w:after="40"/>
              <w:jc w:val="center"/>
            </w:pPr>
            <w:r w:rsidRPr="00231042">
              <w:t>Sustitución</w:t>
            </w:r>
            <w:r w:rsidR="00C23499" w:rsidRPr="00231042">
              <w:t xml:space="preserve"> de aceite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A72E5" w14:textId="77777777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69E40" w14:textId="77777777" w:rsidR="007712A7" w:rsidRPr="00231042" w:rsidRDefault="00054545" w:rsidP="00C23499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1CCAC" w14:textId="77777777" w:rsidR="007712A7" w:rsidRPr="00231042" w:rsidRDefault="00054545" w:rsidP="00C23499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5D102" w14:textId="77777777" w:rsidR="007712A7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7712A7" w:rsidRPr="00231042" w14:paraId="2AAEFCD3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5DADD" w14:textId="77777777" w:rsidR="007712A7" w:rsidRPr="00231042" w:rsidRDefault="00C23499" w:rsidP="000B15D8">
            <w:pPr>
              <w:spacing w:before="40" w:after="40"/>
              <w:jc w:val="center"/>
            </w:pPr>
            <w:r w:rsidRPr="00231042">
              <w:t>Reductor Eje 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A3930" w14:textId="77777777" w:rsidR="007712A7" w:rsidRPr="00231042" w:rsidRDefault="00264D1D" w:rsidP="000B15D8">
            <w:pPr>
              <w:spacing w:before="40" w:after="40"/>
              <w:jc w:val="center"/>
            </w:pPr>
            <w:r w:rsidRPr="00231042">
              <w:t>Sustitución</w:t>
            </w:r>
            <w:r w:rsidR="00C23499" w:rsidRPr="00231042">
              <w:t xml:space="preserve"> de aceite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0A54D" w14:textId="77777777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26407" w14:textId="77777777" w:rsidR="007712A7" w:rsidRPr="00231042" w:rsidRDefault="00054545" w:rsidP="00C23499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406FB" w14:textId="77777777" w:rsidR="007712A7" w:rsidRPr="00231042" w:rsidRDefault="00054545" w:rsidP="00C23499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CABFE" w14:textId="77777777" w:rsidR="007712A7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C16EAD" w:rsidRPr="00231042" w14:paraId="7B911864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6046B" w14:textId="77777777" w:rsidR="00C16EAD" w:rsidRPr="00231042" w:rsidRDefault="00C16EAD" w:rsidP="006F7140">
            <w:pPr>
              <w:spacing w:before="40" w:after="40"/>
              <w:jc w:val="center"/>
            </w:pPr>
            <w:r w:rsidRPr="00231042">
              <w:t>Junta Eje 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44793" w14:textId="77777777" w:rsidR="00C16EAD" w:rsidRPr="00231042" w:rsidRDefault="00C16EAD" w:rsidP="006F7140">
            <w:pPr>
              <w:spacing w:before="40" w:after="40"/>
              <w:jc w:val="center"/>
            </w:pPr>
            <w:r w:rsidRPr="00231042">
              <w:t xml:space="preserve">Lubricación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AAFEA" w14:textId="77777777" w:rsidR="00C16EAD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B71DD" w14:textId="77777777" w:rsidR="00C16EAD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BD433" w14:textId="77777777" w:rsidR="00C16EAD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862C0" w14:textId="77777777" w:rsidR="00C16EAD" w:rsidRPr="00231042" w:rsidRDefault="00054545" w:rsidP="006F7140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C16EAD" w:rsidRPr="00231042">
              <w:instrText xml:space="preserve"> FORMTEXT </w:instrText>
            </w:r>
            <w:r w:rsidRPr="00231042">
              <w:fldChar w:fldCharType="separate"/>
            </w:r>
            <w:r w:rsidR="00C16EAD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C16EAD" w:rsidRPr="00231042" w14:paraId="2C6585C4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1C0D3" w14:textId="77777777" w:rsidR="00C16EAD" w:rsidRPr="00231042" w:rsidRDefault="00C16EAD" w:rsidP="000B15D8">
            <w:pPr>
              <w:spacing w:before="40" w:after="40"/>
              <w:jc w:val="center"/>
            </w:pPr>
            <w:r w:rsidRPr="00231042">
              <w:t>Junta Eje 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F01F2" w14:textId="77777777" w:rsidR="00C16EAD" w:rsidRPr="00231042" w:rsidRDefault="00C16EAD" w:rsidP="000B15D8">
            <w:pPr>
              <w:spacing w:before="40" w:after="40"/>
              <w:jc w:val="center"/>
            </w:pPr>
            <w:r w:rsidRPr="00231042">
              <w:t xml:space="preserve">Lubricación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A6999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1CD67" w14:textId="77777777" w:rsidR="00C16EAD" w:rsidRPr="00231042" w:rsidRDefault="00054545" w:rsidP="00C23499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1B273" w14:textId="77777777" w:rsidR="00C16EAD" w:rsidRPr="00231042" w:rsidRDefault="00054545" w:rsidP="00C23499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7AAF1" w14:textId="77777777" w:rsidR="00C16EAD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C16EAD" w:rsidRPr="00231042">
              <w:instrText xml:space="preserve"> FORMTEXT </w:instrText>
            </w:r>
            <w:r w:rsidRPr="00231042">
              <w:fldChar w:fldCharType="separate"/>
            </w:r>
            <w:r w:rsidR="00C16EAD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C16EAD" w:rsidRPr="00231042" w14:paraId="134DD698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97C1B" w14:textId="77777777" w:rsidR="00C16EAD" w:rsidRPr="00231042" w:rsidRDefault="00C16EAD" w:rsidP="000B15D8">
            <w:pPr>
              <w:spacing w:before="40" w:after="40"/>
              <w:jc w:val="center"/>
            </w:pPr>
            <w:r w:rsidRPr="00231042">
              <w:t>Junta Eje 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AF1B9" w14:textId="77777777" w:rsidR="00C16EAD" w:rsidRPr="00231042" w:rsidRDefault="00C16EAD" w:rsidP="000B15D8">
            <w:pPr>
              <w:spacing w:before="40" w:after="40"/>
              <w:jc w:val="center"/>
            </w:pPr>
            <w:r w:rsidRPr="00231042">
              <w:t>Lubricación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81ED9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4401A" w14:textId="77777777" w:rsidR="00C16EAD" w:rsidRPr="00231042" w:rsidRDefault="00054545" w:rsidP="00C23499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BF40C" w14:textId="77777777" w:rsidR="00C16EAD" w:rsidRPr="00231042" w:rsidRDefault="00054545" w:rsidP="00C23499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E3897" w14:textId="77777777" w:rsidR="00C16EAD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C16EAD" w:rsidRPr="00231042">
              <w:instrText xml:space="preserve"> FORMTEXT </w:instrText>
            </w:r>
            <w:r w:rsidRPr="00231042">
              <w:fldChar w:fldCharType="separate"/>
            </w:r>
            <w:r w:rsidR="00C16EAD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C16EAD" w:rsidRPr="00231042" w14:paraId="57AFCA88" w14:textId="77777777" w:rsidTr="00293221">
        <w:trPr>
          <w:cantSplit/>
          <w:trHeight w:val="1363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E419D" w14:textId="77777777" w:rsidR="00C16EAD" w:rsidRPr="006E05A7" w:rsidRDefault="00C16EAD" w:rsidP="000B15D8">
            <w:pPr>
              <w:spacing w:before="40" w:after="40"/>
              <w:jc w:val="center"/>
              <w:rPr>
                <w:u w:val="single"/>
                <w:lang w:val="es-ES"/>
              </w:rPr>
            </w:pPr>
            <w:r w:rsidRPr="006E05A7">
              <w:rPr>
                <w:u w:val="single"/>
                <w:lang w:val="es-ES"/>
              </w:rPr>
              <w:t>Correas Dentadas</w:t>
            </w:r>
          </w:p>
          <w:p w14:paraId="0597E6F3" w14:textId="77777777" w:rsidR="00C16EAD" w:rsidRPr="006E05A7" w:rsidRDefault="00C16EAD" w:rsidP="000B15D8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Motor Eje 4</w:t>
            </w:r>
          </w:p>
          <w:p w14:paraId="2F83B39F" w14:textId="77777777" w:rsidR="00C16EAD" w:rsidRPr="006E05A7" w:rsidRDefault="00C16EAD" w:rsidP="006040A8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Motor Eje 5</w:t>
            </w:r>
          </w:p>
          <w:p w14:paraId="6A8EAF34" w14:textId="77777777" w:rsidR="00C16EAD" w:rsidRPr="00231042" w:rsidRDefault="00C16EAD" w:rsidP="000B15D8">
            <w:pPr>
              <w:spacing w:before="40" w:after="40"/>
              <w:jc w:val="center"/>
            </w:pPr>
            <w:r w:rsidRPr="00231042">
              <w:t>Muñeca Eje 5</w:t>
            </w:r>
          </w:p>
          <w:p w14:paraId="7EE452ED" w14:textId="77777777" w:rsidR="00C16EAD" w:rsidRPr="00231042" w:rsidRDefault="00C16EAD" w:rsidP="006040A8">
            <w:pPr>
              <w:spacing w:before="40" w:after="40"/>
              <w:jc w:val="center"/>
            </w:pPr>
            <w:r w:rsidRPr="00231042">
              <w:t>Muñeca Eje 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E43AA" w14:textId="77777777" w:rsidR="00C16EAD" w:rsidRPr="006E05A7" w:rsidRDefault="00C16EAD" w:rsidP="000B15D8">
            <w:pPr>
              <w:spacing w:before="40" w:after="40"/>
              <w:jc w:val="center"/>
              <w:rPr>
                <w:lang w:val="es-ES"/>
              </w:rPr>
            </w:pPr>
          </w:p>
          <w:p w14:paraId="0D868416" w14:textId="77777777" w:rsidR="00C16EAD" w:rsidRPr="006E05A7" w:rsidRDefault="00142D52" w:rsidP="000B15D8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Sustituir</w:t>
            </w:r>
            <w:r w:rsidR="00B14E82" w:rsidRPr="006E05A7">
              <w:rPr>
                <w:lang w:val="es-ES"/>
              </w:rPr>
              <w:t xml:space="preserve"> </w:t>
            </w:r>
            <w:r w:rsidR="00B14E82" w:rsidRPr="006E05A7">
              <w:rPr>
                <w:sz w:val="16"/>
                <w:szCs w:val="16"/>
                <w:lang w:val="es-ES"/>
              </w:rPr>
              <w:t>(Cada mto 4)</w:t>
            </w:r>
          </w:p>
          <w:p w14:paraId="7C8603B9" w14:textId="77777777" w:rsidR="00C16EAD" w:rsidRPr="006E05A7" w:rsidRDefault="00C16EAD" w:rsidP="006040A8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Sustituir</w:t>
            </w:r>
            <w:r w:rsidR="00B14E82" w:rsidRPr="006E05A7">
              <w:rPr>
                <w:lang w:val="es-ES"/>
              </w:rPr>
              <w:t xml:space="preserve"> </w:t>
            </w:r>
            <w:r w:rsidR="00B14E82" w:rsidRPr="006E05A7">
              <w:rPr>
                <w:sz w:val="16"/>
                <w:szCs w:val="16"/>
                <w:lang w:val="es-ES"/>
              </w:rPr>
              <w:t>(Cada mto 4)</w:t>
            </w:r>
          </w:p>
          <w:p w14:paraId="3C49D834" w14:textId="77777777" w:rsidR="00C16EAD" w:rsidRPr="00231042" w:rsidRDefault="00C16EAD" w:rsidP="000B15D8">
            <w:pPr>
              <w:spacing w:before="40" w:after="40"/>
              <w:jc w:val="center"/>
            </w:pPr>
            <w:r w:rsidRPr="00231042">
              <w:t>Sustituir</w:t>
            </w:r>
          </w:p>
          <w:p w14:paraId="77F81070" w14:textId="77777777" w:rsidR="00C16EAD" w:rsidRPr="00231042" w:rsidRDefault="00C16EAD" w:rsidP="000B15D8">
            <w:pPr>
              <w:spacing w:before="40" w:after="40"/>
              <w:jc w:val="center"/>
            </w:pPr>
            <w:r w:rsidRPr="00231042">
              <w:t>Sustituir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B98D2" w14:textId="77777777" w:rsidR="00C16EAD" w:rsidRPr="00231042" w:rsidRDefault="00C16EAD" w:rsidP="000B15D8">
            <w:pPr>
              <w:spacing w:before="40" w:after="40"/>
            </w:pPr>
          </w:p>
          <w:p w14:paraId="264254C8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  <w:p w14:paraId="59BB41BE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  <w:p w14:paraId="7FD5F2A2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  <w:p w14:paraId="4DCA1E2C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4586C" w14:textId="77777777" w:rsidR="00C16EAD" w:rsidRPr="00231042" w:rsidRDefault="00C16EAD" w:rsidP="000B15D8">
            <w:pPr>
              <w:spacing w:before="40" w:after="40"/>
            </w:pPr>
          </w:p>
          <w:p w14:paraId="01F10A4B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  <w:p w14:paraId="172497AB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  <w:p w14:paraId="71DB4C58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  <w:p w14:paraId="050CB8EB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EC70B" w14:textId="77777777" w:rsidR="00C16EAD" w:rsidRPr="00231042" w:rsidRDefault="00C16EAD" w:rsidP="000B15D8">
            <w:pPr>
              <w:spacing w:before="40" w:after="40"/>
            </w:pPr>
          </w:p>
          <w:p w14:paraId="3BC6C943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  <w:p w14:paraId="5423E821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  <w:p w14:paraId="008D1D33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  <w:p w14:paraId="40A5CD86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A56A9" w14:textId="77777777" w:rsidR="00C16EAD" w:rsidRPr="00231042" w:rsidRDefault="00C16EAD" w:rsidP="000B15D8">
            <w:pPr>
              <w:spacing w:before="40" w:after="40"/>
              <w:ind w:right="-70"/>
            </w:pPr>
          </w:p>
          <w:p w14:paraId="746B738C" w14:textId="77777777" w:rsidR="00C16EAD" w:rsidRPr="00231042" w:rsidRDefault="00C16EAD" w:rsidP="000B15D8">
            <w:pPr>
              <w:spacing w:before="40" w:after="40"/>
              <w:ind w:right="-70"/>
              <w:jc w:val="center"/>
            </w:pPr>
            <w:r w:rsidRPr="00231042">
              <w:t xml:space="preserve">T= </w:t>
            </w:r>
            <w:r w:rsidR="00054545" w:rsidRPr="00231042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31042">
              <w:rPr>
                <w:u w:val="single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="00054545" w:rsidRPr="00231042">
              <w:rPr>
                <w:u w:val="single"/>
              </w:rPr>
              <w:fldChar w:fldCharType="end"/>
            </w:r>
            <w:r w:rsidRPr="00231042">
              <w:t xml:space="preserve"> Hz</w:t>
            </w:r>
          </w:p>
          <w:p w14:paraId="593CC01D" w14:textId="77777777" w:rsidR="00C16EAD" w:rsidRPr="00231042" w:rsidRDefault="00C16EAD" w:rsidP="000B15D8">
            <w:pPr>
              <w:spacing w:before="40" w:after="40"/>
              <w:ind w:right="-70"/>
              <w:jc w:val="center"/>
            </w:pPr>
            <w:r w:rsidRPr="00231042">
              <w:t xml:space="preserve">T= </w:t>
            </w:r>
            <w:r w:rsidR="00054545" w:rsidRPr="00231042">
              <w:rPr>
                <w:u w:val="single"/>
              </w:rPr>
              <w:fldChar w:fldCharType="begin">
                <w:ffData>
                  <w:name w:val="Text114"/>
                  <w:enabled/>
                  <w:calcOnExit w:val="0"/>
                  <w:textInput/>
                </w:ffData>
              </w:fldChar>
            </w:r>
            <w:r w:rsidRPr="00231042">
              <w:rPr>
                <w:u w:val="single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="00054545" w:rsidRPr="00231042">
              <w:rPr>
                <w:u w:val="single"/>
              </w:rPr>
              <w:fldChar w:fldCharType="end"/>
            </w:r>
            <w:r w:rsidRPr="00231042">
              <w:t xml:space="preserve"> Hz</w:t>
            </w:r>
          </w:p>
          <w:p w14:paraId="0AA2F4ED" w14:textId="77777777" w:rsidR="00C16EAD" w:rsidRPr="00231042" w:rsidRDefault="00C16EAD" w:rsidP="000B15D8">
            <w:pPr>
              <w:spacing w:before="40" w:after="40"/>
              <w:ind w:right="-70"/>
              <w:jc w:val="center"/>
            </w:pPr>
            <w:r w:rsidRPr="00231042">
              <w:t xml:space="preserve">T= </w:t>
            </w:r>
            <w:r w:rsidR="00054545" w:rsidRPr="00231042">
              <w:rPr>
                <w:u w:val="single"/>
              </w:rPr>
              <w:fldChar w:fldCharType="begin">
                <w:ffData>
                  <w:name w:val="Text115"/>
                  <w:enabled/>
                  <w:calcOnExit w:val="0"/>
                  <w:textInput/>
                </w:ffData>
              </w:fldChar>
            </w:r>
            <w:r w:rsidRPr="00231042">
              <w:rPr>
                <w:u w:val="single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="00054545" w:rsidRPr="00231042">
              <w:rPr>
                <w:u w:val="single"/>
              </w:rPr>
              <w:fldChar w:fldCharType="end"/>
            </w:r>
            <w:r w:rsidRPr="00231042">
              <w:t xml:space="preserve"> Hz</w:t>
            </w:r>
          </w:p>
          <w:p w14:paraId="289ADA27" w14:textId="77777777" w:rsidR="00C16EAD" w:rsidRPr="00231042" w:rsidRDefault="00C16EAD" w:rsidP="000B15D8">
            <w:pPr>
              <w:spacing w:before="40" w:after="40"/>
              <w:ind w:right="-70"/>
              <w:jc w:val="center"/>
            </w:pPr>
            <w:r w:rsidRPr="00231042">
              <w:t xml:space="preserve">T= </w:t>
            </w:r>
            <w:r w:rsidR="00054545" w:rsidRPr="00231042">
              <w:rPr>
                <w:u w:val="single"/>
              </w:rPr>
              <w:fldChar w:fldCharType="begin">
                <w:ffData>
                  <w:name w:val="Text116"/>
                  <w:enabled/>
                  <w:calcOnExit w:val="0"/>
                  <w:textInput/>
                </w:ffData>
              </w:fldChar>
            </w:r>
            <w:r w:rsidRPr="00231042">
              <w:rPr>
                <w:u w:val="single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="00054545" w:rsidRPr="00231042">
              <w:rPr>
                <w:u w:val="single"/>
              </w:rPr>
              <w:fldChar w:fldCharType="end"/>
            </w:r>
            <w:r w:rsidRPr="00231042">
              <w:t xml:space="preserve"> Hz</w:t>
            </w:r>
          </w:p>
        </w:tc>
      </w:tr>
    </w:tbl>
    <w:p w14:paraId="0DF99E5F" w14:textId="77777777" w:rsidR="002B0C21" w:rsidRPr="00231042" w:rsidRDefault="002B0C21" w:rsidP="000B15D8">
      <w:pPr>
        <w:spacing w:before="40" w:after="40"/>
        <w:rPr>
          <w:b/>
          <w:color w:val="FF6600"/>
        </w:rPr>
      </w:pPr>
    </w:p>
    <w:p w14:paraId="3C3D699F" w14:textId="77777777" w:rsidR="00A658C8" w:rsidRPr="00231042" w:rsidRDefault="00A658C8" w:rsidP="000B15D8">
      <w:pPr>
        <w:spacing w:before="40" w:after="40"/>
        <w:rPr>
          <w:b/>
          <w:color w:val="FF6600"/>
        </w:rPr>
      </w:pPr>
    </w:p>
    <w:p w14:paraId="1B09BAB4" w14:textId="77777777" w:rsidR="007712A7" w:rsidRPr="00231042" w:rsidRDefault="00E31441" w:rsidP="000B15D8">
      <w:pPr>
        <w:spacing w:before="40" w:after="40"/>
        <w:rPr>
          <w:b/>
          <w:color w:val="FF6600"/>
        </w:rPr>
      </w:pPr>
      <w:r w:rsidRPr="00231042">
        <w:rPr>
          <w:b/>
          <w:color w:val="FF6600"/>
        </w:rPr>
        <w:t>Mantenimiento Ejes Principales</w:t>
      </w:r>
      <w:r w:rsidR="00264D1D" w:rsidRPr="00231042">
        <w:rPr>
          <w:b/>
          <w:color w:val="FF6600"/>
        </w:rPr>
        <w:t>:</w:t>
      </w:r>
    </w:p>
    <w:tbl>
      <w:tblPr>
        <w:tblW w:w="1076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2552"/>
        <w:gridCol w:w="709"/>
        <w:gridCol w:w="709"/>
        <w:gridCol w:w="708"/>
        <w:gridCol w:w="3745"/>
      </w:tblGrid>
      <w:tr w:rsidR="006040A8" w:rsidRPr="00231042" w14:paraId="08365F71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F4C38DF" w14:textId="77777777" w:rsidR="006040A8" w:rsidRPr="00231042" w:rsidRDefault="00F21DDA" w:rsidP="00967856">
            <w:pPr>
              <w:jc w:val="center"/>
            </w:pPr>
            <w:r w:rsidRPr="00231042">
              <w:t>Mecánica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A2EA6AC" w14:textId="77777777" w:rsidR="006040A8" w:rsidRPr="00231042" w:rsidRDefault="006040A8" w:rsidP="00967856">
            <w:pPr>
              <w:jc w:val="center"/>
            </w:pPr>
            <w:r w:rsidRPr="00231042">
              <w:t>Actividad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ABCB7ED" w14:textId="77777777" w:rsidR="006040A8" w:rsidRPr="00231042" w:rsidRDefault="006040A8" w:rsidP="00967856">
            <w:pPr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Hecho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4E8D5B6" w14:textId="77777777" w:rsidR="006040A8" w:rsidRPr="00231042" w:rsidRDefault="006040A8" w:rsidP="00967856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No OK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35BA66C" w14:textId="77777777" w:rsidR="006040A8" w:rsidRPr="00231042" w:rsidRDefault="006040A8" w:rsidP="00293221">
            <w:pPr>
              <w:pStyle w:val="Header"/>
              <w:tabs>
                <w:tab w:val="clear" w:pos="4536"/>
                <w:tab w:val="clear" w:pos="9072"/>
              </w:tabs>
              <w:ind w:left="-71" w:right="-70"/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 xml:space="preserve">No </w:t>
            </w:r>
            <w:r w:rsidR="00B96F7A" w:rsidRPr="00231042">
              <w:rPr>
                <w:sz w:val="16"/>
                <w:szCs w:val="16"/>
              </w:rPr>
              <w:t>procede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E0C4817" w14:textId="77777777" w:rsidR="006040A8" w:rsidRPr="00231042" w:rsidRDefault="006040A8" w:rsidP="00967856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</w:pPr>
            <w:r w:rsidRPr="00231042">
              <w:t>Comentarios / Resultados / Nº Artículo</w:t>
            </w:r>
          </w:p>
        </w:tc>
      </w:tr>
      <w:tr w:rsidR="007712A7" w:rsidRPr="00231042" w14:paraId="374D07CF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837A9" w14:textId="77777777" w:rsidR="007712A7" w:rsidRPr="00231042" w:rsidRDefault="006040A8" w:rsidP="000B15D8">
            <w:pPr>
              <w:spacing w:before="40" w:after="40"/>
              <w:jc w:val="center"/>
            </w:pPr>
            <w:r w:rsidRPr="00231042">
              <w:t>Reductor Eje 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C1E6B" w14:textId="77777777" w:rsidR="007712A7" w:rsidRPr="00231042" w:rsidRDefault="00264D1D" w:rsidP="000B15D8">
            <w:pPr>
              <w:spacing w:before="40" w:after="40"/>
              <w:jc w:val="center"/>
            </w:pPr>
            <w:r w:rsidRPr="00231042">
              <w:t>Sustitución</w:t>
            </w:r>
            <w:r w:rsidR="006040A8" w:rsidRPr="00231042">
              <w:t xml:space="preserve"> de Aceite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7C86A" w14:textId="77777777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0404E" w14:textId="77777777" w:rsidR="007712A7" w:rsidRPr="00231042" w:rsidRDefault="00054545" w:rsidP="0035356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FDA36" w14:textId="77777777" w:rsidR="007712A7" w:rsidRPr="00231042" w:rsidRDefault="00054545" w:rsidP="005210DB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31658" w14:textId="77777777" w:rsidR="007712A7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7712A7" w:rsidRPr="00231042" w14:paraId="372AB276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161E0" w14:textId="77777777" w:rsidR="007712A7" w:rsidRPr="00231042" w:rsidRDefault="006040A8" w:rsidP="000B15D8">
            <w:pPr>
              <w:spacing w:before="40" w:after="40"/>
              <w:jc w:val="center"/>
            </w:pPr>
            <w:r w:rsidRPr="00231042">
              <w:t>Reductor Eje 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48166" w14:textId="77777777" w:rsidR="007712A7" w:rsidRPr="00231042" w:rsidRDefault="00264D1D" w:rsidP="000B15D8">
            <w:pPr>
              <w:spacing w:before="40" w:after="40"/>
              <w:jc w:val="center"/>
            </w:pPr>
            <w:r w:rsidRPr="00231042">
              <w:t>Sustitución</w:t>
            </w:r>
            <w:r w:rsidR="006040A8" w:rsidRPr="00231042">
              <w:t xml:space="preserve"> de Aceite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51AA5" w14:textId="77777777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BF7B3" w14:textId="77777777" w:rsidR="007712A7" w:rsidRPr="00231042" w:rsidRDefault="00054545" w:rsidP="0035356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A33A3" w14:textId="77777777" w:rsidR="007712A7" w:rsidRPr="00231042" w:rsidRDefault="00054545" w:rsidP="005210DB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BFB76" w14:textId="77777777" w:rsidR="007712A7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7712A7" w:rsidRPr="00231042" w14:paraId="66F9A901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D357A" w14:textId="77777777" w:rsidR="007712A7" w:rsidRPr="00231042" w:rsidRDefault="006040A8" w:rsidP="000B15D8">
            <w:pPr>
              <w:spacing w:before="40" w:after="40"/>
              <w:jc w:val="center"/>
            </w:pPr>
            <w:r w:rsidRPr="00231042">
              <w:t>Reductor Eje 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976A5" w14:textId="77777777" w:rsidR="007712A7" w:rsidRPr="00231042" w:rsidRDefault="00264D1D" w:rsidP="000B15D8">
            <w:pPr>
              <w:spacing w:before="40" w:after="40"/>
              <w:jc w:val="center"/>
            </w:pPr>
            <w:r w:rsidRPr="00231042">
              <w:t>Sustitución</w:t>
            </w:r>
            <w:r w:rsidR="006040A8" w:rsidRPr="00231042">
              <w:t xml:space="preserve"> de Aceite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94C04" w14:textId="77777777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61882" w14:textId="77777777" w:rsidR="007712A7" w:rsidRPr="00231042" w:rsidRDefault="00054545" w:rsidP="0035356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71203" w14:textId="77777777" w:rsidR="007712A7" w:rsidRPr="00231042" w:rsidRDefault="00054545" w:rsidP="005210DB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ACE50" w14:textId="77777777" w:rsidR="007712A7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</w:tbl>
    <w:p w14:paraId="12D57251" w14:textId="77777777" w:rsidR="002B0C21" w:rsidRPr="00231042" w:rsidRDefault="002B0C21" w:rsidP="000B15D8">
      <w:pPr>
        <w:spacing w:before="40" w:after="40"/>
        <w:rPr>
          <w:b/>
          <w:color w:val="FF6600"/>
        </w:rPr>
      </w:pPr>
    </w:p>
    <w:p w14:paraId="218F56EF" w14:textId="77777777" w:rsidR="00A658C8" w:rsidRPr="00231042" w:rsidRDefault="00A658C8" w:rsidP="000B15D8">
      <w:pPr>
        <w:spacing w:before="40" w:after="40"/>
        <w:rPr>
          <w:b/>
          <w:color w:val="FF6600"/>
        </w:rPr>
      </w:pPr>
    </w:p>
    <w:p w14:paraId="1306C992" w14:textId="77777777" w:rsidR="007712A7" w:rsidRPr="00231042" w:rsidRDefault="00967856" w:rsidP="000B15D8">
      <w:pPr>
        <w:spacing w:before="40" w:after="40"/>
        <w:rPr>
          <w:b/>
          <w:color w:val="FF6600"/>
        </w:rPr>
      </w:pPr>
      <w:r w:rsidRPr="00231042">
        <w:rPr>
          <w:b/>
          <w:color w:val="FF6600"/>
        </w:rPr>
        <w:t>Mantenimiento Eléctrico Menor</w:t>
      </w:r>
      <w:r w:rsidR="00264D1D" w:rsidRPr="00231042">
        <w:rPr>
          <w:b/>
          <w:color w:val="FF6600"/>
        </w:rPr>
        <w:t>:</w:t>
      </w:r>
    </w:p>
    <w:tbl>
      <w:tblPr>
        <w:tblW w:w="1076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2552"/>
        <w:gridCol w:w="709"/>
        <w:gridCol w:w="709"/>
        <w:gridCol w:w="708"/>
        <w:gridCol w:w="3745"/>
      </w:tblGrid>
      <w:tr w:rsidR="00967856" w:rsidRPr="00231042" w14:paraId="6BE46669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66FA91B" w14:textId="77777777" w:rsidR="00967856" w:rsidRPr="00231042" w:rsidRDefault="00967856" w:rsidP="000B15D8">
            <w:pPr>
              <w:spacing w:before="40" w:after="40"/>
              <w:jc w:val="center"/>
            </w:pPr>
            <w:r w:rsidRPr="00231042">
              <w:t>Control de Robot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4B713BB" w14:textId="77777777" w:rsidR="00967856" w:rsidRPr="00231042" w:rsidRDefault="00967856" w:rsidP="00967856">
            <w:pPr>
              <w:jc w:val="center"/>
            </w:pPr>
            <w:r w:rsidRPr="00231042">
              <w:t>Actividad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E7C92C5" w14:textId="77777777" w:rsidR="00967856" w:rsidRPr="00231042" w:rsidRDefault="00967856" w:rsidP="00967856">
            <w:pPr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>Hecho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C17855B" w14:textId="77777777" w:rsidR="00967856" w:rsidRPr="00231042" w:rsidRDefault="00967856" w:rsidP="00967856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>No OK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D63BC36" w14:textId="77777777" w:rsidR="00967856" w:rsidRPr="00231042" w:rsidRDefault="00967856" w:rsidP="00293221">
            <w:pPr>
              <w:pStyle w:val="Header"/>
              <w:tabs>
                <w:tab w:val="clear" w:pos="4536"/>
                <w:tab w:val="clear" w:pos="9072"/>
              </w:tabs>
              <w:ind w:left="-71" w:right="-70"/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 xml:space="preserve">No </w:t>
            </w:r>
            <w:r w:rsidR="00B96F7A" w:rsidRPr="00231042">
              <w:rPr>
                <w:sz w:val="16"/>
                <w:szCs w:val="14"/>
              </w:rPr>
              <w:t>procede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63860BF" w14:textId="77777777" w:rsidR="00967856" w:rsidRPr="00231042" w:rsidRDefault="00967856" w:rsidP="00967856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</w:pPr>
            <w:r w:rsidRPr="00231042">
              <w:t>Comentarios / Resultados / Nº Artículo</w:t>
            </w:r>
          </w:p>
        </w:tc>
      </w:tr>
      <w:tr w:rsidR="007712A7" w:rsidRPr="00231042" w14:paraId="36DA1D8B" w14:textId="77777777" w:rsidTr="00293221">
        <w:trPr>
          <w:cantSplit/>
          <w:trHeight w:val="860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9C10F" w14:textId="77777777" w:rsidR="007712A7" w:rsidRPr="00231042" w:rsidRDefault="00967856" w:rsidP="00967856">
            <w:pPr>
              <w:spacing w:before="40" w:after="40"/>
              <w:jc w:val="center"/>
            </w:pPr>
            <w:r w:rsidRPr="00231042">
              <w:t xml:space="preserve">Armario de </w:t>
            </w:r>
            <w:r w:rsidR="007712A7" w:rsidRPr="00231042">
              <w:t>Control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01A1E" w14:textId="77777777" w:rsidR="007712A7" w:rsidRPr="006E05A7" w:rsidRDefault="00967856" w:rsidP="000B15D8">
            <w:pPr>
              <w:spacing w:before="40" w:after="40"/>
              <w:jc w:val="center"/>
              <w:rPr>
                <w:u w:val="single"/>
                <w:lang w:val="es-ES"/>
              </w:rPr>
            </w:pPr>
            <w:r w:rsidRPr="006E05A7">
              <w:rPr>
                <w:u w:val="single"/>
                <w:lang w:val="es-ES"/>
              </w:rPr>
              <w:t>Limpieza</w:t>
            </w:r>
          </w:p>
          <w:p w14:paraId="4CE6B72E" w14:textId="77777777" w:rsidR="007712A7" w:rsidRPr="006E05A7" w:rsidRDefault="007712A7" w:rsidP="000B15D8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In</w:t>
            </w:r>
            <w:r w:rsidR="00967856" w:rsidRPr="006E05A7">
              <w:rPr>
                <w:lang w:val="es-ES"/>
              </w:rPr>
              <w:t>terior</w:t>
            </w:r>
          </w:p>
          <w:p w14:paraId="4A0E4816" w14:textId="77777777" w:rsidR="007712A7" w:rsidRPr="006E05A7" w:rsidRDefault="004C2CC5" w:rsidP="000B15D8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Intercambiador de calor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04ECF" w14:textId="77777777" w:rsidR="007712A7" w:rsidRPr="006E05A7" w:rsidRDefault="007712A7" w:rsidP="000B15D8">
            <w:pPr>
              <w:spacing w:before="40" w:after="40"/>
              <w:jc w:val="center"/>
              <w:rPr>
                <w:lang w:val="es-ES"/>
              </w:rPr>
            </w:pPr>
          </w:p>
          <w:p w14:paraId="3E0C145F" w14:textId="77777777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  <w:p w14:paraId="70764AB0" w14:textId="77777777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58" w:name="Kontrollkästchen172"/>
            <w:r w:rsidR="007712A7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  <w:bookmarkEnd w:id="58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C3B66" w14:textId="77777777" w:rsidR="007712A7" w:rsidRPr="00231042" w:rsidRDefault="007712A7" w:rsidP="00967856">
            <w:pPr>
              <w:spacing w:before="40" w:after="40"/>
              <w:jc w:val="center"/>
            </w:pPr>
          </w:p>
          <w:p w14:paraId="271F7C77" w14:textId="77777777" w:rsidR="007712A7" w:rsidRPr="00231042" w:rsidRDefault="00054545" w:rsidP="00967856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  <w:p w14:paraId="7DF6B4D9" w14:textId="77777777" w:rsidR="007712A7" w:rsidRPr="00231042" w:rsidRDefault="00054545" w:rsidP="00967856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59" w:name="Kontrollkästchen173"/>
            <w:r w:rsidR="007712A7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  <w:bookmarkEnd w:id="59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4DDF1" w14:textId="77777777" w:rsidR="007712A7" w:rsidRPr="00231042" w:rsidRDefault="007712A7" w:rsidP="00967856">
            <w:pPr>
              <w:spacing w:before="40" w:after="40"/>
              <w:jc w:val="center"/>
            </w:pPr>
          </w:p>
          <w:p w14:paraId="10436329" w14:textId="77777777" w:rsidR="007712A7" w:rsidRPr="00231042" w:rsidRDefault="00054545" w:rsidP="00967856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  <w:p w14:paraId="043FD212" w14:textId="77777777" w:rsidR="007712A7" w:rsidRPr="00231042" w:rsidRDefault="00054545" w:rsidP="00967856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60" w:name="Kontrollkästchen174"/>
            <w:r w:rsidR="007712A7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  <w:bookmarkEnd w:id="60"/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ABC88" w14:textId="77777777" w:rsidR="007712A7" w:rsidRPr="00231042" w:rsidRDefault="007712A7" w:rsidP="000B15D8">
            <w:pPr>
              <w:spacing w:before="40" w:after="40"/>
              <w:ind w:right="-70"/>
              <w:jc w:val="center"/>
            </w:pPr>
          </w:p>
          <w:p w14:paraId="5CCF6587" w14:textId="77777777" w:rsidR="007712A7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26"/>
                  <w:enabled/>
                  <w:calcOnExit w:val="0"/>
                  <w:textInput/>
                </w:ffData>
              </w:fldChar>
            </w:r>
            <w:bookmarkStart w:id="61" w:name="Text126"/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61"/>
          </w:p>
          <w:p w14:paraId="1B76C7C2" w14:textId="77777777" w:rsidR="007712A7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30"/>
                  <w:enabled/>
                  <w:calcOnExit w:val="0"/>
                  <w:textInput/>
                </w:ffData>
              </w:fldChar>
            </w:r>
            <w:bookmarkStart w:id="62" w:name="Text130"/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62"/>
          </w:p>
        </w:tc>
      </w:tr>
      <w:tr w:rsidR="007712A7" w:rsidRPr="00231042" w14:paraId="755E183E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C1C95" w14:textId="77777777" w:rsidR="007712A7" w:rsidRPr="00231042" w:rsidRDefault="004C2CC5" w:rsidP="000B15D8">
            <w:pPr>
              <w:spacing w:before="40" w:after="40"/>
              <w:jc w:val="center"/>
            </w:pPr>
            <w:r w:rsidRPr="00231042">
              <w:t>Baterías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17E16" w14:textId="77777777" w:rsidR="007712A7" w:rsidRPr="00231042" w:rsidRDefault="004C2CC5" w:rsidP="000B15D8">
            <w:pPr>
              <w:spacing w:before="40" w:after="40"/>
              <w:jc w:val="center"/>
            </w:pPr>
            <w:r w:rsidRPr="00231042">
              <w:t>Sustitución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ED26E" w14:textId="77777777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BA7E4" w14:textId="77777777" w:rsidR="007712A7" w:rsidRPr="00231042" w:rsidRDefault="00054545" w:rsidP="00967856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4BF2D" w14:textId="77777777" w:rsidR="007712A7" w:rsidRPr="00231042" w:rsidRDefault="00054545" w:rsidP="00967856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70A2C" w14:textId="77777777" w:rsidR="007712A7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26"/>
                  <w:enabled/>
                  <w:calcOnExit w:val="0"/>
                  <w:textInput/>
                </w:ffData>
              </w:fldChar>
            </w:r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</w:tbl>
    <w:p w14:paraId="35D4EFB2" w14:textId="77777777" w:rsidR="002B0C21" w:rsidRPr="00231042" w:rsidRDefault="002B0C21" w:rsidP="000B15D8">
      <w:pPr>
        <w:spacing w:before="40" w:after="40"/>
        <w:rPr>
          <w:b/>
          <w:color w:val="FF6600"/>
        </w:rPr>
      </w:pPr>
    </w:p>
    <w:p w14:paraId="44FC4C2A" w14:textId="77777777" w:rsidR="00A658C8" w:rsidRPr="00231042" w:rsidRDefault="00A658C8" w:rsidP="000B15D8">
      <w:pPr>
        <w:spacing w:before="40" w:after="40"/>
        <w:rPr>
          <w:b/>
          <w:color w:val="FF6600"/>
        </w:rPr>
      </w:pPr>
    </w:p>
    <w:p w14:paraId="1E02D28F" w14:textId="77777777" w:rsidR="007712A7" w:rsidRPr="00231042" w:rsidRDefault="00967856" w:rsidP="000B15D8">
      <w:pPr>
        <w:spacing w:before="40" w:after="40"/>
        <w:rPr>
          <w:b/>
          <w:color w:val="FF6600"/>
        </w:rPr>
      </w:pPr>
      <w:r w:rsidRPr="00231042">
        <w:rPr>
          <w:b/>
          <w:color w:val="FF6600"/>
        </w:rPr>
        <w:t>Mantenimiento Eléctrico Mayor</w:t>
      </w:r>
      <w:r w:rsidR="00264D1D" w:rsidRPr="00231042">
        <w:rPr>
          <w:b/>
          <w:color w:val="FF6600"/>
        </w:rPr>
        <w:t>:</w:t>
      </w:r>
    </w:p>
    <w:tbl>
      <w:tblPr>
        <w:tblW w:w="1076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2552"/>
        <w:gridCol w:w="709"/>
        <w:gridCol w:w="709"/>
        <w:gridCol w:w="708"/>
        <w:gridCol w:w="3745"/>
      </w:tblGrid>
      <w:tr w:rsidR="00967856" w:rsidRPr="00231042" w14:paraId="15C6CD48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D546F9E" w14:textId="77777777" w:rsidR="00967856" w:rsidRPr="00231042" w:rsidRDefault="00967856" w:rsidP="000B15D8">
            <w:pPr>
              <w:spacing w:before="40" w:after="40"/>
              <w:jc w:val="center"/>
            </w:pPr>
            <w:r w:rsidRPr="00231042">
              <w:t>Control de Robot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B4AFF07" w14:textId="77777777" w:rsidR="00967856" w:rsidRPr="00231042" w:rsidRDefault="00967856" w:rsidP="00967856">
            <w:pPr>
              <w:jc w:val="center"/>
            </w:pPr>
            <w:r w:rsidRPr="00231042">
              <w:t>Actividad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726887B" w14:textId="77777777" w:rsidR="00967856" w:rsidRPr="00231042" w:rsidRDefault="00967856" w:rsidP="00967856">
            <w:pPr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>Hecho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C4EC7D3" w14:textId="77777777" w:rsidR="00967856" w:rsidRPr="00231042" w:rsidRDefault="00967856" w:rsidP="00967856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>No OK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554CE23" w14:textId="77777777" w:rsidR="00967856" w:rsidRPr="00231042" w:rsidRDefault="00967856" w:rsidP="005210DB">
            <w:pPr>
              <w:pStyle w:val="Header"/>
              <w:tabs>
                <w:tab w:val="clear" w:pos="4536"/>
                <w:tab w:val="clear" w:pos="9072"/>
              </w:tabs>
              <w:ind w:left="-71" w:right="-70"/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 xml:space="preserve">No </w:t>
            </w:r>
            <w:r w:rsidR="00B96F7A" w:rsidRPr="00231042">
              <w:rPr>
                <w:sz w:val="16"/>
                <w:szCs w:val="14"/>
              </w:rPr>
              <w:t>procede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174B815" w14:textId="77777777" w:rsidR="00967856" w:rsidRPr="00231042" w:rsidRDefault="00967856" w:rsidP="00967856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</w:pPr>
            <w:r w:rsidRPr="00231042">
              <w:t>Comentarios / Resultados / Nº Artículo</w:t>
            </w:r>
          </w:p>
        </w:tc>
      </w:tr>
      <w:tr w:rsidR="007712A7" w:rsidRPr="00231042" w14:paraId="136A04B7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DF9DC" w14:textId="77777777" w:rsidR="007712A7" w:rsidRPr="00231042" w:rsidRDefault="004C2CC5" w:rsidP="000B15D8">
            <w:pPr>
              <w:spacing w:before="40" w:after="40"/>
              <w:jc w:val="center"/>
            </w:pPr>
            <w:r w:rsidRPr="00231042">
              <w:t>Sellado del Armario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710F6" w14:textId="77777777" w:rsidR="007712A7" w:rsidRPr="00231042" w:rsidRDefault="004C2CC5" w:rsidP="000B15D8">
            <w:pPr>
              <w:spacing w:before="40" w:after="40"/>
              <w:jc w:val="center"/>
            </w:pPr>
            <w:r w:rsidRPr="00231042">
              <w:t>Sustituir si necesario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2955F" w14:textId="77777777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9157C" w14:textId="77777777" w:rsidR="007712A7" w:rsidRPr="00231042" w:rsidRDefault="00054545" w:rsidP="0035356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A03D4" w14:textId="77777777" w:rsidR="007712A7" w:rsidRPr="00231042" w:rsidRDefault="00054545" w:rsidP="005210DB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17DF6" w14:textId="77777777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27"/>
                  <w:enabled/>
                  <w:calcOnExit w:val="0"/>
                  <w:textInput/>
                </w:ffData>
              </w:fldChar>
            </w:r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4C2CC5" w:rsidRPr="00231042" w14:paraId="2476DA34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38961" w14:textId="77777777" w:rsidR="004C2CC5" w:rsidRPr="00231042" w:rsidRDefault="004C2CC5" w:rsidP="005550C7">
            <w:pPr>
              <w:spacing w:before="40" w:after="40"/>
              <w:jc w:val="center"/>
            </w:pPr>
            <w:r w:rsidRPr="00231042">
              <w:t>Ventilador Int Armario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A45EF" w14:textId="77777777" w:rsidR="004C2CC5" w:rsidRPr="00231042" w:rsidRDefault="004C2CC5" w:rsidP="000B15D8">
            <w:pPr>
              <w:spacing w:before="40" w:after="40"/>
              <w:jc w:val="center"/>
            </w:pPr>
            <w:r w:rsidRPr="00231042">
              <w:t>Sustituir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9D55E" w14:textId="77777777" w:rsidR="004C2CC5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B2E38" w14:textId="77777777" w:rsidR="004C2CC5" w:rsidRPr="00231042" w:rsidRDefault="00054545" w:rsidP="0035356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90798" w14:textId="77777777" w:rsidR="004C2CC5" w:rsidRPr="00231042" w:rsidRDefault="00054545" w:rsidP="005210DB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4FF66" w14:textId="77777777" w:rsidR="004C2CC5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27"/>
                  <w:enabled/>
                  <w:calcOnExit w:val="0"/>
                  <w:textInput/>
                </w:ffData>
              </w:fldChar>
            </w:r>
            <w:r w:rsidR="004C2CC5" w:rsidRPr="00231042">
              <w:instrText xml:space="preserve"> FORMTEXT </w:instrText>
            </w:r>
            <w:r w:rsidRPr="00231042">
              <w:fldChar w:fldCharType="separate"/>
            </w:r>
            <w:r w:rsidR="004C2CC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4C2CC5" w:rsidRPr="00231042" w14:paraId="674F128D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DBE99" w14:textId="77777777" w:rsidR="004C2CC5" w:rsidRPr="00231042" w:rsidRDefault="004C2CC5" w:rsidP="005550C7">
            <w:pPr>
              <w:spacing w:before="40" w:after="40"/>
              <w:jc w:val="center"/>
            </w:pPr>
            <w:r w:rsidRPr="00231042">
              <w:t>Ventilador Ext. Armario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5FF41" w14:textId="77777777" w:rsidR="004C2CC5" w:rsidRPr="00231042" w:rsidRDefault="004C2CC5" w:rsidP="004C2CC5">
            <w:pPr>
              <w:jc w:val="center"/>
            </w:pPr>
            <w:r w:rsidRPr="00231042">
              <w:t>Sustituir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E03E7" w14:textId="77777777" w:rsidR="004C2CC5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8A3F6" w14:textId="77777777" w:rsidR="004C2CC5" w:rsidRPr="00231042" w:rsidRDefault="00054545" w:rsidP="0035356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6F5B2" w14:textId="77777777" w:rsidR="004C2CC5" w:rsidRPr="00231042" w:rsidRDefault="00054545" w:rsidP="005210DB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CABFE" w14:textId="77777777" w:rsidR="004C2CC5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28"/>
                  <w:enabled/>
                  <w:calcOnExit w:val="0"/>
                  <w:textInput/>
                </w:ffData>
              </w:fldChar>
            </w:r>
            <w:r w:rsidR="004C2CC5" w:rsidRPr="00231042">
              <w:instrText xml:space="preserve"> FORMTEXT </w:instrText>
            </w:r>
            <w:r w:rsidRPr="00231042">
              <w:fldChar w:fldCharType="separate"/>
            </w:r>
            <w:r w:rsidR="004C2CC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4C2CC5" w:rsidRPr="00231042" w14:paraId="63115C3E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79EE9" w14:textId="77777777" w:rsidR="004C2CC5" w:rsidRPr="00231042" w:rsidRDefault="004C2CC5" w:rsidP="004C2CC5">
            <w:pPr>
              <w:spacing w:before="40" w:after="40"/>
              <w:jc w:val="center"/>
            </w:pPr>
            <w:r w:rsidRPr="00231042">
              <w:t>Ventilador PC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83BDD" w14:textId="77777777" w:rsidR="004C2CC5" w:rsidRPr="00231042" w:rsidRDefault="004C2CC5" w:rsidP="004C2CC5">
            <w:pPr>
              <w:jc w:val="center"/>
            </w:pPr>
            <w:r w:rsidRPr="00231042">
              <w:t>Sustituir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D8AB8" w14:textId="77777777" w:rsidR="004C2CC5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F6B04" w14:textId="77777777" w:rsidR="004C2CC5" w:rsidRPr="00231042" w:rsidRDefault="00054545" w:rsidP="0035356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95ECE" w14:textId="77777777" w:rsidR="004C2CC5" w:rsidRPr="00231042" w:rsidRDefault="00054545" w:rsidP="005210DB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6E378" w14:textId="77777777" w:rsidR="004C2CC5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28"/>
                  <w:enabled/>
                  <w:calcOnExit w:val="0"/>
                  <w:textInput/>
                </w:ffData>
              </w:fldChar>
            </w:r>
            <w:r w:rsidR="004C2CC5" w:rsidRPr="00231042">
              <w:instrText xml:space="preserve"> FORMTEXT </w:instrText>
            </w:r>
            <w:r w:rsidRPr="00231042">
              <w:fldChar w:fldCharType="separate"/>
            </w:r>
            <w:r w:rsidR="004C2CC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4C2CC5" w:rsidRPr="00231042" w14:paraId="30A98A7D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C94B6" w14:textId="77777777" w:rsidR="004C2CC5" w:rsidRPr="00231042" w:rsidRDefault="004C2CC5" w:rsidP="000B15D8">
            <w:pPr>
              <w:spacing w:before="40" w:after="40"/>
              <w:jc w:val="center"/>
            </w:pPr>
            <w:r w:rsidRPr="00231042">
              <w:t>Pila Placa Base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1C9F4" w14:textId="77777777" w:rsidR="004C2CC5" w:rsidRPr="00231042" w:rsidRDefault="004C2CC5" w:rsidP="004C2CC5">
            <w:pPr>
              <w:jc w:val="center"/>
            </w:pPr>
            <w:r w:rsidRPr="00231042">
              <w:t>Sustituir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D8C8E" w14:textId="77777777" w:rsidR="004C2CC5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5E141" w14:textId="77777777" w:rsidR="004C2CC5" w:rsidRPr="00231042" w:rsidRDefault="00054545" w:rsidP="0035356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F40E6" w14:textId="77777777" w:rsidR="004C2CC5" w:rsidRPr="00231042" w:rsidRDefault="00054545" w:rsidP="005210DB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97990" w14:textId="77777777" w:rsidR="004C2CC5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29"/>
                  <w:enabled/>
                  <w:calcOnExit w:val="0"/>
                  <w:textInput/>
                </w:ffData>
              </w:fldChar>
            </w:r>
            <w:r w:rsidR="004C2CC5" w:rsidRPr="00231042">
              <w:instrText xml:space="preserve"> FORMTEXT </w:instrText>
            </w:r>
            <w:r w:rsidRPr="00231042">
              <w:fldChar w:fldCharType="separate"/>
            </w:r>
            <w:r w:rsidR="004C2CC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C16EAD" w:rsidRPr="00231042" w14:paraId="5DE86237" w14:textId="77777777" w:rsidTr="006F7140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2BCF1" w14:textId="77777777" w:rsidR="00C16EAD" w:rsidRPr="00231042" w:rsidRDefault="00C16EAD" w:rsidP="006F7140">
            <w:pPr>
              <w:spacing w:before="40" w:after="40"/>
              <w:jc w:val="center"/>
            </w:pPr>
            <w:r w:rsidRPr="00231042">
              <w:t>Microfiltro (KRC2)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75A17" w14:textId="77777777" w:rsidR="00C16EAD" w:rsidRPr="00231042" w:rsidRDefault="00C16EAD" w:rsidP="006F7140">
            <w:pPr>
              <w:spacing w:before="40" w:after="40"/>
              <w:jc w:val="center"/>
            </w:pPr>
            <w:r w:rsidRPr="00231042">
              <w:t>Sustituir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81DF6" w14:textId="77777777" w:rsidR="00C16EAD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25F14" w14:textId="77777777" w:rsidR="00C16EAD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64DB7" w14:textId="77777777" w:rsidR="00C16EAD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06251" w14:textId="77777777" w:rsidR="00C16EAD" w:rsidRPr="00231042" w:rsidRDefault="00054545" w:rsidP="009200C5">
            <w:pPr>
              <w:spacing w:before="40" w:after="40"/>
              <w:ind w:right="-11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C16EAD" w:rsidRPr="00231042">
              <w:instrText xml:space="preserve"> FORMTEXT </w:instrText>
            </w:r>
            <w:r w:rsidRPr="00231042">
              <w:fldChar w:fldCharType="separate"/>
            </w:r>
            <w:r w:rsidR="00C16EAD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</w:tbl>
    <w:p w14:paraId="370CB8F1" w14:textId="77777777" w:rsidR="007712A7" w:rsidRPr="00231042" w:rsidRDefault="007712A7" w:rsidP="007712A7">
      <w:pPr>
        <w:rPr>
          <w:b/>
          <w:color w:val="FF6600"/>
          <w:sz w:val="16"/>
          <w:szCs w:val="16"/>
        </w:rPr>
      </w:pPr>
    </w:p>
    <w:p w14:paraId="7E1FC1AD" w14:textId="77777777" w:rsidR="00A658C8" w:rsidRPr="00231042" w:rsidRDefault="00A658C8" w:rsidP="007712A7">
      <w:pPr>
        <w:rPr>
          <w:b/>
          <w:color w:val="F79646"/>
          <w:sz w:val="18"/>
          <w:szCs w:val="18"/>
        </w:rPr>
      </w:pPr>
    </w:p>
    <w:p w14:paraId="2355F8AB" w14:textId="77777777" w:rsidR="00A658C8" w:rsidRPr="00231042" w:rsidRDefault="00A658C8" w:rsidP="007712A7">
      <w:pPr>
        <w:rPr>
          <w:b/>
          <w:color w:val="F79646"/>
          <w:sz w:val="18"/>
          <w:szCs w:val="18"/>
        </w:rPr>
      </w:pPr>
    </w:p>
    <w:p w14:paraId="34318479" w14:textId="77777777" w:rsidR="00A658C8" w:rsidRPr="00231042" w:rsidRDefault="00A658C8" w:rsidP="007712A7">
      <w:pPr>
        <w:rPr>
          <w:b/>
          <w:color w:val="F79646"/>
          <w:sz w:val="18"/>
          <w:szCs w:val="18"/>
        </w:rPr>
      </w:pPr>
    </w:p>
    <w:p w14:paraId="6AB3F351" w14:textId="77777777" w:rsidR="00A658C8" w:rsidRPr="00231042" w:rsidRDefault="00A658C8" w:rsidP="007712A7">
      <w:pPr>
        <w:rPr>
          <w:b/>
          <w:color w:val="F79646"/>
          <w:sz w:val="18"/>
          <w:szCs w:val="18"/>
        </w:rPr>
      </w:pPr>
    </w:p>
    <w:p w14:paraId="148A50B5" w14:textId="77777777" w:rsidR="00A658C8" w:rsidRPr="00231042" w:rsidRDefault="00A658C8" w:rsidP="007712A7">
      <w:pPr>
        <w:rPr>
          <w:b/>
          <w:color w:val="F79646"/>
          <w:sz w:val="18"/>
          <w:szCs w:val="18"/>
        </w:rPr>
      </w:pPr>
    </w:p>
    <w:p w14:paraId="1946E0E9" w14:textId="77777777" w:rsidR="00A658C8" w:rsidRPr="00231042" w:rsidRDefault="00A658C8" w:rsidP="007712A7">
      <w:pPr>
        <w:rPr>
          <w:b/>
          <w:color w:val="F79646"/>
          <w:sz w:val="18"/>
          <w:szCs w:val="18"/>
        </w:rPr>
      </w:pPr>
    </w:p>
    <w:p w14:paraId="4F2F041D" w14:textId="77777777" w:rsidR="00A658C8" w:rsidRPr="00231042" w:rsidRDefault="00A658C8" w:rsidP="007712A7">
      <w:pPr>
        <w:rPr>
          <w:b/>
          <w:color w:val="F79646"/>
          <w:sz w:val="18"/>
          <w:szCs w:val="18"/>
        </w:rPr>
      </w:pPr>
    </w:p>
    <w:p w14:paraId="59BDB296" w14:textId="77777777" w:rsidR="00A658C8" w:rsidRPr="00231042" w:rsidRDefault="000D644A" w:rsidP="007712A7">
      <w:pPr>
        <w:rPr>
          <w:b/>
          <w:color w:val="F79646"/>
          <w:sz w:val="18"/>
          <w:szCs w:val="18"/>
        </w:rPr>
      </w:pP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</w:p>
    <w:p w14:paraId="5D790D77" w14:textId="77777777" w:rsidR="000D644A" w:rsidRPr="00231042" w:rsidRDefault="000D644A" w:rsidP="007712A7">
      <w:pPr>
        <w:rPr>
          <w:b/>
          <w:color w:val="F79646"/>
          <w:sz w:val="18"/>
          <w:szCs w:val="18"/>
        </w:rPr>
      </w:pPr>
    </w:p>
    <w:p w14:paraId="08067A6E" w14:textId="77777777" w:rsidR="000D644A" w:rsidRPr="00231042" w:rsidRDefault="000D644A" w:rsidP="007712A7">
      <w:pPr>
        <w:rPr>
          <w:b/>
          <w:color w:val="F79646"/>
          <w:sz w:val="18"/>
          <w:szCs w:val="18"/>
        </w:rPr>
      </w:pPr>
    </w:p>
    <w:p w14:paraId="7B938C86" w14:textId="77777777" w:rsidR="00A658C8" w:rsidRPr="00231042" w:rsidRDefault="00A658C8" w:rsidP="007712A7">
      <w:pPr>
        <w:rPr>
          <w:b/>
          <w:color w:val="F79646"/>
          <w:sz w:val="18"/>
          <w:szCs w:val="18"/>
        </w:rPr>
      </w:pPr>
    </w:p>
    <w:p w14:paraId="6682E438" w14:textId="77777777" w:rsidR="00A52269" w:rsidRPr="00231042" w:rsidRDefault="000D644A" w:rsidP="007712A7">
      <w:pPr>
        <w:rPr>
          <w:b/>
          <w:color w:val="F79646"/>
          <w:sz w:val="18"/>
          <w:szCs w:val="18"/>
        </w:rPr>
      </w:pPr>
      <w:r w:rsidRPr="00231042">
        <w:rPr>
          <w:b/>
          <w:color w:val="F79646"/>
          <w:sz w:val="18"/>
          <w:szCs w:val="18"/>
        </w:rPr>
        <w:lastRenderedPageBreak/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</w:p>
    <w:p w14:paraId="467A15C7" w14:textId="77777777" w:rsidR="00DB7485" w:rsidRPr="00231042" w:rsidRDefault="00DB7485" w:rsidP="007712A7">
      <w:pPr>
        <w:rPr>
          <w:b/>
          <w:color w:val="FF6600"/>
        </w:rPr>
      </w:pPr>
    </w:p>
    <w:p w14:paraId="54A2608A" w14:textId="77777777" w:rsidR="00264D1D" w:rsidRPr="00231042" w:rsidRDefault="00A658C8" w:rsidP="007712A7">
      <w:pPr>
        <w:rPr>
          <w:b/>
          <w:color w:val="FF6600"/>
        </w:rPr>
      </w:pPr>
      <w:r w:rsidRPr="00231042">
        <w:rPr>
          <w:b/>
          <w:color w:val="FF6600"/>
        </w:rPr>
        <w:t>OPCIONES:</w:t>
      </w:r>
    </w:p>
    <w:p w14:paraId="745E6186" w14:textId="77777777" w:rsidR="00A658C8" w:rsidRPr="00231042" w:rsidRDefault="00A658C8" w:rsidP="007712A7">
      <w:pPr>
        <w:rPr>
          <w:b/>
          <w:color w:val="FF6600"/>
        </w:rPr>
      </w:pPr>
    </w:p>
    <w:p w14:paraId="63D05840" w14:textId="77777777" w:rsidR="007712A7" w:rsidRPr="006E05A7" w:rsidRDefault="00293221" w:rsidP="007712A7">
      <w:pPr>
        <w:rPr>
          <w:b/>
          <w:color w:val="FF6600"/>
          <w:lang w:val="es-ES"/>
        </w:rPr>
      </w:pPr>
      <w:r w:rsidRPr="006E05A7">
        <w:rPr>
          <w:b/>
          <w:color w:val="FF6600"/>
          <w:lang w:val="es-ES"/>
        </w:rPr>
        <w:t>Imagen sobre Disco Duro de Recambio</w:t>
      </w:r>
      <w:r w:rsidR="00264D1D" w:rsidRPr="006E05A7">
        <w:rPr>
          <w:b/>
          <w:color w:val="FF6600"/>
          <w:lang w:val="es-ES"/>
        </w:rPr>
        <w:t>:</w:t>
      </w:r>
    </w:p>
    <w:tbl>
      <w:tblPr>
        <w:tblW w:w="1076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2552"/>
        <w:gridCol w:w="709"/>
        <w:gridCol w:w="709"/>
        <w:gridCol w:w="708"/>
        <w:gridCol w:w="3745"/>
      </w:tblGrid>
      <w:tr w:rsidR="00293221" w:rsidRPr="00231042" w14:paraId="6282ED47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AD671C8" w14:textId="77777777" w:rsidR="00293221" w:rsidRPr="00231042" w:rsidRDefault="00293221" w:rsidP="005550C7">
            <w:pPr>
              <w:spacing w:before="40" w:after="40"/>
              <w:jc w:val="center"/>
            </w:pPr>
            <w:r w:rsidRPr="00231042">
              <w:t>Control de Robot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FD7DA07" w14:textId="77777777" w:rsidR="00293221" w:rsidRPr="00231042" w:rsidRDefault="00293221" w:rsidP="005550C7">
            <w:pPr>
              <w:jc w:val="center"/>
            </w:pPr>
            <w:r w:rsidRPr="00231042">
              <w:t>Actividad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6D40640" w14:textId="77777777" w:rsidR="00293221" w:rsidRPr="00231042" w:rsidRDefault="00293221" w:rsidP="00293221">
            <w:pPr>
              <w:ind w:left="-70" w:right="-70"/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>Hecho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F009891" w14:textId="77777777" w:rsidR="00293221" w:rsidRPr="00231042" w:rsidRDefault="00293221" w:rsidP="005550C7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>No OK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4E9F247" w14:textId="77777777" w:rsidR="00293221" w:rsidRPr="00231042" w:rsidRDefault="00293221" w:rsidP="005550C7">
            <w:pPr>
              <w:pStyle w:val="Header"/>
              <w:tabs>
                <w:tab w:val="clear" w:pos="4536"/>
                <w:tab w:val="clear" w:pos="9072"/>
              </w:tabs>
              <w:ind w:left="-71" w:right="-70"/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 xml:space="preserve">No </w:t>
            </w:r>
            <w:r w:rsidR="00B96F7A" w:rsidRPr="00231042">
              <w:rPr>
                <w:sz w:val="16"/>
                <w:szCs w:val="14"/>
              </w:rPr>
              <w:t>procede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E007485" w14:textId="77777777" w:rsidR="00293221" w:rsidRPr="00231042" w:rsidRDefault="00293221" w:rsidP="005550C7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</w:pPr>
            <w:r w:rsidRPr="00231042">
              <w:t>Comentarios / Resultados / Nº Artículo</w:t>
            </w:r>
          </w:p>
        </w:tc>
      </w:tr>
      <w:tr w:rsidR="007712A7" w:rsidRPr="00231042" w14:paraId="4F4BBA16" w14:textId="77777777" w:rsidTr="009200C5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5AA43" w14:textId="77777777" w:rsidR="007712A7" w:rsidRPr="00231042" w:rsidRDefault="007712A7" w:rsidP="009200C5">
            <w:pPr>
              <w:spacing w:before="40" w:after="40"/>
              <w:jc w:val="center"/>
            </w:pPr>
            <w:r w:rsidRPr="00231042">
              <w:t>HDD</w:t>
            </w:r>
            <w:r w:rsidR="00293221" w:rsidRPr="00231042">
              <w:t xml:space="preserve"> de Recambio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1B4A4" w14:textId="77777777" w:rsidR="007712A7" w:rsidRPr="006E05A7" w:rsidRDefault="009200C5" w:rsidP="00A41339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 xml:space="preserve">Generación de la </w:t>
            </w:r>
            <w:r w:rsidR="00293221" w:rsidRPr="006E05A7">
              <w:rPr>
                <w:lang w:val="es-ES"/>
              </w:rPr>
              <w:t>Imagen</w:t>
            </w:r>
          </w:p>
          <w:p w14:paraId="41ABCB6C" w14:textId="77777777" w:rsidR="009200C5" w:rsidRPr="006E05A7" w:rsidRDefault="009200C5" w:rsidP="009200C5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Instalación y Prueba</w:t>
            </w:r>
          </w:p>
          <w:p w14:paraId="76A7D1E3" w14:textId="77777777" w:rsidR="009200C5" w:rsidRPr="00231042" w:rsidRDefault="009200C5" w:rsidP="009200C5">
            <w:pPr>
              <w:spacing w:before="40" w:after="40"/>
              <w:jc w:val="center"/>
            </w:pPr>
            <w:r w:rsidRPr="00231042">
              <w:t>Etiquetado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BE1A3" w14:textId="77777777" w:rsidR="009200C5" w:rsidRPr="00231042" w:rsidRDefault="00054545" w:rsidP="009200C5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200C5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  <w:p w14:paraId="717BDA8A" w14:textId="77777777" w:rsidR="009200C5" w:rsidRPr="00231042" w:rsidRDefault="00054545" w:rsidP="009200C5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200C5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  <w:p w14:paraId="377BE668" w14:textId="77777777" w:rsidR="007712A7" w:rsidRPr="00231042" w:rsidRDefault="00054545" w:rsidP="009200C5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200C5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2EA71" w14:textId="77777777" w:rsidR="009200C5" w:rsidRPr="00231042" w:rsidRDefault="00054545" w:rsidP="009200C5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200C5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  <w:p w14:paraId="4D28AF8A" w14:textId="77777777" w:rsidR="009200C5" w:rsidRPr="00231042" w:rsidRDefault="00054545" w:rsidP="009200C5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200C5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  <w:p w14:paraId="2CE32DB5" w14:textId="77777777" w:rsidR="007712A7" w:rsidRPr="00231042" w:rsidRDefault="00054545" w:rsidP="009200C5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200C5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D33CD" w14:textId="77777777" w:rsidR="009200C5" w:rsidRPr="00231042" w:rsidRDefault="00054545" w:rsidP="009200C5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200C5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  <w:p w14:paraId="6C98F80B" w14:textId="77777777" w:rsidR="009200C5" w:rsidRPr="00231042" w:rsidRDefault="00054545" w:rsidP="009200C5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200C5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  <w:p w14:paraId="43709D28" w14:textId="77777777" w:rsidR="007712A7" w:rsidRPr="00231042" w:rsidRDefault="00054545" w:rsidP="009200C5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200C5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9D562" w14:textId="77777777" w:rsidR="007712A7" w:rsidRPr="00231042" w:rsidRDefault="00054545" w:rsidP="00A41339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758BDFDF" w14:textId="77777777" w:rsidR="009200C5" w:rsidRPr="00231042" w:rsidRDefault="00054545" w:rsidP="009200C5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9200C5" w:rsidRPr="00231042">
              <w:instrText xml:space="preserve"> FORMTEXT </w:instrText>
            </w:r>
            <w:r w:rsidRPr="00231042">
              <w:fldChar w:fldCharType="separate"/>
            </w:r>
            <w:r w:rsidR="009200C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121874F6" w14:textId="77777777" w:rsidR="009200C5" w:rsidRPr="00231042" w:rsidRDefault="00054545" w:rsidP="009200C5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9200C5" w:rsidRPr="00231042">
              <w:instrText xml:space="preserve"> FORMTEXT </w:instrText>
            </w:r>
            <w:r w:rsidRPr="00231042">
              <w:fldChar w:fldCharType="separate"/>
            </w:r>
            <w:r w:rsidR="009200C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</w:tbl>
    <w:p w14:paraId="272ECB17" w14:textId="77777777" w:rsidR="00A658C8" w:rsidRPr="00231042" w:rsidRDefault="00A658C8" w:rsidP="00B96F7A">
      <w:pPr>
        <w:spacing w:before="40" w:after="40"/>
        <w:rPr>
          <w:b/>
          <w:color w:val="FF6600"/>
        </w:rPr>
      </w:pPr>
    </w:p>
    <w:p w14:paraId="4931F6D0" w14:textId="77777777" w:rsidR="00B96F7A" w:rsidRPr="00231042" w:rsidRDefault="00B96F7A" w:rsidP="00B96F7A">
      <w:pPr>
        <w:spacing w:before="40" w:after="40"/>
        <w:rPr>
          <w:b/>
          <w:color w:val="FF6600"/>
        </w:rPr>
      </w:pPr>
      <w:r w:rsidRPr="00231042">
        <w:rPr>
          <w:b/>
          <w:color w:val="FF6600"/>
        </w:rPr>
        <w:t>Medición de Holguras:</w:t>
      </w:r>
    </w:p>
    <w:tbl>
      <w:tblPr>
        <w:tblW w:w="1076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2552"/>
        <w:gridCol w:w="709"/>
        <w:gridCol w:w="709"/>
        <w:gridCol w:w="708"/>
        <w:gridCol w:w="3745"/>
      </w:tblGrid>
      <w:tr w:rsidR="00B96F7A" w:rsidRPr="00231042" w14:paraId="151E3551" w14:textId="77777777" w:rsidTr="006F7140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CD67204" w14:textId="77777777" w:rsidR="00B96F7A" w:rsidRPr="00231042" w:rsidRDefault="00B96F7A" w:rsidP="006F7140">
            <w:pPr>
              <w:jc w:val="center"/>
            </w:pPr>
            <w:r w:rsidRPr="00231042">
              <w:t>Mecánica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9E0BEDE" w14:textId="77777777" w:rsidR="00B96F7A" w:rsidRPr="00231042" w:rsidRDefault="00B96F7A" w:rsidP="006F7140">
            <w:pPr>
              <w:jc w:val="center"/>
            </w:pPr>
            <w:r w:rsidRPr="00231042">
              <w:t>Actividad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E074C6C" w14:textId="77777777" w:rsidR="00B96F7A" w:rsidRPr="00231042" w:rsidRDefault="00B96F7A" w:rsidP="006F7140">
            <w:pPr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>Hecho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90BBC27" w14:textId="77777777" w:rsidR="00B96F7A" w:rsidRPr="00231042" w:rsidRDefault="00B96F7A" w:rsidP="006F7140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>No OK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23DF3D1" w14:textId="77777777" w:rsidR="00B96F7A" w:rsidRPr="00231042" w:rsidRDefault="00B96F7A" w:rsidP="006F7140">
            <w:pPr>
              <w:pStyle w:val="Header"/>
              <w:tabs>
                <w:tab w:val="clear" w:pos="4536"/>
                <w:tab w:val="clear" w:pos="9072"/>
              </w:tabs>
              <w:ind w:left="-71" w:right="-70"/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>No procede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DBF75FC" w14:textId="77777777" w:rsidR="00B96F7A" w:rsidRPr="00231042" w:rsidRDefault="00B96F7A" w:rsidP="006F7140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</w:pPr>
            <w:r w:rsidRPr="00231042">
              <w:t>Comentarios / Resultados / Nº Artículo</w:t>
            </w:r>
          </w:p>
        </w:tc>
      </w:tr>
      <w:tr w:rsidR="00B96F7A" w:rsidRPr="00231042" w14:paraId="2605EB00" w14:textId="77777777" w:rsidTr="006F7140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02610" w14:textId="77777777" w:rsidR="00B96F7A" w:rsidRPr="00231042" w:rsidRDefault="00B96F7A" w:rsidP="006F7140">
            <w:pPr>
              <w:spacing w:before="40" w:after="40"/>
              <w:jc w:val="center"/>
            </w:pPr>
            <w:r w:rsidRPr="00231042">
              <w:t>Eje 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11226" w14:textId="77777777" w:rsidR="00B96F7A" w:rsidRPr="00231042" w:rsidRDefault="00B96F7A" w:rsidP="006F7140">
            <w:pPr>
              <w:spacing w:before="40" w:after="40"/>
              <w:jc w:val="center"/>
            </w:pPr>
            <w:r w:rsidRPr="00231042">
              <w:t>Medición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20994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66170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4C407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11F2E" w14:textId="77777777" w:rsidR="00B96F7A" w:rsidRPr="00231042" w:rsidRDefault="00054545" w:rsidP="006B7F53">
            <w:pPr>
              <w:spacing w:before="40" w:after="40"/>
              <w:jc w:val="center"/>
            </w:pPr>
            <w:r w:rsidRPr="00231042">
              <w:rPr>
                <w:u w:val="single"/>
              </w:rPr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B96F7A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B96F7A"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mm = </w:t>
            </w:r>
            <w:bookmarkStart w:id="63" w:name="Text125"/>
            <w:r w:rsidRPr="00231042">
              <w:rPr>
                <w:u w:val="single"/>
              </w:rPr>
              <w:fldChar w:fldCharType="begin">
                <w:ffData>
                  <w:name w:val="Text125"/>
                  <w:enabled/>
                  <w:calcOnExit w:val="0"/>
                  <w:helpText w:type="text" w:val="Valor Máximo 3"/>
                  <w:textInput/>
                </w:ffData>
              </w:fldChar>
            </w:r>
            <w:r w:rsidR="006B7F53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Pr="00231042">
              <w:rPr>
                <w:u w:val="single"/>
              </w:rPr>
              <w:fldChar w:fldCharType="end"/>
            </w:r>
            <w:bookmarkEnd w:id="63"/>
            <w:r w:rsidR="00B96F7A" w:rsidRPr="00231042">
              <w:t>min. angulares</w:t>
            </w:r>
          </w:p>
        </w:tc>
      </w:tr>
      <w:tr w:rsidR="00B96F7A" w:rsidRPr="00231042" w14:paraId="52FB3192" w14:textId="77777777" w:rsidTr="006F7140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516D3" w14:textId="77777777" w:rsidR="00B96F7A" w:rsidRPr="00231042" w:rsidRDefault="00B96F7A" w:rsidP="006F7140">
            <w:pPr>
              <w:spacing w:before="40" w:after="40"/>
              <w:jc w:val="center"/>
            </w:pPr>
            <w:r w:rsidRPr="00231042">
              <w:t>Eje 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967FE" w14:textId="77777777" w:rsidR="00B96F7A" w:rsidRPr="00231042" w:rsidRDefault="00B96F7A" w:rsidP="006F7140">
            <w:pPr>
              <w:jc w:val="center"/>
            </w:pPr>
            <w:r w:rsidRPr="00231042">
              <w:t>Medición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75A6F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52207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727E2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1CB8F" w14:textId="77777777" w:rsidR="00B96F7A" w:rsidRPr="00231042" w:rsidRDefault="00054545" w:rsidP="006B7F53">
            <w:pPr>
              <w:spacing w:before="40" w:after="40"/>
              <w:jc w:val="center"/>
            </w:pPr>
            <w:r w:rsidRPr="00231042">
              <w:rPr>
                <w:u w:val="single"/>
              </w:rPr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B96F7A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B96F7A"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mm = </w:t>
            </w:r>
            <w:r w:rsidRPr="00231042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Valor Máximo 3"/>
                  <w:textInput/>
                </w:ffData>
              </w:fldChar>
            </w:r>
            <w:r w:rsidR="006B7F53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min. angulares</w:t>
            </w:r>
          </w:p>
        </w:tc>
      </w:tr>
      <w:tr w:rsidR="00B96F7A" w:rsidRPr="00231042" w14:paraId="40C04587" w14:textId="77777777" w:rsidTr="006F7140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99B5D" w14:textId="77777777" w:rsidR="00B96F7A" w:rsidRPr="00231042" w:rsidRDefault="00B96F7A" w:rsidP="006F7140">
            <w:pPr>
              <w:spacing w:before="40" w:after="40"/>
              <w:jc w:val="center"/>
            </w:pPr>
            <w:r w:rsidRPr="00231042">
              <w:t>Eje 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9F2C9" w14:textId="77777777" w:rsidR="00B96F7A" w:rsidRPr="00231042" w:rsidRDefault="00B96F7A" w:rsidP="006F7140">
            <w:pPr>
              <w:jc w:val="center"/>
            </w:pPr>
            <w:r w:rsidRPr="00231042">
              <w:t>Medición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3E51B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91FB6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28053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1EFFB" w14:textId="77777777" w:rsidR="00B96F7A" w:rsidRPr="00231042" w:rsidRDefault="00054545" w:rsidP="006B7F53">
            <w:pPr>
              <w:spacing w:before="40" w:after="40"/>
              <w:jc w:val="center"/>
            </w:pPr>
            <w:r w:rsidRPr="00231042">
              <w:rPr>
                <w:u w:val="single"/>
              </w:rPr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B96F7A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B96F7A"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mm = </w:t>
            </w:r>
            <w:r w:rsidRPr="00231042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Valor Máximo 3"/>
                  <w:textInput/>
                </w:ffData>
              </w:fldChar>
            </w:r>
            <w:r w:rsidR="006B7F53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min. angulares</w:t>
            </w:r>
          </w:p>
        </w:tc>
      </w:tr>
      <w:tr w:rsidR="00B96F7A" w:rsidRPr="00231042" w14:paraId="61E19283" w14:textId="77777777" w:rsidTr="006F7140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8219D" w14:textId="77777777" w:rsidR="00B96F7A" w:rsidRPr="00231042" w:rsidRDefault="00B96F7A" w:rsidP="006F7140">
            <w:pPr>
              <w:spacing w:before="40" w:after="40"/>
              <w:jc w:val="center"/>
            </w:pPr>
            <w:r w:rsidRPr="00231042">
              <w:t>Eje 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E4826" w14:textId="77777777" w:rsidR="00B96F7A" w:rsidRPr="00231042" w:rsidRDefault="00B96F7A" w:rsidP="006F7140">
            <w:pPr>
              <w:jc w:val="center"/>
            </w:pPr>
            <w:r w:rsidRPr="00231042">
              <w:t>Medición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2918D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6AD75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9362C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01991" w14:textId="77777777" w:rsidR="00B96F7A" w:rsidRPr="00231042" w:rsidRDefault="00054545" w:rsidP="006B7F53">
            <w:pPr>
              <w:spacing w:before="40" w:after="40"/>
              <w:jc w:val="center"/>
            </w:pPr>
            <w:r w:rsidRPr="00231042">
              <w:rPr>
                <w:u w:val="single"/>
              </w:rPr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B96F7A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B96F7A"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mm = </w:t>
            </w:r>
            <w:r w:rsidRPr="00231042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Valor Máximo 6"/>
                  <w:textInput/>
                </w:ffData>
              </w:fldChar>
            </w:r>
            <w:r w:rsidR="006B7F53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min. angulares</w:t>
            </w:r>
          </w:p>
        </w:tc>
      </w:tr>
      <w:tr w:rsidR="00B96F7A" w:rsidRPr="00231042" w14:paraId="66F671D7" w14:textId="77777777" w:rsidTr="006F7140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E8654" w14:textId="77777777" w:rsidR="00B96F7A" w:rsidRPr="00231042" w:rsidRDefault="00B96F7A" w:rsidP="006F7140">
            <w:pPr>
              <w:spacing w:before="40" w:after="40"/>
              <w:jc w:val="center"/>
            </w:pPr>
            <w:r w:rsidRPr="00231042">
              <w:t>Eje 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41D15" w14:textId="77777777" w:rsidR="00B96F7A" w:rsidRPr="00231042" w:rsidRDefault="00B96F7A" w:rsidP="006F7140">
            <w:pPr>
              <w:jc w:val="center"/>
            </w:pPr>
            <w:r w:rsidRPr="00231042">
              <w:t>Medición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C7CED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1892F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897EF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966B8" w14:textId="77777777" w:rsidR="00B96F7A" w:rsidRPr="00231042" w:rsidRDefault="00054545" w:rsidP="006B7F53">
            <w:pPr>
              <w:spacing w:before="40" w:after="40"/>
              <w:jc w:val="center"/>
            </w:pPr>
            <w:r w:rsidRPr="00231042">
              <w:rPr>
                <w:u w:val="single"/>
              </w:rPr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B96F7A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B96F7A"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mm = </w:t>
            </w:r>
            <w:r w:rsidRPr="00231042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Valor Máximo 6"/>
                  <w:textInput/>
                </w:ffData>
              </w:fldChar>
            </w:r>
            <w:r w:rsidR="006B7F53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min. angulares</w:t>
            </w:r>
          </w:p>
        </w:tc>
      </w:tr>
      <w:tr w:rsidR="00B96F7A" w:rsidRPr="00231042" w14:paraId="214A89D6" w14:textId="77777777" w:rsidTr="006F7140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A2C82" w14:textId="77777777" w:rsidR="00B96F7A" w:rsidRPr="00231042" w:rsidRDefault="00B96F7A" w:rsidP="006F7140">
            <w:pPr>
              <w:spacing w:before="40" w:after="40"/>
              <w:jc w:val="center"/>
            </w:pPr>
            <w:r w:rsidRPr="00231042">
              <w:t>Eje 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A442E" w14:textId="77777777" w:rsidR="00B96F7A" w:rsidRPr="00231042" w:rsidRDefault="00B96F7A" w:rsidP="006F7140">
            <w:pPr>
              <w:jc w:val="center"/>
            </w:pPr>
            <w:r w:rsidRPr="00231042">
              <w:t>Medición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66118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79B07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3360F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DA11B" w14:textId="77777777" w:rsidR="00B96F7A" w:rsidRPr="00231042" w:rsidRDefault="00054545" w:rsidP="006B7F53">
            <w:pPr>
              <w:spacing w:before="40" w:after="40"/>
              <w:jc w:val="center"/>
            </w:pPr>
            <w:r w:rsidRPr="00231042">
              <w:rPr>
                <w:u w:val="single"/>
              </w:rPr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B96F7A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B96F7A"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mm = </w:t>
            </w:r>
            <w:r w:rsidRPr="00231042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Valor Máximo 6"/>
                  <w:textInput/>
                </w:ffData>
              </w:fldChar>
            </w:r>
            <w:r w:rsidR="006B7F53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min. angulares</w:t>
            </w:r>
          </w:p>
        </w:tc>
      </w:tr>
    </w:tbl>
    <w:p w14:paraId="4396A87D" w14:textId="77777777" w:rsidR="007712A7" w:rsidRPr="00231042" w:rsidRDefault="007712A7" w:rsidP="00A41339">
      <w:pPr>
        <w:spacing w:before="40" w:after="40"/>
      </w:pPr>
    </w:p>
    <w:tbl>
      <w:tblPr>
        <w:tblW w:w="1084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43"/>
      </w:tblGrid>
      <w:tr w:rsidR="007712A7" w:rsidRPr="00231042" w14:paraId="49F986AC" w14:textId="77777777" w:rsidTr="00B6424B">
        <w:trPr>
          <w:cantSplit/>
          <w:trHeight w:val="284"/>
        </w:trPr>
        <w:tc>
          <w:tcPr>
            <w:tcW w:w="10843" w:type="dxa"/>
            <w:tcBorders>
              <w:bottom w:val="single" w:sz="4" w:space="0" w:color="auto"/>
            </w:tcBorders>
            <w:vAlign w:val="center"/>
          </w:tcPr>
          <w:p w14:paraId="05CAA3C6" w14:textId="77777777" w:rsidR="007712A7" w:rsidRPr="00231042" w:rsidRDefault="00293221" w:rsidP="004F559C">
            <w:pPr>
              <w:spacing w:before="40" w:after="40"/>
              <w:ind w:right="-70"/>
              <w:rPr>
                <w:b/>
                <w:color w:val="FF6600"/>
              </w:rPr>
            </w:pPr>
            <w:r w:rsidRPr="00231042">
              <w:rPr>
                <w:b/>
                <w:color w:val="FF6600"/>
              </w:rPr>
              <w:t>Not</w:t>
            </w:r>
            <w:r w:rsidR="005210DB" w:rsidRPr="00231042">
              <w:rPr>
                <w:b/>
                <w:color w:val="FF6600"/>
              </w:rPr>
              <w:t>a</w:t>
            </w:r>
            <w:r w:rsidRPr="00231042">
              <w:rPr>
                <w:b/>
                <w:color w:val="FF6600"/>
              </w:rPr>
              <w:t>s / Recomendac</w:t>
            </w:r>
            <w:r w:rsidR="007712A7" w:rsidRPr="00231042">
              <w:rPr>
                <w:b/>
                <w:color w:val="FF6600"/>
              </w:rPr>
              <w:t>ion</w:t>
            </w:r>
            <w:r w:rsidRPr="00231042">
              <w:rPr>
                <w:b/>
                <w:color w:val="FF6600"/>
              </w:rPr>
              <w:t>e</w:t>
            </w:r>
            <w:r w:rsidR="007712A7" w:rsidRPr="00231042">
              <w:rPr>
                <w:b/>
                <w:color w:val="FF6600"/>
              </w:rPr>
              <w:t>s</w:t>
            </w:r>
            <w:r w:rsidR="004F559C">
              <w:rPr>
                <w:b/>
                <w:color w:val="FF6600"/>
              </w:rPr>
              <w:t>:</w:t>
            </w:r>
          </w:p>
        </w:tc>
      </w:tr>
      <w:tr w:rsidR="007712A7" w:rsidRPr="00231042" w14:paraId="34703B7A" w14:textId="77777777" w:rsidTr="00A658C8">
        <w:trPr>
          <w:cantSplit/>
          <w:trHeight w:val="3312"/>
        </w:trPr>
        <w:tc>
          <w:tcPr>
            <w:tcW w:w="10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0409E" w14:textId="77777777" w:rsidR="007712A7" w:rsidRPr="00231042" w:rsidRDefault="007712A7" w:rsidP="00A41339">
            <w:pPr>
              <w:spacing w:before="40" w:after="40"/>
              <w:ind w:right="-70"/>
            </w:pPr>
          </w:p>
          <w:p w14:paraId="78AB8F7D" w14:textId="77777777" w:rsidR="007712A7" w:rsidRPr="00231042" w:rsidRDefault="00054545" w:rsidP="00353563">
            <w:pPr>
              <w:spacing w:before="40" w:after="40"/>
              <w:ind w:right="-70"/>
            </w:pPr>
            <w:r w:rsidRPr="00231042"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353563" w:rsidRPr="00231042">
              <w:instrText xml:space="preserve"> FORMTEXT </w:instrText>
            </w:r>
            <w:r w:rsidRPr="00231042">
              <w:fldChar w:fldCharType="separate"/>
            </w:r>
            <w:r w:rsidR="0035356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68ACA10C" w14:textId="77777777" w:rsidR="00353563" w:rsidRPr="00231042" w:rsidRDefault="00054545" w:rsidP="00353563">
            <w:pPr>
              <w:spacing w:before="40" w:after="40"/>
              <w:ind w:right="-70"/>
            </w:pPr>
            <w:r w:rsidRPr="00231042"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353563" w:rsidRPr="00231042">
              <w:instrText xml:space="preserve"> FORMTEXT </w:instrText>
            </w:r>
            <w:r w:rsidRPr="00231042">
              <w:fldChar w:fldCharType="separate"/>
            </w:r>
            <w:r w:rsidR="0035356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41AB4644" w14:textId="77777777" w:rsidR="00353563" w:rsidRPr="00231042" w:rsidRDefault="00054545" w:rsidP="00353563">
            <w:pPr>
              <w:spacing w:before="40" w:after="40"/>
              <w:ind w:right="-70"/>
            </w:pPr>
            <w:r w:rsidRPr="00231042"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353563" w:rsidRPr="00231042">
              <w:instrText xml:space="preserve"> FORMTEXT </w:instrText>
            </w:r>
            <w:r w:rsidRPr="00231042">
              <w:fldChar w:fldCharType="separate"/>
            </w:r>
            <w:r w:rsidR="0035356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62B370AC" w14:textId="77777777" w:rsidR="00353563" w:rsidRPr="00231042" w:rsidRDefault="00054545" w:rsidP="00353563">
            <w:pPr>
              <w:spacing w:before="40" w:after="40"/>
              <w:ind w:right="-70"/>
            </w:pPr>
            <w:r w:rsidRPr="00231042"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353563" w:rsidRPr="00231042">
              <w:instrText xml:space="preserve"> FORMTEXT </w:instrText>
            </w:r>
            <w:r w:rsidRPr="00231042">
              <w:fldChar w:fldCharType="separate"/>
            </w:r>
            <w:r w:rsidR="0035356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18F66BC0" w14:textId="77777777" w:rsidR="00353563" w:rsidRPr="00231042" w:rsidRDefault="00054545" w:rsidP="00353563">
            <w:pPr>
              <w:spacing w:before="40" w:after="40"/>
              <w:ind w:right="-70"/>
            </w:pPr>
            <w:r w:rsidRPr="00231042"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353563" w:rsidRPr="00231042">
              <w:instrText xml:space="preserve"> FORMTEXT </w:instrText>
            </w:r>
            <w:r w:rsidRPr="00231042">
              <w:fldChar w:fldCharType="separate"/>
            </w:r>
            <w:r w:rsidR="0035356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4090627E" w14:textId="77777777" w:rsidR="00353563" w:rsidRPr="00231042" w:rsidRDefault="00054545" w:rsidP="00353563">
            <w:pPr>
              <w:spacing w:before="40" w:after="40"/>
              <w:ind w:right="-70"/>
            </w:pPr>
            <w:r w:rsidRPr="00231042"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353563" w:rsidRPr="00231042">
              <w:instrText xml:space="preserve"> FORMTEXT </w:instrText>
            </w:r>
            <w:r w:rsidRPr="00231042">
              <w:fldChar w:fldCharType="separate"/>
            </w:r>
            <w:r w:rsidR="0035356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7E1F4905" w14:textId="77777777" w:rsidR="00353563" w:rsidRPr="00231042" w:rsidRDefault="00054545" w:rsidP="00353563">
            <w:pPr>
              <w:spacing w:before="40" w:after="40"/>
              <w:ind w:right="-70"/>
            </w:pPr>
            <w:r w:rsidRPr="00231042"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353563" w:rsidRPr="00231042">
              <w:instrText xml:space="preserve"> FORMTEXT </w:instrText>
            </w:r>
            <w:r w:rsidRPr="00231042">
              <w:fldChar w:fldCharType="separate"/>
            </w:r>
            <w:r w:rsidR="0035356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11414F70" w14:textId="77777777" w:rsidR="00353563" w:rsidRPr="00231042" w:rsidRDefault="00054545" w:rsidP="00353563">
            <w:pPr>
              <w:spacing w:before="40" w:after="40"/>
              <w:ind w:right="-70"/>
            </w:pPr>
            <w:r w:rsidRPr="00231042"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353563" w:rsidRPr="00231042">
              <w:instrText xml:space="preserve"> FORMTEXT </w:instrText>
            </w:r>
            <w:r w:rsidRPr="00231042">
              <w:fldChar w:fldCharType="separate"/>
            </w:r>
            <w:r w:rsidR="0035356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119130AA" w14:textId="77777777" w:rsidR="00353563" w:rsidRPr="00231042" w:rsidRDefault="00054545" w:rsidP="00353563">
            <w:pPr>
              <w:spacing w:before="40" w:after="40"/>
              <w:ind w:right="-70"/>
            </w:pPr>
            <w:r w:rsidRPr="00231042"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353563" w:rsidRPr="00231042">
              <w:instrText xml:space="preserve"> FORMTEXT </w:instrText>
            </w:r>
            <w:r w:rsidRPr="00231042">
              <w:fldChar w:fldCharType="separate"/>
            </w:r>
            <w:r w:rsidR="0035356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0A04AD59" w14:textId="77777777" w:rsidR="00353563" w:rsidRPr="00231042" w:rsidRDefault="00054545" w:rsidP="00353563">
            <w:pPr>
              <w:spacing w:before="40" w:after="40"/>
              <w:ind w:right="-70"/>
            </w:pPr>
            <w:r w:rsidRPr="00231042"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353563" w:rsidRPr="00231042">
              <w:instrText xml:space="preserve"> FORMTEXT </w:instrText>
            </w:r>
            <w:r w:rsidRPr="00231042">
              <w:fldChar w:fldCharType="separate"/>
            </w:r>
            <w:r w:rsidR="0035356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707ADCA9" w14:textId="77777777" w:rsidR="00353563" w:rsidRPr="00231042" w:rsidRDefault="00054545" w:rsidP="00353563">
            <w:pPr>
              <w:spacing w:before="40" w:after="40"/>
              <w:ind w:right="-70"/>
            </w:pPr>
            <w:r w:rsidRPr="00231042"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353563" w:rsidRPr="00231042">
              <w:instrText xml:space="preserve"> FORMTEXT </w:instrText>
            </w:r>
            <w:r w:rsidRPr="00231042">
              <w:fldChar w:fldCharType="separate"/>
            </w:r>
            <w:r w:rsidR="0035356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</w:tbl>
    <w:p w14:paraId="50A6895E" w14:textId="77777777" w:rsidR="00264D1D" w:rsidRPr="00231042" w:rsidRDefault="00264D1D" w:rsidP="00A41339">
      <w:pPr>
        <w:spacing w:before="40" w:after="40"/>
      </w:pPr>
    </w:p>
    <w:p w14:paraId="1FF0B105" w14:textId="77777777" w:rsidR="00264D1D" w:rsidRPr="00231042" w:rsidRDefault="00264D1D" w:rsidP="00A41339">
      <w:pPr>
        <w:spacing w:before="40" w:after="40"/>
      </w:pPr>
    </w:p>
    <w:tbl>
      <w:tblPr>
        <w:tblW w:w="10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6"/>
        <w:gridCol w:w="1091"/>
        <w:gridCol w:w="1610"/>
        <w:gridCol w:w="1967"/>
        <w:gridCol w:w="876"/>
        <w:gridCol w:w="2702"/>
      </w:tblGrid>
      <w:tr w:rsidR="007712A7" w:rsidRPr="00231042" w14:paraId="77E7752F" w14:textId="77777777" w:rsidTr="00724190">
        <w:trPr>
          <w:trHeight w:hRule="exact" w:val="283"/>
        </w:trPr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3C66F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  <w:rPr>
                <w:b/>
              </w:rPr>
            </w:pPr>
          </w:p>
        </w:tc>
        <w:tc>
          <w:tcPr>
            <w:tcW w:w="2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A08450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  <w:tc>
          <w:tcPr>
            <w:tcW w:w="28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00D1CB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  <w:tc>
          <w:tcPr>
            <w:tcW w:w="2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7D45B2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</w:tr>
      <w:tr w:rsidR="007712A7" w:rsidRPr="00231042" w14:paraId="25C04048" w14:textId="77777777" w:rsidTr="00D46825">
        <w:trPr>
          <w:trHeight w:hRule="exact" w:val="408"/>
        </w:trPr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877CC5" w14:textId="77777777" w:rsidR="007712A7" w:rsidRPr="00231042" w:rsidRDefault="007712A7" w:rsidP="00DE42F2">
            <w:pPr>
              <w:tabs>
                <w:tab w:val="left" w:pos="255"/>
              </w:tabs>
              <w:spacing w:before="40" w:after="40"/>
              <w:ind w:right="-70"/>
            </w:pPr>
          </w:p>
        </w:tc>
        <w:tc>
          <w:tcPr>
            <w:tcW w:w="2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CA4C3C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  <w:tc>
          <w:tcPr>
            <w:tcW w:w="28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DB7C41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  <w:tc>
          <w:tcPr>
            <w:tcW w:w="2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3A9704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</w:tr>
      <w:tr w:rsidR="00FC19F6" w:rsidRPr="00231042" w14:paraId="47250B35" w14:textId="77777777" w:rsidTr="004F559C">
        <w:trPr>
          <w:trHeight w:hRule="exact" w:val="408"/>
        </w:trPr>
        <w:tc>
          <w:tcPr>
            <w:tcW w:w="1073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9900"/>
            <w:vAlign w:val="center"/>
          </w:tcPr>
          <w:p w14:paraId="5B6EDD1A" w14:textId="77777777" w:rsidR="00FC19F6" w:rsidRPr="00231042" w:rsidRDefault="00FC19F6" w:rsidP="004F559C">
            <w:pPr>
              <w:tabs>
                <w:tab w:val="left" w:pos="284"/>
              </w:tabs>
              <w:spacing w:before="40" w:after="40"/>
              <w:jc w:val="right"/>
              <w:rPr>
                <w:b/>
                <w:color w:val="FFFFFF"/>
              </w:rPr>
            </w:pPr>
            <w:r w:rsidRPr="00231042">
              <w:rPr>
                <w:b/>
                <w:color w:val="FFFFFF"/>
              </w:rPr>
              <w:t>Fecha Próxima Revisión</w:t>
            </w:r>
            <w:r>
              <w:rPr>
                <w:b/>
                <w:color w:val="FFFFFF"/>
              </w:rPr>
              <w:t>:</w:t>
            </w:r>
            <w:r w:rsidRPr="00231042">
              <w:rPr>
                <w:b/>
                <w:color w:val="FFFFFF"/>
              </w:rPr>
              <w:t xml:space="preserve">                    </w:t>
            </w:r>
            <w:r w:rsidRPr="00FC19F6">
              <w:rPr>
                <w:b/>
                <w:color w:val="FF0000"/>
                <w:u w:val="singl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Enero"/>
                    <w:listEntry w:val="Febrero"/>
                    <w:listEntry w:val="Marzo"/>
                    <w:listEntry w:val="Abril"/>
                    <w:listEntry w:val="Mayo"/>
                    <w:listEntry w:val="Junio"/>
                    <w:listEntry w:val="Julio"/>
                    <w:listEntry w:val="Agosto"/>
                    <w:listEntry w:val="Septiembre"/>
                    <w:listEntry w:val="Octubre"/>
                    <w:listEntry w:val="Noviembre"/>
                    <w:listEntry w:val="Diciembre"/>
                  </w:ddList>
                </w:ffData>
              </w:fldChar>
            </w:r>
            <w:r w:rsidRPr="00FC19F6">
              <w:rPr>
                <w:b/>
                <w:color w:val="FF0000"/>
                <w:u w:val="single"/>
              </w:rPr>
              <w:instrText xml:space="preserve"> FORMDROPDOWN </w:instrText>
            </w:r>
            <w:r w:rsidR="006B4D1B">
              <w:rPr>
                <w:b/>
                <w:color w:val="FF0000"/>
                <w:u w:val="single"/>
              </w:rPr>
            </w:r>
            <w:r w:rsidR="006B4D1B">
              <w:rPr>
                <w:b/>
                <w:color w:val="FF0000"/>
                <w:u w:val="single"/>
              </w:rPr>
              <w:fldChar w:fldCharType="separate"/>
            </w:r>
            <w:r w:rsidRPr="00FC19F6">
              <w:rPr>
                <w:b/>
                <w:color w:val="FF0000"/>
                <w:u w:val="single"/>
              </w:rPr>
              <w:fldChar w:fldCharType="end"/>
            </w:r>
            <w:r w:rsidRPr="00FC19F6">
              <w:rPr>
                <w:b/>
                <w:color w:val="FF0000"/>
                <w:u w:val="single"/>
              </w:rPr>
              <w:t xml:space="preserve"> </w:t>
            </w:r>
            <w:r w:rsidRPr="00FC19F6">
              <w:rPr>
                <w:b/>
                <w:color w:val="FF0000"/>
                <w:u w:val="single"/>
              </w:rPr>
              <w:fldChar w:fldCharType="begin">
                <w:ffData>
                  <w:name w:val="Dropdown8"/>
                  <w:enabled/>
                  <w:calcOnExit w:val="0"/>
                  <w:ddList>
                    <w:listEntry w:val="           "/>
                    <w:listEntry w:val="2010"/>
                    <w:listEntry w:val="2011"/>
                    <w:listEntry w:val="2012"/>
                    <w:listEntry w:val="2013"/>
                    <w:listEntry w:val="2014"/>
                    <w:listEntry w:val="2015"/>
                    <w:listEntry w:val="2016"/>
                    <w:listEntry w:val="2017"/>
                    <w:listEntry w:val="2018"/>
                    <w:listEntry w:val="2019"/>
                    <w:listEntry w:val="2020"/>
                    <w:listEntry w:val="2021"/>
                    <w:listEntry w:val="2022"/>
                    <w:listEntry w:val="2023"/>
                    <w:listEntry w:val="2024"/>
                    <w:listEntry w:val="2025"/>
                  </w:ddList>
                </w:ffData>
              </w:fldChar>
            </w:r>
            <w:r w:rsidRPr="00FC19F6">
              <w:rPr>
                <w:b/>
                <w:color w:val="FF0000"/>
                <w:u w:val="single"/>
              </w:rPr>
              <w:instrText xml:space="preserve"> FORMDROPDOWN </w:instrText>
            </w:r>
            <w:r w:rsidR="006B4D1B">
              <w:rPr>
                <w:b/>
                <w:color w:val="FF0000"/>
                <w:u w:val="single"/>
              </w:rPr>
            </w:r>
            <w:r w:rsidR="006B4D1B">
              <w:rPr>
                <w:b/>
                <w:color w:val="FF0000"/>
                <w:u w:val="single"/>
              </w:rPr>
              <w:fldChar w:fldCharType="separate"/>
            </w:r>
            <w:r w:rsidRPr="00FC19F6">
              <w:rPr>
                <w:b/>
                <w:color w:val="FF0000"/>
                <w:u w:val="single"/>
              </w:rPr>
              <w:fldChar w:fldCharType="end"/>
            </w:r>
          </w:p>
        </w:tc>
      </w:tr>
      <w:tr w:rsidR="007712A7" w:rsidRPr="00231042" w14:paraId="1EEF4DD0" w14:textId="77777777" w:rsidTr="00724190">
        <w:trPr>
          <w:trHeight w:hRule="exact" w:val="340"/>
        </w:trPr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2BC525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  <w:tc>
          <w:tcPr>
            <w:tcW w:w="2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3714EC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  <w:tc>
          <w:tcPr>
            <w:tcW w:w="28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2AA4EE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  <w:tc>
          <w:tcPr>
            <w:tcW w:w="2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0640C3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</w:tr>
      <w:tr w:rsidR="007712A7" w:rsidRPr="00231042" w14:paraId="3FF04B2C" w14:textId="77777777" w:rsidTr="00D46825">
        <w:trPr>
          <w:trHeight w:hRule="exact" w:val="408"/>
        </w:trPr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88D74A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  <w:rPr>
                <w:b/>
              </w:rPr>
            </w:pPr>
          </w:p>
        </w:tc>
        <w:tc>
          <w:tcPr>
            <w:tcW w:w="2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B80A99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  <w:tc>
          <w:tcPr>
            <w:tcW w:w="28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B6BD1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  <w:tc>
          <w:tcPr>
            <w:tcW w:w="2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421C4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</w:tr>
      <w:tr w:rsidR="007712A7" w:rsidRPr="00231042" w14:paraId="45E66863" w14:textId="77777777" w:rsidTr="00724190">
        <w:trPr>
          <w:trHeight w:hRule="exact" w:val="340"/>
        </w:trPr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80B147" w14:textId="77777777" w:rsidR="007712A7" w:rsidRPr="00231042" w:rsidRDefault="007712A7" w:rsidP="005210DB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</w:rPr>
            </w:pPr>
          </w:p>
        </w:tc>
        <w:tc>
          <w:tcPr>
            <w:tcW w:w="2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1D9F8C" w14:textId="77777777" w:rsidR="007712A7" w:rsidRPr="00231042" w:rsidRDefault="007712A7" w:rsidP="005210DB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</w:rPr>
            </w:pPr>
          </w:p>
        </w:tc>
        <w:tc>
          <w:tcPr>
            <w:tcW w:w="28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7EA4E3" w14:textId="77777777" w:rsidR="007712A7" w:rsidRPr="00231042" w:rsidRDefault="007712A7" w:rsidP="005210DB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</w:rPr>
            </w:pPr>
          </w:p>
        </w:tc>
        <w:tc>
          <w:tcPr>
            <w:tcW w:w="2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887468" w14:textId="77777777" w:rsidR="007712A7" w:rsidRPr="00231042" w:rsidRDefault="007712A7" w:rsidP="005210DB">
            <w:pPr>
              <w:tabs>
                <w:tab w:val="left" w:pos="255"/>
              </w:tabs>
              <w:spacing w:before="40" w:after="40"/>
              <w:ind w:right="-211"/>
              <w:rPr>
                <w:sz w:val="18"/>
                <w:szCs w:val="18"/>
              </w:rPr>
            </w:pPr>
          </w:p>
        </w:tc>
      </w:tr>
      <w:tr w:rsidR="007712A7" w:rsidRPr="00231042" w14:paraId="24C72CCE" w14:textId="77777777" w:rsidTr="00D468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85"/>
        </w:trPr>
        <w:tc>
          <w:tcPr>
            <w:tcW w:w="10732" w:type="dxa"/>
            <w:gridSpan w:val="6"/>
          </w:tcPr>
          <w:p w14:paraId="333F770E" w14:textId="77777777" w:rsidR="007712A7" w:rsidRPr="00231042" w:rsidRDefault="007712A7" w:rsidP="00A41339">
            <w:pPr>
              <w:spacing w:before="40" w:after="40"/>
              <w:ind w:right="-70"/>
            </w:pPr>
          </w:p>
        </w:tc>
      </w:tr>
      <w:tr w:rsidR="007712A7" w:rsidRPr="00231042" w14:paraId="5B022782" w14:textId="77777777" w:rsidTr="00D468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1250"/>
        </w:trPr>
        <w:tc>
          <w:tcPr>
            <w:tcW w:w="3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E90B7" w14:textId="77777777" w:rsidR="00F00A6B" w:rsidRPr="00231042" w:rsidRDefault="005210DB" w:rsidP="00F00A6B">
            <w:pPr>
              <w:spacing w:before="40" w:after="40"/>
              <w:ind w:right="-70"/>
            </w:pPr>
            <w:r w:rsidRPr="00231042">
              <w:t>Fecha</w:t>
            </w:r>
            <w:r w:rsidR="007712A7" w:rsidRPr="00231042">
              <w:t xml:space="preserve">: </w:t>
            </w:r>
          </w:p>
          <w:p w14:paraId="31D26099" w14:textId="77777777" w:rsidR="00A52269" w:rsidRPr="00231042" w:rsidRDefault="00A52269" w:rsidP="00F00A6B">
            <w:pPr>
              <w:spacing w:before="40" w:after="40"/>
              <w:ind w:right="-70"/>
            </w:pPr>
          </w:p>
          <w:bookmarkStart w:id="64" w:name="Texto2"/>
          <w:p w14:paraId="6ED0962F" w14:textId="77777777" w:rsidR="007712A7" w:rsidRPr="00231042" w:rsidRDefault="00054545" w:rsidP="00A52269">
            <w:pPr>
              <w:spacing w:before="40" w:after="40"/>
              <w:ind w:right="-70" w:firstLine="284"/>
            </w:pPr>
            <w:r w:rsidRPr="00231042">
              <w:fldChar w:fldCharType="begin">
                <w:ffData>
                  <w:name w:val="Texto2"/>
                  <w:enabled/>
                  <w:calcOnExit w:val="0"/>
                  <w:textInput>
                    <w:type w:val="date"/>
                  </w:textInput>
                </w:ffData>
              </w:fldChar>
            </w:r>
            <w:r w:rsidR="00756EA1" w:rsidRPr="00231042">
              <w:instrText xml:space="preserve"> FORMTEXT </w:instrText>
            </w:r>
            <w:r w:rsidRPr="00231042">
              <w:fldChar w:fldCharType="separate"/>
            </w:r>
            <w:r w:rsidR="00756EA1" w:rsidRPr="00231042">
              <w:rPr>
                <w:noProof/>
              </w:rPr>
              <w:t> </w:t>
            </w:r>
            <w:r w:rsidR="00756EA1" w:rsidRPr="00231042">
              <w:rPr>
                <w:noProof/>
              </w:rPr>
              <w:t> </w:t>
            </w:r>
            <w:r w:rsidR="00756EA1" w:rsidRPr="00231042">
              <w:rPr>
                <w:noProof/>
              </w:rPr>
              <w:t> </w:t>
            </w:r>
            <w:r w:rsidR="00756EA1" w:rsidRPr="00231042">
              <w:rPr>
                <w:noProof/>
              </w:rPr>
              <w:t> </w:t>
            </w:r>
            <w:r w:rsidR="00756EA1" w:rsidRPr="00231042">
              <w:rPr>
                <w:noProof/>
              </w:rPr>
              <w:t> </w:t>
            </w:r>
            <w:r w:rsidRPr="00231042">
              <w:fldChar w:fldCharType="end"/>
            </w:r>
            <w:bookmarkEnd w:id="64"/>
            <w:r w:rsidRPr="00231042">
              <w:fldChar w:fldCharType="begin"/>
            </w:r>
            <w:r w:rsidR="007712A7" w:rsidRPr="00231042">
              <w:instrText xml:space="preserve"> FORMTEXT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3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E89A6" w14:textId="77777777" w:rsidR="00F00A6B" w:rsidRPr="00231042" w:rsidRDefault="005210DB" w:rsidP="00F00A6B">
            <w:pPr>
              <w:spacing w:before="40" w:after="40"/>
              <w:ind w:right="-70"/>
            </w:pPr>
            <w:r w:rsidRPr="00231042">
              <w:t>Nombre</w:t>
            </w:r>
            <w:r w:rsidR="007712A7" w:rsidRPr="00231042">
              <w:t>:</w:t>
            </w:r>
          </w:p>
          <w:p w14:paraId="559399D1" w14:textId="77777777" w:rsidR="00F00A6B" w:rsidRPr="00231042" w:rsidRDefault="00F00A6B" w:rsidP="00F00A6B">
            <w:pPr>
              <w:spacing w:before="40" w:after="40"/>
              <w:ind w:right="-70"/>
              <w:rPr>
                <w:sz w:val="16"/>
                <w:szCs w:val="16"/>
              </w:rPr>
            </w:pPr>
          </w:p>
          <w:bookmarkStart w:id="65" w:name="Texto1"/>
          <w:p w14:paraId="1A80D213" w14:textId="77777777" w:rsidR="007712A7" w:rsidRPr="00231042" w:rsidRDefault="00054545" w:rsidP="00A52269">
            <w:pPr>
              <w:spacing w:before="40" w:after="40"/>
              <w:ind w:right="-70" w:firstLine="1101"/>
            </w:pPr>
            <w:r w:rsidRPr="00231042"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A52269" w:rsidRPr="00231042">
              <w:instrText xml:space="preserve"> FORMTEXT </w:instrText>
            </w:r>
            <w:r w:rsidRPr="00231042">
              <w:fldChar w:fldCharType="separate"/>
            </w:r>
            <w:r w:rsidR="00A52269" w:rsidRPr="00231042">
              <w:rPr>
                <w:noProof/>
              </w:rPr>
              <w:t> </w:t>
            </w:r>
            <w:r w:rsidR="00A52269" w:rsidRPr="00231042">
              <w:rPr>
                <w:noProof/>
              </w:rPr>
              <w:t> </w:t>
            </w:r>
            <w:r w:rsidR="00A52269" w:rsidRPr="00231042">
              <w:rPr>
                <w:noProof/>
              </w:rPr>
              <w:t> </w:t>
            </w:r>
            <w:r w:rsidR="00A52269" w:rsidRPr="00231042">
              <w:rPr>
                <w:noProof/>
              </w:rPr>
              <w:t> </w:t>
            </w:r>
            <w:r w:rsidR="00A52269" w:rsidRPr="00231042">
              <w:rPr>
                <w:noProof/>
              </w:rPr>
              <w:t> </w:t>
            </w:r>
            <w:r w:rsidRPr="00231042">
              <w:fldChar w:fldCharType="end"/>
            </w:r>
            <w:bookmarkEnd w:id="65"/>
            <w:r w:rsidRPr="00231042">
              <w:fldChar w:fldCharType="begin"/>
            </w:r>
            <w:r w:rsidR="007712A7" w:rsidRPr="00231042">
              <w:instrText xml:space="preserve"> FORMTEXT </w:instrText>
            </w:r>
            <w:r w:rsidR="006B4D1B">
              <w:fldChar w:fldCharType="separate"/>
            </w:r>
            <w:r w:rsidRPr="00231042">
              <w:fldChar w:fldCharType="end"/>
            </w:r>
          </w:p>
        </w:tc>
        <w:tc>
          <w:tcPr>
            <w:tcW w:w="3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7F300" w14:textId="77777777" w:rsidR="007712A7" w:rsidRPr="00231042" w:rsidRDefault="005210DB" w:rsidP="00F00A6B">
            <w:pPr>
              <w:spacing w:before="40" w:after="40"/>
              <w:ind w:right="-70"/>
            </w:pPr>
            <w:r w:rsidRPr="00231042">
              <w:t>Firma</w:t>
            </w:r>
            <w:r w:rsidR="007712A7" w:rsidRPr="00231042">
              <w:t xml:space="preserve">: </w:t>
            </w:r>
          </w:p>
        </w:tc>
      </w:tr>
    </w:tbl>
    <w:p w14:paraId="7CB27E44" w14:textId="77777777" w:rsidR="00EB2B1A" w:rsidRPr="00231042" w:rsidRDefault="00EB2B1A" w:rsidP="007712A7"/>
    <w:p w14:paraId="66A2E0F3" w14:textId="77777777" w:rsidR="000D644A" w:rsidRPr="00231042" w:rsidRDefault="000D644A" w:rsidP="007712A7"/>
    <w:p w14:paraId="119CBA00" w14:textId="77777777" w:rsidR="004F4BA8" w:rsidRPr="00231042" w:rsidRDefault="004F4BA8" w:rsidP="004F4BA8">
      <w:r w:rsidRPr="00231042">
        <w:tab/>
      </w:r>
      <w:r w:rsidRPr="00231042">
        <w:tab/>
      </w:r>
      <w:r w:rsidRPr="00231042">
        <w:tab/>
      </w:r>
      <w:r w:rsidRPr="00231042">
        <w:tab/>
      </w:r>
      <w:r w:rsidRPr="00231042">
        <w:tab/>
      </w:r>
      <w:r w:rsidRPr="00231042">
        <w:tab/>
      </w:r>
      <w:r w:rsidRPr="00231042">
        <w:tab/>
      </w:r>
      <w:r w:rsidRPr="00231042">
        <w:tab/>
      </w:r>
      <w:r w:rsidRPr="00231042">
        <w:tab/>
      </w:r>
      <w:r w:rsidRPr="00231042">
        <w:tab/>
      </w:r>
      <w:r w:rsidRPr="00231042">
        <w:tab/>
      </w:r>
      <w:r w:rsidRPr="00231042">
        <w:tab/>
      </w:r>
    </w:p>
    <w:sectPr w:rsidR="004F4BA8" w:rsidRPr="00231042" w:rsidSect="007712A7">
      <w:headerReference w:type="default" r:id="rId10"/>
      <w:footerReference w:type="even" r:id="rId11"/>
      <w:footerReference w:type="default" r:id="rId12"/>
      <w:pgSz w:w="11907" w:h="16840" w:code="9"/>
      <w:pgMar w:top="737" w:right="567" w:bottom="454" w:left="907" w:header="454" w:footer="45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897EC" w14:textId="77777777" w:rsidR="00F747E7" w:rsidRDefault="00F747E7">
      <w:r>
        <w:separator/>
      </w:r>
    </w:p>
  </w:endnote>
  <w:endnote w:type="continuationSeparator" w:id="0">
    <w:p w14:paraId="04FACAA7" w14:textId="77777777" w:rsidR="00F747E7" w:rsidRDefault="00F747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F139A" w14:textId="77777777" w:rsidR="00797C44" w:rsidRDefault="00797C4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60056A" w14:textId="77777777" w:rsidR="00797C44" w:rsidRDefault="00797C4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0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0"/>
      <w:gridCol w:w="2884"/>
      <w:gridCol w:w="2686"/>
      <w:gridCol w:w="708"/>
      <w:gridCol w:w="709"/>
      <w:gridCol w:w="1985"/>
    </w:tblGrid>
    <w:tr w:rsidR="00797C44" w14:paraId="7A832B83" w14:textId="77777777">
      <w:trPr>
        <w:cantSplit/>
        <w:trHeight w:val="175"/>
      </w:trPr>
      <w:tc>
        <w:tcPr>
          <w:tcW w:w="1730" w:type="dxa"/>
          <w:vAlign w:val="center"/>
        </w:tcPr>
        <w:p w14:paraId="62A476BB" w14:textId="77777777" w:rsidR="00797C44" w:rsidRDefault="00797C44" w:rsidP="007712A7">
          <w:pPr>
            <w:pStyle w:val="Footer"/>
            <w:tabs>
              <w:tab w:val="clear" w:pos="4536"/>
              <w:tab w:val="clear" w:pos="9072"/>
            </w:tabs>
            <w:rPr>
              <w:sz w:val="14"/>
            </w:rPr>
          </w:pPr>
          <w:r>
            <w:rPr>
              <w:sz w:val="14"/>
            </w:rPr>
            <w:t>Plantilla creada por/el</w:t>
          </w:r>
        </w:p>
      </w:tc>
      <w:tc>
        <w:tcPr>
          <w:tcW w:w="2884" w:type="dxa"/>
          <w:vAlign w:val="center"/>
        </w:tcPr>
        <w:p w14:paraId="5A6BBF1F" w14:textId="77777777" w:rsidR="00797C44" w:rsidRPr="00C5221F" w:rsidRDefault="00797C44" w:rsidP="007712A7">
          <w:pPr>
            <w:pStyle w:val="Footer"/>
            <w:rPr>
              <w:sz w:val="14"/>
              <w:lang w:val="en-GB"/>
            </w:rPr>
          </w:pPr>
          <w:r>
            <w:rPr>
              <w:sz w:val="14"/>
              <w:lang w:val="en-GB"/>
            </w:rPr>
            <w:t>Comprobado por/el</w:t>
          </w:r>
        </w:p>
      </w:tc>
      <w:tc>
        <w:tcPr>
          <w:tcW w:w="2686" w:type="dxa"/>
          <w:vAlign w:val="center"/>
        </w:tcPr>
        <w:p w14:paraId="728FE445" w14:textId="77777777" w:rsidR="00797C44" w:rsidRDefault="00797C44" w:rsidP="007712A7">
          <w:pPr>
            <w:pStyle w:val="Footer"/>
            <w:tabs>
              <w:tab w:val="clear" w:pos="4536"/>
              <w:tab w:val="clear" w:pos="9072"/>
            </w:tabs>
            <w:rPr>
              <w:sz w:val="14"/>
            </w:rPr>
          </w:pPr>
          <w:r>
            <w:rPr>
              <w:sz w:val="14"/>
            </w:rPr>
            <w:t>Liberado por/el</w:t>
          </w:r>
        </w:p>
      </w:tc>
      <w:tc>
        <w:tcPr>
          <w:tcW w:w="708" w:type="dxa"/>
          <w:vAlign w:val="center"/>
        </w:tcPr>
        <w:p w14:paraId="15352D5F" w14:textId="77777777" w:rsidR="00797C44" w:rsidRPr="00694E9E" w:rsidRDefault="00797C44" w:rsidP="007712A7">
          <w:pPr>
            <w:pStyle w:val="Footer"/>
            <w:tabs>
              <w:tab w:val="clear" w:pos="4536"/>
              <w:tab w:val="clear" w:pos="9072"/>
            </w:tabs>
            <w:rPr>
              <w:sz w:val="14"/>
              <w:szCs w:val="14"/>
            </w:rPr>
          </w:pPr>
          <w:r>
            <w:rPr>
              <w:sz w:val="14"/>
              <w:szCs w:val="14"/>
            </w:rPr>
            <w:t>Versión</w:t>
          </w:r>
        </w:p>
      </w:tc>
      <w:tc>
        <w:tcPr>
          <w:tcW w:w="709" w:type="dxa"/>
          <w:vAlign w:val="center"/>
        </w:tcPr>
        <w:p w14:paraId="341A4431" w14:textId="77777777" w:rsidR="00797C44" w:rsidRPr="00694E9E" w:rsidRDefault="00797C44" w:rsidP="00E31441">
          <w:pPr>
            <w:pStyle w:val="Footer"/>
            <w:tabs>
              <w:tab w:val="clear" w:pos="4536"/>
              <w:tab w:val="clear" w:pos="9072"/>
            </w:tabs>
            <w:rPr>
              <w:sz w:val="14"/>
              <w:szCs w:val="14"/>
            </w:rPr>
          </w:pPr>
          <w:r>
            <w:rPr>
              <w:sz w:val="14"/>
              <w:szCs w:val="14"/>
            </w:rPr>
            <w:t>Página</w:t>
          </w:r>
        </w:p>
      </w:tc>
      <w:tc>
        <w:tcPr>
          <w:tcW w:w="1985" w:type="dxa"/>
          <w:vAlign w:val="center"/>
        </w:tcPr>
        <w:p w14:paraId="6EB6EBDB" w14:textId="77777777" w:rsidR="00797C44" w:rsidRPr="00694E9E" w:rsidRDefault="00797C44" w:rsidP="007712A7">
          <w:pPr>
            <w:pStyle w:val="Footer"/>
            <w:tabs>
              <w:tab w:val="clear" w:pos="4536"/>
              <w:tab w:val="clear" w:pos="9072"/>
            </w:tabs>
            <w:rPr>
              <w:sz w:val="14"/>
              <w:szCs w:val="14"/>
            </w:rPr>
          </w:pPr>
        </w:p>
      </w:tc>
    </w:tr>
    <w:tr w:rsidR="00797C44" w:rsidRPr="00841342" w14:paraId="3C7114D9" w14:textId="77777777">
      <w:trPr>
        <w:cantSplit/>
        <w:trHeight w:val="349"/>
      </w:trPr>
      <w:tc>
        <w:tcPr>
          <w:tcW w:w="1730" w:type="dxa"/>
          <w:vAlign w:val="center"/>
        </w:tcPr>
        <w:p w14:paraId="152943A4" w14:textId="77777777" w:rsidR="00797C44" w:rsidRPr="00841342" w:rsidRDefault="00797C44" w:rsidP="00B96F7A">
          <w:pPr>
            <w:pStyle w:val="Footer"/>
            <w:tabs>
              <w:tab w:val="clear" w:pos="4536"/>
              <w:tab w:val="clear" w:pos="9072"/>
            </w:tabs>
            <w:rPr>
              <w:sz w:val="16"/>
              <w:lang w:val="en-GB"/>
            </w:rPr>
          </w:pPr>
          <w:r w:rsidRPr="005550C7">
            <w:rPr>
              <w:b/>
              <w:color w:val="E36C0A"/>
              <w:sz w:val="14"/>
              <w:lang w:val="en-GB"/>
            </w:rPr>
            <w:t>KUKA</w:t>
          </w:r>
          <w:r>
            <w:rPr>
              <w:sz w:val="14"/>
              <w:lang w:val="en-GB"/>
            </w:rPr>
            <w:t xml:space="preserve"> / 27</w:t>
          </w:r>
          <w:r w:rsidRPr="00841342">
            <w:rPr>
              <w:sz w:val="14"/>
              <w:lang w:val="en-GB"/>
            </w:rPr>
            <w:t>.</w:t>
          </w:r>
          <w:r>
            <w:rPr>
              <w:sz w:val="14"/>
              <w:lang w:val="en-GB"/>
            </w:rPr>
            <w:t>04</w:t>
          </w:r>
          <w:r w:rsidRPr="00841342">
            <w:rPr>
              <w:sz w:val="14"/>
              <w:lang w:val="en-GB"/>
            </w:rPr>
            <w:t>.201</w:t>
          </w:r>
          <w:r>
            <w:rPr>
              <w:sz w:val="14"/>
              <w:lang w:val="en-GB"/>
            </w:rPr>
            <w:t>2</w:t>
          </w:r>
        </w:p>
      </w:tc>
      <w:tc>
        <w:tcPr>
          <w:tcW w:w="2884" w:type="dxa"/>
          <w:vAlign w:val="center"/>
        </w:tcPr>
        <w:p w14:paraId="6B14B894" w14:textId="77777777" w:rsidR="00797C44" w:rsidRPr="0049723A" w:rsidRDefault="00797C44" w:rsidP="00075653">
          <w:pPr>
            <w:pStyle w:val="Footer"/>
            <w:tabs>
              <w:tab w:val="clear" w:pos="4536"/>
              <w:tab w:val="clear" w:pos="9072"/>
            </w:tabs>
            <w:rPr>
              <w:sz w:val="14"/>
            </w:rPr>
          </w:pPr>
          <w:r w:rsidRPr="005550C7">
            <w:rPr>
              <w:b/>
              <w:color w:val="E36C0A"/>
              <w:sz w:val="14"/>
              <w:lang w:val="en-GB"/>
            </w:rPr>
            <w:t>KUKA</w:t>
          </w:r>
          <w:r w:rsidRPr="0049723A">
            <w:rPr>
              <w:sz w:val="14"/>
            </w:rPr>
            <w:t xml:space="preserve"> /</w:t>
          </w:r>
          <w:r>
            <w:rPr>
              <w:sz w:val="14"/>
            </w:rPr>
            <w:t xml:space="preserve"> 25</w:t>
          </w:r>
          <w:r w:rsidRPr="0049723A">
            <w:rPr>
              <w:sz w:val="14"/>
            </w:rPr>
            <w:t>.0</w:t>
          </w:r>
          <w:r>
            <w:rPr>
              <w:sz w:val="14"/>
            </w:rPr>
            <w:t>2</w:t>
          </w:r>
          <w:r w:rsidRPr="0049723A">
            <w:rPr>
              <w:sz w:val="14"/>
            </w:rPr>
            <w:t>.201</w:t>
          </w:r>
          <w:r>
            <w:rPr>
              <w:sz w:val="14"/>
            </w:rPr>
            <w:t>4</w:t>
          </w:r>
        </w:p>
      </w:tc>
      <w:tc>
        <w:tcPr>
          <w:tcW w:w="2686" w:type="dxa"/>
          <w:vAlign w:val="center"/>
        </w:tcPr>
        <w:p w14:paraId="14F9E2FB" w14:textId="77777777" w:rsidR="00797C44" w:rsidRPr="00841342" w:rsidRDefault="00797C44" w:rsidP="008B6B0D">
          <w:pPr>
            <w:pStyle w:val="Footer"/>
            <w:tabs>
              <w:tab w:val="clear" w:pos="4536"/>
              <w:tab w:val="clear" w:pos="9072"/>
            </w:tabs>
            <w:rPr>
              <w:sz w:val="14"/>
              <w:lang w:val="en-GB"/>
            </w:rPr>
          </w:pPr>
          <w:r w:rsidRPr="005550C7">
            <w:rPr>
              <w:b/>
              <w:color w:val="E36C0A"/>
              <w:sz w:val="14"/>
              <w:lang w:val="en-GB"/>
            </w:rPr>
            <w:t>KUKA</w:t>
          </w:r>
          <w:r>
            <w:rPr>
              <w:sz w:val="14"/>
              <w:lang w:val="en-GB"/>
            </w:rPr>
            <w:t xml:space="preserve"> / 25</w:t>
          </w:r>
          <w:r w:rsidRPr="00841342">
            <w:rPr>
              <w:sz w:val="14"/>
              <w:lang w:val="en-GB"/>
            </w:rPr>
            <w:t>.</w:t>
          </w:r>
          <w:r>
            <w:rPr>
              <w:sz w:val="14"/>
              <w:lang w:val="en-GB"/>
            </w:rPr>
            <w:t>02</w:t>
          </w:r>
          <w:r w:rsidRPr="00841342">
            <w:rPr>
              <w:sz w:val="14"/>
              <w:lang w:val="en-GB"/>
            </w:rPr>
            <w:t>.201</w:t>
          </w:r>
          <w:r>
            <w:rPr>
              <w:sz w:val="14"/>
              <w:lang w:val="en-GB"/>
            </w:rPr>
            <w:t>4</w:t>
          </w:r>
        </w:p>
      </w:tc>
      <w:tc>
        <w:tcPr>
          <w:tcW w:w="708" w:type="dxa"/>
          <w:vAlign w:val="center"/>
        </w:tcPr>
        <w:p w14:paraId="51856929" w14:textId="77777777" w:rsidR="00797C44" w:rsidRPr="00841342" w:rsidRDefault="00B14E82" w:rsidP="00775868">
          <w:pPr>
            <w:pStyle w:val="Footer"/>
            <w:tabs>
              <w:tab w:val="clear" w:pos="4536"/>
              <w:tab w:val="clear" w:pos="9072"/>
            </w:tabs>
            <w:jc w:val="center"/>
            <w:rPr>
              <w:b/>
              <w:sz w:val="14"/>
              <w:szCs w:val="14"/>
              <w:lang w:val="en-GB"/>
            </w:rPr>
          </w:pPr>
          <w:r>
            <w:rPr>
              <w:b/>
              <w:sz w:val="14"/>
              <w:szCs w:val="14"/>
              <w:lang w:val="en-GB"/>
            </w:rPr>
            <w:t>3.0</w:t>
          </w:r>
        </w:p>
      </w:tc>
      <w:tc>
        <w:tcPr>
          <w:tcW w:w="709" w:type="dxa"/>
          <w:vAlign w:val="center"/>
        </w:tcPr>
        <w:p w14:paraId="062029A8" w14:textId="77777777" w:rsidR="00797C44" w:rsidRPr="00841342" w:rsidRDefault="00797C44" w:rsidP="00E31441">
          <w:pPr>
            <w:pStyle w:val="Footer"/>
            <w:tabs>
              <w:tab w:val="clear" w:pos="4536"/>
              <w:tab w:val="clear" w:pos="9072"/>
            </w:tabs>
            <w:jc w:val="center"/>
            <w:rPr>
              <w:sz w:val="14"/>
              <w:szCs w:val="14"/>
              <w:lang w:val="en-GB"/>
            </w:rPr>
          </w:pPr>
          <w:r>
            <w:rPr>
              <w:sz w:val="14"/>
              <w:szCs w:val="14"/>
            </w:rPr>
            <w:fldChar w:fldCharType="begin"/>
          </w:r>
          <w:r w:rsidRPr="00841342">
            <w:rPr>
              <w:sz w:val="14"/>
              <w:szCs w:val="14"/>
              <w:lang w:val="en-GB"/>
            </w:rPr>
            <w:instrText xml:space="preserve"> PAGE  \* MERGEFORMAT </w:instrText>
          </w:r>
          <w:r>
            <w:rPr>
              <w:sz w:val="14"/>
              <w:szCs w:val="14"/>
            </w:rPr>
            <w:fldChar w:fldCharType="separate"/>
          </w:r>
          <w:r w:rsidR="0007213C">
            <w:rPr>
              <w:noProof/>
              <w:sz w:val="14"/>
              <w:szCs w:val="14"/>
              <w:lang w:val="en-GB"/>
            </w:rPr>
            <w:t>1</w:t>
          </w:r>
          <w:r>
            <w:rPr>
              <w:sz w:val="14"/>
              <w:szCs w:val="14"/>
            </w:rPr>
            <w:fldChar w:fldCharType="end"/>
          </w:r>
          <w:r>
            <w:rPr>
              <w:sz w:val="14"/>
              <w:szCs w:val="14"/>
              <w:lang w:val="en-GB"/>
            </w:rPr>
            <w:t xml:space="preserve">de </w:t>
          </w:r>
          <w:r w:rsidR="006B4D1B">
            <w:fldChar w:fldCharType="begin"/>
          </w:r>
          <w:r w:rsidR="006B4D1B">
            <w:instrText xml:space="preserve"> NUMPAGES  \* MERGEFORMAT </w:instrText>
          </w:r>
          <w:r w:rsidR="006B4D1B">
            <w:fldChar w:fldCharType="separate"/>
          </w:r>
          <w:r w:rsidR="0007213C" w:rsidRPr="0007213C">
            <w:rPr>
              <w:noProof/>
              <w:sz w:val="14"/>
              <w:szCs w:val="14"/>
              <w:lang w:val="en-GB"/>
            </w:rPr>
            <w:t>4</w:t>
          </w:r>
          <w:r w:rsidR="006B4D1B">
            <w:rPr>
              <w:noProof/>
              <w:sz w:val="14"/>
              <w:szCs w:val="14"/>
              <w:lang w:val="en-GB"/>
            </w:rPr>
            <w:fldChar w:fldCharType="end"/>
          </w:r>
        </w:p>
      </w:tc>
      <w:tc>
        <w:tcPr>
          <w:tcW w:w="1985" w:type="dxa"/>
          <w:vAlign w:val="center"/>
        </w:tcPr>
        <w:p w14:paraId="1AEACAC1" w14:textId="77777777" w:rsidR="00797C44" w:rsidRPr="00841342" w:rsidRDefault="00797C44" w:rsidP="007712A7">
          <w:pPr>
            <w:pStyle w:val="Footer"/>
            <w:tabs>
              <w:tab w:val="clear" w:pos="4536"/>
              <w:tab w:val="clear" w:pos="9072"/>
            </w:tabs>
            <w:rPr>
              <w:sz w:val="14"/>
              <w:szCs w:val="14"/>
              <w:lang w:val="en-GB"/>
            </w:rPr>
          </w:pPr>
          <w:r>
            <w:rPr>
              <w:noProof/>
              <w:sz w:val="14"/>
              <w:szCs w:val="14"/>
              <w:lang w:val="es-ES" w:eastAsia="es-ES"/>
            </w:rPr>
            <w:drawing>
              <wp:inline distT="0" distB="0" distL="0" distR="0" wp14:anchorId="0ECEEB18" wp14:editId="331DB72F">
                <wp:extent cx="1173480" cy="120650"/>
                <wp:effectExtent l="0" t="0" r="0" b="0"/>
                <wp:docPr id="1" name="Imagen 1" descr="Bild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ild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3480" cy="12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9398E4A" w14:textId="77777777" w:rsidR="00797C44" w:rsidRPr="00746F3F" w:rsidRDefault="00797C44">
    <w:pPr>
      <w:pStyle w:val="Footer"/>
      <w:rPr>
        <w:sz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A4290" w14:textId="77777777" w:rsidR="00F747E7" w:rsidRDefault="00F747E7">
      <w:r>
        <w:separator/>
      </w:r>
    </w:p>
  </w:footnote>
  <w:footnote w:type="continuationSeparator" w:id="0">
    <w:p w14:paraId="24444A78" w14:textId="77777777" w:rsidR="00F747E7" w:rsidRDefault="00F747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155" w:type="dxa"/>
      <w:tblBorders>
        <w:bottom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52"/>
      <w:gridCol w:w="6307"/>
      <w:gridCol w:w="2296"/>
    </w:tblGrid>
    <w:tr w:rsidR="00797C44" w:rsidRPr="006E05A7" w14:paraId="38BB7C39" w14:textId="77777777" w:rsidTr="00346E9A">
      <w:tc>
        <w:tcPr>
          <w:tcW w:w="2552" w:type="dxa"/>
        </w:tcPr>
        <w:p w14:paraId="1FAE5681" w14:textId="77777777" w:rsidR="00797C44" w:rsidRDefault="007B0189">
          <w:pPr>
            <w:pStyle w:val="Header"/>
            <w:jc w:val="center"/>
            <w:rPr>
              <w:b/>
            </w:rPr>
          </w:pPr>
          <w:r>
            <w:rPr>
              <w:b/>
              <w:noProof/>
              <w:lang w:val="es-ES" w:eastAsia="es-ES"/>
            </w:rPr>
            <w:drawing>
              <wp:anchor distT="0" distB="0" distL="114300" distR="114300" simplePos="0" relativeHeight="251661312" behindDoc="0" locked="0" layoutInCell="1" allowOverlap="1" wp14:anchorId="7953DDE9" wp14:editId="21752E14">
                <wp:simplePos x="0" y="0"/>
                <wp:positionH relativeFrom="page">
                  <wp:posOffset>44450</wp:posOffset>
                </wp:positionH>
                <wp:positionV relativeFrom="page">
                  <wp:posOffset>-113038</wp:posOffset>
                </wp:positionV>
                <wp:extent cx="1364584" cy="234315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4584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E395B64" w14:textId="77777777" w:rsidR="00797C44" w:rsidRPr="006E05A7" w:rsidRDefault="00797C44" w:rsidP="00756A27">
          <w:pPr>
            <w:pStyle w:val="Header"/>
            <w:rPr>
              <w:b/>
              <w:sz w:val="18"/>
              <w:szCs w:val="18"/>
              <w:lang w:val="pl-PL"/>
            </w:rPr>
          </w:pPr>
          <w:r w:rsidRPr="006E05A7">
            <w:rPr>
              <w:b/>
              <w:sz w:val="18"/>
              <w:szCs w:val="18"/>
              <w:lang w:val="pl-PL"/>
            </w:rPr>
            <w:t>KUKA Robots Ibérica S.A.</w:t>
          </w:r>
        </w:p>
      </w:tc>
      <w:tc>
        <w:tcPr>
          <w:tcW w:w="6307" w:type="dxa"/>
          <w:vAlign w:val="center"/>
        </w:tcPr>
        <w:p w14:paraId="797404EF" w14:textId="0E84A73F" w:rsidR="00797C44" w:rsidRPr="006E05A7" w:rsidRDefault="00797C44" w:rsidP="00FB783B">
          <w:pPr>
            <w:pStyle w:val="Header"/>
            <w:ind w:right="-523"/>
            <w:rPr>
              <w:b/>
              <w:sz w:val="24"/>
              <w:szCs w:val="24"/>
              <w:lang w:val="es-ES"/>
            </w:rPr>
          </w:pPr>
          <w:r w:rsidRPr="006E05A7">
            <w:rPr>
              <w:b/>
              <w:sz w:val="24"/>
              <w:szCs w:val="24"/>
              <w:lang w:val="es-ES"/>
            </w:rPr>
            <w:t xml:space="preserve">Lista de Verificación de Mantenimiento: </w:t>
          </w:r>
          <w:r w:rsidRPr="006E05A7">
            <w:rPr>
              <w:b/>
              <w:lang w:val="es-ES"/>
            </w:rPr>
            <w:t>IR NºSr.:</w:t>
          </w:r>
          <w:r>
            <w:fldChar w:fldCharType="begin"/>
          </w:r>
          <w:r w:rsidRPr="006E05A7">
            <w:rPr>
              <w:lang w:val="es-ES"/>
            </w:rPr>
            <w:instrText xml:space="preserve"> =Text77 </w:instrText>
          </w:r>
          <w:r>
            <w:fldChar w:fldCharType="separate"/>
          </w:r>
          <w:r w:rsidR="006B4D1B">
            <w:rPr>
              <w:b/>
              <w:noProof/>
              <w:lang w:val="es-ES"/>
            </w:rPr>
            <w:t>!Undefined Bookmark, TEXT77</w:t>
          </w:r>
          <w:r>
            <w:rPr>
              <w:noProof/>
            </w:rPr>
            <w:fldChar w:fldCharType="end"/>
          </w:r>
        </w:p>
      </w:tc>
      <w:tc>
        <w:tcPr>
          <w:tcW w:w="2296" w:type="dxa"/>
          <w:vAlign w:val="center"/>
        </w:tcPr>
        <w:p w14:paraId="72EE3D88" w14:textId="77777777" w:rsidR="00797C44" w:rsidRPr="006E05A7" w:rsidRDefault="007B0189" w:rsidP="007712A7">
          <w:pPr>
            <w:pStyle w:val="Header"/>
            <w:jc w:val="center"/>
            <w:rPr>
              <w:lang w:val="es-ES"/>
            </w:rPr>
          </w:pPr>
          <w:r>
            <w:rPr>
              <w:b/>
              <w:noProof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36155942" wp14:editId="6C0E0CE5">
                <wp:simplePos x="0" y="0"/>
                <wp:positionH relativeFrom="page">
                  <wp:posOffset>655320</wp:posOffset>
                </wp:positionH>
                <wp:positionV relativeFrom="page">
                  <wp:posOffset>-141605</wp:posOffset>
                </wp:positionV>
                <wp:extent cx="390525" cy="394970"/>
                <wp:effectExtent l="0" t="0" r="0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0525" cy="394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0B996D41" w14:textId="77777777" w:rsidR="00797C44" w:rsidRPr="006E05A7" w:rsidRDefault="00797C44">
    <w:pPr>
      <w:pStyle w:val="Header"/>
      <w:tabs>
        <w:tab w:val="clear" w:pos="4536"/>
        <w:tab w:val="center" w:pos="0"/>
      </w:tabs>
      <w:rPr>
        <w:sz w:val="8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"/>
      <w:legacy w:legacy="1" w:legacySpace="144" w:legacyIndent="0"/>
      <w:lvlJc w:val="left"/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rFonts w:ascii="Arial" w:hAnsi="Arial" w:hint="default"/>
        <w:b w:val="0"/>
        <w:i w:val="0"/>
        <w:sz w:val="24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2493B81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36E23DE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4BA23E6D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64B7090B"/>
    <w:multiLevelType w:val="singleLevel"/>
    <w:tmpl w:val="0407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i w:val="0"/>
      </w:rPr>
    </w:lvl>
  </w:abstractNum>
  <w:abstractNum w:abstractNumId="5" w15:restartNumberingAfterBreak="0">
    <w:nsid w:val="64F96BF9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66B032EF"/>
    <w:multiLevelType w:val="singleLevel"/>
    <w:tmpl w:val="AFFE25CE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7" w15:restartNumberingAfterBreak="0">
    <w:nsid w:val="71AA6351"/>
    <w:multiLevelType w:val="singleLevel"/>
    <w:tmpl w:val="04070001"/>
    <w:lvl w:ilvl="0">
      <w:start w:val="4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0002332">
    <w:abstractNumId w:val="0"/>
  </w:num>
  <w:num w:numId="2" w16cid:durableId="1437292202">
    <w:abstractNumId w:val="3"/>
  </w:num>
  <w:num w:numId="3" w16cid:durableId="537544091">
    <w:abstractNumId w:val="2"/>
  </w:num>
  <w:num w:numId="4" w16cid:durableId="1681883000">
    <w:abstractNumId w:val="5"/>
  </w:num>
  <w:num w:numId="5" w16cid:durableId="1913849676">
    <w:abstractNumId w:val="6"/>
  </w:num>
  <w:num w:numId="6" w16cid:durableId="560099341">
    <w:abstractNumId w:val="7"/>
  </w:num>
  <w:num w:numId="7" w16cid:durableId="1236092538">
    <w:abstractNumId w:val="4"/>
  </w:num>
  <w:num w:numId="8" w16cid:durableId="1938319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F13"/>
    <w:rsid w:val="00025035"/>
    <w:rsid w:val="00054545"/>
    <w:rsid w:val="00057F41"/>
    <w:rsid w:val="0007213C"/>
    <w:rsid w:val="00075653"/>
    <w:rsid w:val="000764A1"/>
    <w:rsid w:val="00084E05"/>
    <w:rsid w:val="0009502C"/>
    <w:rsid w:val="00096F13"/>
    <w:rsid w:val="000B15D8"/>
    <w:rsid w:val="000C0530"/>
    <w:rsid w:val="000D0BDB"/>
    <w:rsid w:val="000D3532"/>
    <w:rsid w:val="000D5720"/>
    <w:rsid w:val="000D644A"/>
    <w:rsid w:val="000F4ED8"/>
    <w:rsid w:val="00100E4B"/>
    <w:rsid w:val="001107E7"/>
    <w:rsid w:val="001160F0"/>
    <w:rsid w:val="00121D3A"/>
    <w:rsid w:val="00131291"/>
    <w:rsid w:val="00137620"/>
    <w:rsid w:val="00137E4C"/>
    <w:rsid w:val="00142D52"/>
    <w:rsid w:val="00175C7C"/>
    <w:rsid w:val="00180C78"/>
    <w:rsid w:val="001A4CEF"/>
    <w:rsid w:val="001B7366"/>
    <w:rsid w:val="001E2FF3"/>
    <w:rsid w:val="0020084A"/>
    <w:rsid w:val="00206CA9"/>
    <w:rsid w:val="002166FC"/>
    <w:rsid w:val="00227E28"/>
    <w:rsid w:val="00231042"/>
    <w:rsid w:val="00231487"/>
    <w:rsid w:val="00250872"/>
    <w:rsid w:val="00264D1D"/>
    <w:rsid w:val="00292C02"/>
    <w:rsid w:val="00293221"/>
    <w:rsid w:val="0029645F"/>
    <w:rsid w:val="002B0C21"/>
    <w:rsid w:val="002B7544"/>
    <w:rsid w:val="002C396A"/>
    <w:rsid w:val="002E57BC"/>
    <w:rsid w:val="002F26F9"/>
    <w:rsid w:val="002F2EB1"/>
    <w:rsid w:val="0030030F"/>
    <w:rsid w:val="00305FAF"/>
    <w:rsid w:val="003122F9"/>
    <w:rsid w:val="00336DD8"/>
    <w:rsid w:val="0034516B"/>
    <w:rsid w:val="00345413"/>
    <w:rsid w:val="00346E9A"/>
    <w:rsid w:val="00353563"/>
    <w:rsid w:val="0036443F"/>
    <w:rsid w:val="003679A5"/>
    <w:rsid w:val="00371DB6"/>
    <w:rsid w:val="00372165"/>
    <w:rsid w:val="003800FC"/>
    <w:rsid w:val="00391A70"/>
    <w:rsid w:val="003A2A26"/>
    <w:rsid w:val="003A351E"/>
    <w:rsid w:val="003B1171"/>
    <w:rsid w:val="003B155C"/>
    <w:rsid w:val="003C6E46"/>
    <w:rsid w:val="003E5F77"/>
    <w:rsid w:val="003E676A"/>
    <w:rsid w:val="003F33D7"/>
    <w:rsid w:val="00424008"/>
    <w:rsid w:val="004437E2"/>
    <w:rsid w:val="00476366"/>
    <w:rsid w:val="00480941"/>
    <w:rsid w:val="00491971"/>
    <w:rsid w:val="0049713F"/>
    <w:rsid w:val="0049723A"/>
    <w:rsid w:val="004A00DB"/>
    <w:rsid w:val="004A2247"/>
    <w:rsid w:val="004A7685"/>
    <w:rsid w:val="004B416B"/>
    <w:rsid w:val="004B7B02"/>
    <w:rsid w:val="004C2CC5"/>
    <w:rsid w:val="004F4BA8"/>
    <w:rsid w:val="004F559C"/>
    <w:rsid w:val="004F7C43"/>
    <w:rsid w:val="005210DB"/>
    <w:rsid w:val="00527EFF"/>
    <w:rsid w:val="00550446"/>
    <w:rsid w:val="005550C7"/>
    <w:rsid w:val="00565572"/>
    <w:rsid w:val="00566774"/>
    <w:rsid w:val="00585C0E"/>
    <w:rsid w:val="005A2E60"/>
    <w:rsid w:val="005D11F7"/>
    <w:rsid w:val="005D6687"/>
    <w:rsid w:val="006040A8"/>
    <w:rsid w:val="006208A9"/>
    <w:rsid w:val="006243FE"/>
    <w:rsid w:val="00671928"/>
    <w:rsid w:val="00691B6E"/>
    <w:rsid w:val="006B4D1B"/>
    <w:rsid w:val="006B60B7"/>
    <w:rsid w:val="006B7F53"/>
    <w:rsid w:val="006D2F33"/>
    <w:rsid w:val="006E05A7"/>
    <w:rsid w:val="006E2052"/>
    <w:rsid w:val="006F6C9C"/>
    <w:rsid w:val="006F7140"/>
    <w:rsid w:val="00721433"/>
    <w:rsid w:val="00724190"/>
    <w:rsid w:val="00737CCC"/>
    <w:rsid w:val="00746F3F"/>
    <w:rsid w:val="0075604A"/>
    <w:rsid w:val="00756A27"/>
    <w:rsid w:val="00756EA1"/>
    <w:rsid w:val="007712A7"/>
    <w:rsid w:val="0077514A"/>
    <w:rsid w:val="00775868"/>
    <w:rsid w:val="00797C44"/>
    <w:rsid w:val="007A3DF7"/>
    <w:rsid w:val="007B0189"/>
    <w:rsid w:val="007B54EC"/>
    <w:rsid w:val="007E5803"/>
    <w:rsid w:val="007F06F5"/>
    <w:rsid w:val="00801A47"/>
    <w:rsid w:val="00814BDD"/>
    <w:rsid w:val="00841342"/>
    <w:rsid w:val="00842860"/>
    <w:rsid w:val="00842F5C"/>
    <w:rsid w:val="00880C14"/>
    <w:rsid w:val="00892A29"/>
    <w:rsid w:val="008A7ABA"/>
    <w:rsid w:val="008B6B0D"/>
    <w:rsid w:val="008C1EF9"/>
    <w:rsid w:val="008D7C78"/>
    <w:rsid w:val="009015FF"/>
    <w:rsid w:val="0090782A"/>
    <w:rsid w:val="00914D29"/>
    <w:rsid w:val="009200C5"/>
    <w:rsid w:val="00922084"/>
    <w:rsid w:val="00922416"/>
    <w:rsid w:val="00936458"/>
    <w:rsid w:val="00955A4C"/>
    <w:rsid w:val="00962A73"/>
    <w:rsid w:val="00967856"/>
    <w:rsid w:val="00983D25"/>
    <w:rsid w:val="009D356D"/>
    <w:rsid w:val="009E3BD9"/>
    <w:rsid w:val="009F301E"/>
    <w:rsid w:val="00A37BE4"/>
    <w:rsid w:val="00A41339"/>
    <w:rsid w:val="00A52269"/>
    <w:rsid w:val="00A627F3"/>
    <w:rsid w:val="00A658C8"/>
    <w:rsid w:val="00A7343A"/>
    <w:rsid w:val="00A83A3D"/>
    <w:rsid w:val="00A91B40"/>
    <w:rsid w:val="00AA4180"/>
    <w:rsid w:val="00AA5AE2"/>
    <w:rsid w:val="00AC4980"/>
    <w:rsid w:val="00AE2F41"/>
    <w:rsid w:val="00B04039"/>
    <w:rsid w:val="00B14E82"/>
    <w:rsid w:val="00B23930"/>
    <w:rsid w:val="00B430F4"/>
    <w:rsid w:val="00B507D8"/>
    <w:rsid w:val="00B6424B"/>
    <w:rsid w:val="00B74EF4"/>
    <w:rsid w:val="00B7618F"/>
    <w:rsid w:val="00B80244"/>
    <w:rsid w:val="00B80519"/>
    <w:rsid w:val="00B967EB"/>
    <w:rsid w:val="00B96F7A"/>
    <w:rsid w:val="00BC007F"/>
    <w:rsid w:val="00BC379A"/>
    <w:rsid w:val="00BC3C63"/>
    <w:rsid w:val="00BD17BB"/>
    <w:rsid w:val="00BD6188"/>
    <w:rsid w:val="00BE701C"/>
    <w:rsid w:val="00C0382B"/>
    <w:rsid w:val="00C11354"/>
    <w:rsid w:val="00C16EAD"/>
    <w:rsid w:val="00C23499"/>
    <w:rsid w:val="00C2448E"/>
    <w:rsid w:val="00C332BB"/>
    <w:rsid w:val="00C5221F"/>
    <w:rsid w:val="00C6697C"/>
    <w:rsid w:val="00C74EA5"/>
    <w:rsid w:val="00C7779A"/>
    <w:rsid w:val="00CE453B"/>
    <w:rsid w:val="00CF188A"/>
    <w:rsid w:val="00CF3D89"/>
    <w:rsid w:val="00D065C9"/>
    <w:rsid w:val="00D40588"/>
    <w:rsid w:val="00D46825"/>
    <w:rsid w:val="00D60A0F"/>
    <w:rsid w:val="00DB0401"/>
    <w:rsid w:val="00DB7485"/>
    <w:rsid w:val="00DC4B40"/>
    <w:rsid w:val="00DE13E8"/>
    <w:rsid w:val="00DE42F2"/>
    <w:rsid w:val="00DE478A"/>
    <w:rsid w:val="00DF134B"/>
    <w:rsid w:val="00E02AC4"/>
    <w:rsid w:val="00E07925"/>
    <w:rsid w:val="00E13CD3"/>
    <w:rsid w:val="00E21791"/>
    <w:rsid w:val="00E26205"/>
    <w:rsid w:val="00E31441"/>
    <w:rsid w:val="00E32581"/>
    <w:rsid w:val="00E333DA"/>
    <w:rsid w:val="00E70CEF"/>
    <w:rsid w:val="00E768E9"/>
    <w:rsid w:val="00E84BD2"/>
    <w:rsid w:val="00E855C3"/>
    <w:rsid w:val="00EA1E1C"/>
    <w:rsid w:val="00EB2B1A"/>
    <w:rsid w:val="00EB4690"/>
    <w:rsid w:val="00ED11B0"/>
    <w:rsid w:val="00ED3584"/>
    <w:rsid w:val="00ED4879"/>
    <w:rsid w:val="00EF7FBE"/>
    <w:rsid w:val="00F00A6B"/>
    <w:rsid w:val="00F21DDA"/>
    <w:rsid w:val="00F31515"/>
    <w:rsid w:val="00F3768F"/>
    <w:rsid w:val="00F416CF"/>
    <w:rsid w:val="00F51826"/>
    <w:rsid w:val="00F747E7"/>
    <w:rsid w:val="00F85D9D"/>
    <w:rsid w:val="00F86174"/>
    <w:rsid w:val="00F91B4D"/>
    <w:rsid w:val="00F92A4D"/>
    <w:rsid w:val="00F975E4"/>
    <w:rsid w:val="00FB783B"/>
    <w:rsid w:val="00FC19F6"/>
    <w:rsid w:val="00FE599F"/>
    <w:rsid w:val="00FF4A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603508"/>
  <w15:docId w15:val="{AE06FCB2-4F96-4980-B876-B1EFAA627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B37EB"/>
    <w:rPr>
      <w:rFonts w:ascii="Arial" w:hAnsi="Arial"/>
      <w:lang w:val="de-DE" w:eastAsia="de-DE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TOC1">
    <w:name w:val="toc 1"/>
    <w:basedOn w:val="Normal"/>
    <w:next w:val="Normal"/>
    <w:semiHidden/>
    <w:pPr>
      <w:tabs>
        <w:tab w:val="right" w:leader="dot" w:pos="9072"/>
      </w:tabs>
      <w:spacing w:before="120"/>
    </w:pPr>
    <w:rPr>
      <w:rFonts w:ascii="Times New Roman" w:hAnsi="Times New Roman"/>
      <w:b/>
      <w:i/>
      <w:sz w:val="24"/>
    </w:rPr>
  </w:style>
  <w:style w:type="paragraph" w:styleId="TOC2">
    <w:name w:val="toc 2"/>
    <w:basedOn w:val="Normal"/>
    <w:next w:val="Normal"/>
    <w:semiHidden/>
    <w:pPr>
      <w:tabs>
        <w:tab w:val="right" w:leader="dot" w:pos="9072"/>
      </w:tabs>
      <w:spacing w:before="120"/>
      <w:ind w:left="220"/>
    </w:pPr>
    <w:rPr>
      <w:rFonts w:ascii="Times New Roman" w:hAnsi="Times New Roman"/>
      <w:b/>
    </w:rPr>
  </w:style>
  <w:style w:type="paragraph" w:styleId="TOC3">
    <w:name w:val="toc 3"/>
    <w:basedOn w:val="Normal"/>
    <w:next w:val="Normal"/>
    <w:semiHidden/>
    <w:pPr>
      <w:tabs>
        <w:tab w:val="right" w:leader="dot" w:pos="9072"/>
      </w:tabs>
      <w:ind w:left="440"/>
    </w:pPr>
    <w:rPr>
      <w:rFonts w:ascii="Times New Roman" w:hAnsi="Times New Roman"/>
    </w:rPr>
  </w:style>
  <w:style w:type="paragraph" w:styleId="TOC4">
    <w:name w:val="toc 4"/>
    <w:basedOn w:val="Normal"/>
    <w:next w:val="Normal"/>
    <w:semiHidden/>
    <w:pPr>
      <w:tabs>
        <w:tab w:val="right" w:leader="dot" w:pos="9072"/>
      </w:tabs>
      <w:ind w:left="660"/>
    </w:pPr>
    <w:rPr>
      <w:rFonts w:ascii="Times New Roman" w:hAnsi="Times New Roman"/>
    </w:rPr>
  </w:style>
  <w:style w:type="paragraph" w:styleId="TOC5">
    <w:name w:val="toc 5"/>
    <w:basedOn w:val="Normal"/>
    <w:next w:val="Normal"/>
    <w:semiHidden/>
    <w:pPr>
      <w:tabs>
        <w:tab w:val="right" w:leader="dot" w:pos="9072"/>
      </w:tabs>
      <w:ind w:left="880"/>
    </w:pPr>
    <w:rPr>
      <w:rFonts w:ascii="Times New Roman" w:hAnsi="Times New Roman"/>
    </w:rPr>
  </w:style>
  <w:style w:type="paragraph" w:styleId="TOC6">
    <w:name w:val="toc 6"/>
    <w:basedOn w:val="Normal"/>
    <w:next w:val="Normal"/>
    <w:semiHidden/>
    <w:pPr>
      <w:tabs>
        <w:tab w:val="right" w:leader="dot" w:pos="9072"/>
      </w:tabs>
      <w:ind w:left="11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pPr>
      <w:tabs>
        <w:tab w:val="right" w:leader="dot" w:pos="9072"/>
      </w:tabs>
      <w:ind w:left="132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pPr>
      <w:tabs>
        <w:tab w:val="right" w:leader="dot" w:pos="9072"/>
      </w:tabs>
      <w:ind w:left="154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pPr>
      <w:tabs>
        <w:tab w:val="right" w:leader="dot" w:pos="9072"/>
      </w:tabs>
      <w:ind w:left="1760"/>
    </w:pPr>
    <w:rPr>
      <w:rFonts w:ascii="Times New Roman" w:hAnsi="Times New Roman"/>
    </w:r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BodyText">
    <w:name w:val="Body Text"/>
    <w:basedOn w:val="Normal"/>
    <w:pPr>
      <w:spacing w:before="40"/>
    </w:pPr>
    <w:rPr>
      <w:kern w:val="28"/>
      <w:sz w:val="24"/>
    </w:rPr>
  </w:style>
  <w:style w:type="paragraph" w:styleId="BodyText2">
    <w:name w:val="Body Text 2"/>
    <w:basedOn w:val="Normal"/>
    <w:pPr>
      <w:spacing w:before="40"/>
    </w:pPr>
    <w:rPr>
      <w:rFonts w:ascii="Times New Roman" w:hAnsi="Times New Roman"/>
      <w:kern w:val="28"/>
    </w:r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ind w:left="142" w:hanging="142"/>
    </w:pPr>
    <w:rPr>
      <w:sz w:val="18"/>
    </w:rPr>
  </w:style>
  <w:style w:type="paragraph" w:styleId="BodyText3">
    <w:name w:val="Body Text 3"/>
    <w:basedOn w:val="Normal"/>
    <w:pPr>
      <w:tabs>
        <w:tab w:val="left" w:pos="923"/>
      </w:tabs>
    </w:pPr>
    <w:rPr>
      <w:sz w:val="18"/>
    </w:rPr>
  </w:style>
  <w:style w:type="table" w:styleId="TableGrid">
    <w:name w:val="Table Grid"/>
    <w:basedOn w:val="TableNormal"/>
    <w:rsid w:val="00AA1E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4A526B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rsid w:val="001160F0"/>
  </w:style>
  <w:style w:type="character" w:customStyle="1" w:styleId="EndnoteTextChar">
    <w:name w:val="Endnote Text Char"/>
    <w:link w:val="EndnoteText"/>
    <w:rsid w:val="001160F0"/>
    <w:rPr>
      <w:rFonts w:ascii="Arial" w:hAnsi="Arial"/>
      <w:lang w:val="de-DE" w:eastAsia="de-DE"/>
    </w:rPr>
  </w:style>
  <w:style w:type="character" w:styleId="EndnoteReference">
    <w:name w:val="endnote reference"/>
    <w:rsid w:val="001160F0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880C14"/>
    <w:rPr>
      <w:color w:val="808080"/>
    </w:rPr>
  </w:style>
  <w:style w:type="character" w:customStyle="1" w:styleId="HeaderChar">
    <w:name w:val="Header Char"/>
    <w:basedOn w:val="DefaultParagraphFont"/>
    <w:link w:val="Header"/>
    <w:rsid w:val="00C6697C"/>
    <w:rPr>
      <w:rFonts w:ascii="Arial" w:hAnsi="Arial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5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franz_j\Eigene%20Dateien\Vorlagen\KL%20Abnahmeprotokoll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C5741-C027-46B4-89FF-B256CA20C371}"/>
      </w:docPartPr>
      <w:docPartBody>
        <w:p w:rsidR="003C3566" w:rsidRDefault="00A41CB5">
          <w:r w:rsidRPr="00561A7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CB5"/>
    <w:rsid w:val="003C3566"/>
    <w:rsid w:val="003C569D"/>
    <w:rsid w:val="00A4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1CB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XMLNode xmlns="http://CustomXML.htm">
  <Cliente>VW</Cliente>
  <RobType>KR120R3200</RobType>
</XMLNode>
</file>

<file path=customXml/item2.xml><?xml version="1.0" encoding="utf-8"?>
<XMLNode xmlns="http://CustomXML.htm">
  <Cliente>VW</Cliente>
</XMLNode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E33C40-E4EE-4AFD-9FD7-AF3DADBF9F71}">
  <ds:schemaRefs>
    <ds:schemaRef ds:uri="http://CustomXML.htm"/>
  </ds:schemaRefs>
</ds:datastoreItem>
</file>

<file path=customXml/itemProps2.xml><?xml version="1.0" encoding="utf-8"?>
<ds:datastoreItem xmlns:ds="http://schemas.openxmlformats.org/officeDocument/2006/customXml" ds:itemID="{2CAEAE5B-5B89-4F71-99D9-A26AA18C8BE3}">
  <ds:schemaRefs>
    <ds:schemaRef ds:uri="http://CustomXML.htm"/>
  </ds:schemaRefs>
</ds:datastoreItem>
</file>

<file path=customXml/itemProps3.xml><?xml version="1.0" encoding="utf-8"?>
<ds:datastoreItem xmlns:ds="http://schemas.openxmlformats.org/officeDocument/2006/customXml" ds:itemID="{A24E1D25-7F66-4E70-B39B-3140D8667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KL Abnahmeprotokoll.dot</Template>
  <TotalTime>0</TotalTime>
  <Pages>4</Pages>
  <Words>1839</Words>
  <Characters>10483</Characters>
  <Application>Microsoft Office Word</Application>
  <DocSecurity>0</DocSecurity>
  <Lines>87</Lines>
  <Paragraphs>24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Lista Verificación Mantenimiento</vt:lpstr>
      <vt:lpstr>Lista Verificación Mantenimiento</vt:lpstr>
      <vt:lpstr>Maintenance Checklist</vt:lpstr>
    </vt:vector>
  </TitlesOfParts>
  <Manager>Javier Mellado</Manager>
  <Company>KUKA Roboter GmbH</Company>
  <LinksUpToDate>false</LinksUpToDate>
  <CharactersWithSpaces>12298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Verificación Mantenimiento</dc:title>
  <dc:subject>Mantenimientos</dc:subject>
  <dc:creator>Javier Mellado</dc:creator>
  <cp:keywords>Kuka</cp:keywords>
  <cp:lastModifiedBy>Alexander Kalis</cp:lastModifiedBy>
  <cp:revision>2</cp:revision>
  <cp:lastPrinted>2012-05-11T22:25:00Z</cp:lastPrinted>
  <dcterms:created xsi:type="dcterms:W3CDTF">2022-06-17T18:17:00Z</dcterms:created>
  <dcterms:modified xsi:type="dcterms:W3CDTF">2022-06-17T18:17:00Z</dcterms:modified>
  <cp:category>Plantilla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 of Document">
    <vt:lpwstr>Servicio Técnico</vt:lpwstr>
  </property>
  <property fmtid="{D5CDD505-2E9C-101B-9397-08002B2CF9AE}" pid="3" name="Top Links">
    <vt:lpwstr>0</vt:lpwstr>
  </property>
  <property fmtid="{D5CDD505-2E9C-101B-9397-08002B2CF9AE}" pid="4" name="Area">
    <vt:lpwstr>Global</vt:lpwstr>
  </property>
  <property fmtid="{D5CDD505-2E9C-101B-9397-08002B2CF9AE}" pid="5" name="Language">
    <vt:lpwstr>Castellano</vt:lpwstr>
  </property>
  <property fmtid="{D5CDD505-2E9C-101B-9397-08002B2CF9AE}" pid="6" name="Validity">
    <vt:lpwstr>2011-12-31T00:00:00Z</vt:lpwstr>
  </property>
  <property fmtid="{D5CDD505-2E9C-101B-9397-08002B2CF9AE}" pid="7" name="Country">
    <vt:lpwstr>Global</vt:lpwstr>
  </property>
</Properties>
</file>